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720" w:type="dxa"/>
        <w:tblInd w:w="360" w:type="dxa"/>
        <w:tblLayout w:type="fixed"/>
        <w:tblCellMar>
          <w:left w:w="0" w:type="dxa"/>
          <w:right w:w="0" w:type="dxa"/>
        </w:tblCellMar>
        <w:tblLook w:val="0260" w:firstRow="1" w:lastRow="1" w:firstColumn="0" w:lastColumn="0" w:noHBand="1" w:noVBand="0"/>
      </w:tblPr>
      <w:tblGrid>
        <w:gridCol w:w="9720"/>
      </w:tblGrid>
      <w:tr w:rsidR="001023A7" w:rsidRPr="004D77F2" w14:paraId="672A6659" w14:textId="77777777" w:rsidTr="7BDF276D">
        <w:trPr>
          <w:trHeight w:val="1944"/>
        </w:trPr>
        <w:tc>
          <w:tcPr>
            <w:tcW w:w="9720" w:type="dxa"/>
            <w:hideMark/>
          </w:tcPr>
          <w:p w14:paraId="0A37501D" w14:textId="77777777" w:rsidR="001023A7" w:rsidRPr="004D77F2" w:rsidRDefault="001023A7">
            <w:pPr>
              <w:rPr>
                <w:lang w:val="en-GB"/>
              </w:rPr>
            </w:pPr>
            <w:bookmarkStart w:id="0" w:name="_top"/>
            <w:bookmarkEnd w:id="0"/>
            <w:r w:rsidRPr="004D77F2">
              <w:rPr>
                <w:noProof/>
              </w:rPr>
              <w:drawing>
                <wp:inline distT="0" distB="0" distL="0" distR="0" wp14:anchorId="45B525AF" wp14:editId="6E0F9D3A">
                  <wp:extent cx="1377315" cy="17653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31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3A7" w:rsidRPr="004D77F2" w14:paraId="5DAB6C7B" w14:textId="77777777" w:rsidTr="7BDF276D">
        <w:trPr>
          <w:trHeight w:val="360"/>
        </w:trPr>
        <w:tc>
          <w:tcPr>
            <w:tcW w:w="9720" w:type="dxa"/>
          </w:tcPr>
          <w:p w14:paraId="02EB378F" w14:textId="77777777" w:rsidR="001023A7" w:rsidRPr="004D77F2" w:rsidRDefault="001023A7">
            <w:pPr>
              <w:rPr>
                <w:lang w:val="en-GB"/>
              </w:rPr>
            </w:pPr>
          </w:p>
        </w:tc>
      </w:tr>
      <w:tr w:rsidR="001023A7" w:rsidRPr="004D77F2" w14:paraId="19C7CBF2" w14:textId="77777777" w:rsidTr="7BDF276D">
        <w:trPr>
          <w:trHeight w:val="6480"/>
        </w:trPr>
        <w:sdt>
          <w:sdtPr>
            <w:rPr>
              <w:rFonts w:asciiTheme="minorHAnsi" w:hAnsiTheme="minorHAnsi"/>
              <w:color w:val="824021" w:themeColor="accent5" w:themeShade="BF"/>
              <w:sz w:val="56"/>
              <w:lang w:val="en-GB"/>
            </w:rPr>
            <w:alias w:val="Title Style"/>
            <w:tag w:val="Title Style"/>
            <w:id w:val="961605843"/>
            <w:lock w:val="sdtLocked"/>
            <w:placeholder>
              <w:docPart w:val="4C6F1A5F673B4103B47607F5A236A993"/>
            </w:placeholder>
            <w:text w:multiLine="1"/>
          </w:sdtPr>
          <w:sdtContent>
            <w:tc>
              <w:tcPr>
                <w:tcW w:w="9720" w:type="dxa"/>
                <w:vAlign w:val="bottom"/>
                <w:hideMark/>
              </w:tcPr>
              <w:p w14:paraId="53312CF8" w14:textId="4DB15A16" w:rsidR="001023A7" w:rsidRPr="004D77F2" w:rsidRDefault="00842E7D" w:rsidP="00BC5A89">
                <w:pPr>
                  <w:pStyle w:val="Title"/>
                  <w:rPr>
                    <w:lang w:val="en-GB"/>
                  </w:rPr>
                </w:pPr>
                <w:r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 xml:space="preserve">CPM Monitoring </w:t>
                </w:r>
                <w:r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br/>
                </w:r>
                <w:r w:rsidR="00431875"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>Internal</w:t>
                </w:r>
                <w:r w:rsidR="00747007"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 xml:space="preserve"> IAM - </w:t>
                </w:r>
                <w:r w:rsidR="009E0DF6" w:rsidRPr="009E0DF6"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>OAuth Configuration</w:t>
                </w:r>
                <w:r w:rsidR="00BC5A89"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 xml:space="preserve"> </w:t>
                </w:r>
                <w:r w:rsidR="00747007"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 xml:space="preserve">Setup </w:t>
                </w:r>
                <w:r w:rsidR="00BC5A89">
                  <w:rPr>
                    <w:rFonts w:asciiTheme="minorHAnsi" w:hAnsiTheme="minorHAnsi"/>
                    <w:color w:val="824021" w:themeColor="accent5" w:themeShade="BF"/>
                    <w:sz w:val="56"/>
                    <w:lang w:val="en-GB"/>
                  </w:rPr>
                  <w:t>Manual</w:t>
                </w:r>
              </w:p>
            </w:tc>
          </w:sdtContent>
        </w:sdt>
      </w:tr>
      <w:tr w:rsidR="001023A7" w:rsidRPr="004D77F2" w14:paraId="6A05A809" w14:textId="77777777" w:rsidTr="7BDF276D">
        <w:trPr>
          <w:trHeight w:val="1080"/>
        </w:trPr>
        <w:tc>
          <w:tcPr>
            <w:tcW w:w="9720" w:type="dxa"/>
            <w:hideMark/>
          </w:tcPr>
          <w:p w14:paraId="5A39BBE3" w14:textId="77777777" w:rsidR="001023A7" w:rsidRPr="004D77F2" w:rsidRDefault="001023A7">
            <w:pPr>
              <w:pStyle w:val="NoSpacing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1737760" wp14:editId="2C63699F">
                  <wp:extent cx="6169658" cy="683260"/>
                  <wp:effectExtent l="0" t="0" r="0" b="0"/>
                  <wp:docPr id="1659066152" name="Graphic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9658" cy="68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3A7" w:rsidRPr="0090749D" w14:paraId="366253B5" w14:textId="77777777" w:rsidTr="7BDF276D">
        <w:trPr>
          <w:trHeight w:val="1440"/>
        </w:trPr>
        <w:sdt>
          <w:sdtPr>
            <w:rPr>
              <w:lang w:val="en-GB"/>
            </w:rPr>
            <w:alias w:val="Subtitle"/>
            <w:tag w:val="Subtitle"/>
            <w:id w:val="455224001"/>
            <w:lock w:val="sdtLocked"/>
            <w:placeholder>
              <w:docPart w:val="B540E5195A63490C806059519A382ED5"/>
            </w:placeholder>
            <w:text w:multiLine="1"/>
          </w:sdtPr>
          <w:sdtContent>
            <w:tc>
              <w:tcPr>
                <w:tcW w:w="9720" w:type="dxa"/>
                <w:hideMark/>
              </w:tcPr>
              <w:p w14:paraId="1E13E016" w14:textId="235DD299" w:rsidR="001023A7" w:rsidRPr="004D77F2" w:rsidRDefault="009E0DF6" w:rsidP="00D86633">
                <w:pPr>
                  <w:pStyle w:val="Subtitle"/>
                  <w:rPr>
                    <w:lang w:val="en-GB"/>
                  </w:rPr>
                </w:pPr>
                <w:r>
                  <w:rPr>
                    <w:lang w:val="en-GB"/>
                  </w:rPr>
                  <w:t>Version 1</w:t>
                </w:r>
                <w:r w:rsidR="00DB1D62">
                  <w:rPr>
                    <w:lang w:val="en-GB"/>
                  </w:rPr>
                  <w:t>.0</w:t>
                </w:r>
              </w:p>
            </w:tc>
          </w:sdtContent>
        </w:sdt>
      </w:tr>
      <w:tr w:rsidR="001023A7" w:rsidRPr="004D77F2" w14:paraId="0EE52C70" w14:textId="77777777" w:rsidTr="7BDF276D">
        <w:trPr>
          <w:trHeight w:val="360"/>
        </w:trPr>
        <w:tc>
          <w:tcPr>
            <w:tcW w:w="9720" w:type="dxa"/>
            <w:hideMark/>
          </w:tcPr>
          <w:p w14:paraId="590E3537" w14:textId="5B7D3FF6" w:rsidR="000567D7" w:rsidRPr="004D77F2" w:rsidRDefault="009E0DF6" w:rsidP="007A3E96">
            <w:pPr>
              <w:pStyle w:val="CoverDateandInfo"/>
              <w:rPr>
                <w:lang w:val="en-GB"/>
              </w:rPr>
            </w:pPr>
            <w:r>
              <w:t>February</w:t>
            </w:r>
            <w:r w:rsidR="00143AAC">
              <w:t xml:space="preserve"> </w:t>
            </w:r>
            <w:r w:rsidR="00DB1D62">
              <w:t>202</w:t>
            </w:r>
            <w:r w:rsidR="00842E7D">
              <w:t>5</w:t>
            </w:r>
            <w:r w:rsidR="00026018" w:rsidRPr="004D77F2">
              <w:rPr>
                <w:lang w:val="en-GB"/>
              </w:rPr>
              <w:t xml:space="preserve"> </w:t>
            </w:r>
          </w:p>
          <w:p w14:paraId="2E8C2D13" w14:textId="5AD8C846" w:rsidR="000567D7" w:rsidRPr="004D77F2" w:rsidRDefault="000567D7" w:rsidP="007A3E96">
            <w:pPr>
              <w:pStyle w:val="CoverDateandInfo"/>
              <w:rPr>
                <w:lang w:val="en-GB"/>
              </w:rPr>
            </w:pPr>
            <w:r w:rsidRPr="004D77F2">
              <w:rPr>
                <w:lang w:val="en-GB"/>
              </w:rPr>
              <w:t xml:space="preserve">Copyright © </w:t>
            </w:r>
            <w:r w:rsidRPr="004D77F2">
              <w:rPr>
                <w:lang w:val="en-GB"/>
              </w:rPr>
              <w:fldChar w:fldCharType="begin"/>
            </w:r>
            <w:r w:rsidRPr="004D77F2">
              <w:rPr>
                <w:lang w:val="en-GB"/>
              </w:rPr>
              <w:instrText xml:space="preserve"> DATE  \@ "yyyy"  \* MERGEFORMAT </w:instrText>
            </w:r>
            <w:r w:rsidRPr="004D77F2">
              <w:rPr>
                <w:lang w:val="en-GB"/>
              </w:rPr>
              <w:fldChar w:fldCharType="separate"/>
            </w:r>
            <w:r w:rsidR="00A97AA5">
              <w:rPr>
                <w:noProof/>
                <w:lang w:val="en-GB"/>
              </w:rPr>
              <w:t>2025</w:t>
            </w:r>
            <w:r w:rsidRPr="004D77F2">
              <w:rPr>
                <w:lang w:val="en-GB"/>
              </w:rPr>
              <w:fldChar w:fldCharType="end"/>
            </w:r>
            <w:r w:rsidRPr="004D77F2">
              <w:rPr>
                <w:lang w:val="en-GB"/>
              </w:rPr>
              <w:t>, Oracle and/or its affiliates</w:t>
            </w:r>
          </w:p>
          <w:p w14:paraId="5E329536" w14:textId="77777777" w:rsidR="001023A7" w:rsidRPr="004D77F2" w:rsidRDefault="00000000" w:rsidP="007A3E96">
            <w:pPr>
              <w:pStyle w:val="CoverDateandInfo"/>
              <w:rPr>
                <w:lang w:val="en-GB"/>
              </w:rPr>
            </w:pPr>
            <w:sdt>
              <w:sdtPr>
                <w:rPr>
                  <w:lang w:val="en-GB"/>
                </w:rPr>
                <w:alias w:val="Confidential Dropdown"/>
                <w:tag w:val="Confidential Dropdown"/>
                <w:id w:val="-667557838"/>
                <w:placeholder>
                  <w:docPart w:val="66EB5C612FE64B74BE0066CCB2F04CF3"/>
                </w:placeholder>
                <w:comboBox>
                  <w:listItem w:value="Choose an item."/>
                  <w:listItem w:displayText="Public" w:value="Public"/>
                  <w:listItem w:displayText="Confidential – Oracle Internal" w:value="Confidential – Oracle Internal"/>
                  <w:listItem w:displayText="Confidential – Oracle Restricted" w:value="Confidential – Oracle Restricted"/>
                  <w:listItem w:displayText="Confidential – Oracle Highly Restricted" w:value="Confidential – Oracle Highly Restricted"/>
                </w:comboBox>
              </w:sdtPr>
              <w:sdtContent>
                <w:r w:rsidR="003E1749">
                  <w:rPr>
                    <w:lang w:val="en-GB"/>
                  </w:rPr>
                  <w:t>Confidential – Oracle Internal</w:t>
                </w:r>
              </w:sdtContent>
            </w:sdt>
          </w:p>
        </w:tc>
      </w:tr>
    </w:tbl>
    <w:p w14:paraId="41C8F396" w14:textId="77777777" w:rsidR="00C10673" w:rsidRPr="004D77F2" w:rsidRDefault="00C10673" w:rsidP="00C10673">
      <w:pPr>
        <w:rPr>
          <w:lang w:val="en-GB"/>
        </w:rPr>
        <w:sectPr w:rsidR="00C10673" w:rsidRPr="004D77F2" w:rsidSect="00ED15A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continuous"/>
          <w:pgSz w:w="11909" w:h="16834" w:code="9"/>
          <w:pgMar w:top="1080" w:right="1080" w:bottom="1080" w:left="1080" w:header="504" w:footer="432" w:gutter="0"/>
          <w:cols w:space="720"/>
          <w:docGrid w:linePitch="360"/>
        </w:sectPr>
      </w:pPr>
    </w:p>
    <w:bookmarkStart w:id="1" w:name="_Hlk30162803" w:displacedByCustomXml="next"/>
    <w:sdt>
      <w:sdtPr>
        <w:rPr>
          <w:rFonts w:eastAsiaTheme="minorHAnsi" w:cstheme="minorBidi"/>
          <w:b w:val="0"/>
          <w:bCs w:val="0"/>
          <w:caps w:val="0"/>
          <w:color w:val="312D2A"/>
          <w:sz w:val="20"/>
          <w:szCs w:val="18"/>
        </w:rPr>
        <w:id w:val="-862431746"/>
        <w:docPartObj>
          <w:docPartGallery w:val="Table of Contents"/>
          <w:docPartUnique/>
        </w:docPartObj>
      </w:sdtPr>
      <w:sdtEndPr>
        <w:rPr>
          <w:noProof/>
          <w:color w:val="312D2A" w:themeColor="text1"/>
        </w:rPr>
      </w:sdtEndPr>
      <w:sdtContent>
        <w:p w14:paraId="413E2219" w14:textId="182BE069" w:rsidR="00152E48" w:rsidRPr="004C6F58" w:rsidRDefault="00152E48" w:rsidP="00FC4753">
          <w:pPr>
            <w:pStyle w:val="TOCHeading"/>
            <w:numPr>
              <w:ilvl w:val="0"/>
              <w:numId w:val="0"/>
            </w:numPr>
            <w:ind w:left="432" w:hanging="432"/>
            <w:rPr>
              <w:color w:val="824021" w:themeColor="accent5" w:themeShade="BF"/>
            </w:rPr>
          </w:pPr>
          <w:r w:rsidRPr="004C6F58">
            <w:rPr>
              <w:color w:val="824021" w:themeColor="accent5" w:themeShade="BF"/>
            </w:rPr>
            <w:t>Table of Contents</w:t>
          </w:r>
        </w:p>
        <w:p w14:paraId="2C1160CC" w14:textId="25305852" w:rsidR="003756D8" w:rsidRDefault="00152E48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r w:rsidRPr="00712511">
            <w:rPr>
              <w:color w:val="312D2A" w:themeColor="text1"/>
            </w:rPr>
            <w:fldChar w:fldCharType="begin"/>
          </w:r>
          <w:r w:rsidRPr="00712511">
            <w:rPr>
              <w:color w:val="312D2A" w:themeColor="text1"/>
            </w:rPr>
            <w:instrText xml:space="preserve"> TOC \o "1-3" \h \z \u </w:instrText>
          </w:r>
          <w:r w:rsidRPr="00712511">
            <w:rPr>
              <w:color w:val="312D2A" w:themeColor="text1"/>
            </w:rPr>
            <w:fldChar w:fldCharType="separate"/>
          </w:r>
          <w:hyperlink w:anchor="_Toc191544825" w:history="1">
            <w:r w:rsidR="003756D8" w:rsidRPr="004D2FF6">
              <w:rPr>
                <w:rStyle w:val="Hyperlink"/>
              </w:rPr>
              <w:t>1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</w:rPr>
              <w:t>Document Control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_Toc191544825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3</w:t>
            </w:r>
            <w:r w:rsidR="003756D8">
              <w:rPr>
                <w:webHidden/>
              </w:rPr>
              <w:fldChar w:fldCharType="end"/>
            </w:r>
          </w:hyperlink>
        </w:p>
        <w:p w14:paraId="31BB4A14" w14:textId="38C2140B" w:rsidR="003756D8" w:rsidRDefault="00000000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91544826" w:history="1">
            <w:r w:rsidR="003756D8" w:rsidRPr="004D2FF6">
              <w:rPr>
                <w:rStyle w:val="Hyperlink"/>
                <w:lang w:val="en-GB"/>
              </w:rPr>
              <w:t>2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  <w:lang w:val="en-GB"/>
              </w:rPr>
              <w:t>Glossary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_Toc191544826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3</w:t>
            </w:r>
            <w:r w:rsidR="003756D8">
              <w:rPr>
                <w:webHidden/>
              </w:rPr>
              <w:fldChar w:fldCharType="end"/>
            </w:r>
          </w:hyperlink>
        </w:p>
        <w:p w14:paraId="79159E2E" w14:textId="598DD024" w:rsidR="003756D8" w:rsidRDefault="00000000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91544827" w:history="1">
            <w:r w:rsidR="003756D8" w:rsidRPr="004D2FF6">
              <w:rPr>
                <w:rStyle w:val="Hyperlink"/>
              </w:rPr>
              <w:t>3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</w:rPr>
              <w:t>Introduction of OAuth2.0 Client Credentials Policy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_Toc191544827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4</w:t>
            </w:r>
            <w:r w:rsidR="003756D8">
              <w:rPr>
                <w:webHidden/>
              </w:rPr>
              <w:fldChar w:fldCharType="end"/>
            </w:r>
          </w:hyperlink>
        </w:p>
        <w:p w14:paraId="4D623E66" w14:textId="59209CB7" w:rsidR="003756D8" w:rsidRDefault="00000000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91544828" w:history="1">
            <w:r w:rsidR="003756D8" w:rsidRPr="004D2FF6">
              <w:rPr>
                <w:rStyle w:val="Hyperlink"/>
              </w:rPr>
              <w:t>4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</w:rPr>
              <w:t>Configuring OAuth 2.0 in INTERNAL IAM and FUSION Application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_Toc191544828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4</w:t>
            </w:r>
            <w:r w:rsidR="003756D8">
              <w:rPr>
                <w:webHidden/>
              </w:rPr>
              <w:fldChar w:fldCharType="end"/>
            </w:r>
          </w:hyperlink>
        </w:p>
        <w:p w14:paraId="4D00BA47" w14:textId="653581D6" w:rsidR="003756D8" w:rsidRDefault="00000000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91544829" w:history="1">
            <w:r w:rsidR="003756D8" w:rsidRPr="004D2FF6">
              <w:rPr>
                <w:rStyle w:val="Hyperlink"/>
              </w:rPr>
              <w:t>5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</w:rPr>
              <w:t>Pre-Requisites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_Toc191544829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4</w:t>
            </w:r>
            <w:r w:rsidR="003756D8">
              <w:rPr>
                <w:webHidden/>
              </w:rPr>
              <w:fldChar w:fldCharType="end"/>
            </w:r>
          </w:hyperlink>
        </w:p>
        <w:p w14:paraId="2FF70CDC" w14:textId="6138CCE1" w:rsidR="003756D8" w:rsidRDefault="00000000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91544830" w:history="1">
            <w:r w:rsidR="003756D8" w:rsidRPr="004D2FF6">
              <w:rPr>
                <w:rStyle w:val="Hyperlink"/>
              </w:rPr>
              <w:t>6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</w:rPr>
              <w:t>Navigating an INTERNAL IAM and Fusion APPLICATION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_Toc191544830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5</w:t>
            </w:r>
            <w:r w:rsidR="003756D8">
              <w:rPr>
                <w:webHidden/>
              </w:rPr>
              <w:fldChar w:fldCharType="end"/>
            </w:r>
          </w:hyperlink>
        </w:p>
        <w:p w14:paraId="33B5304F" w14:textId="5D23D44C" w:rsidR="003756D8" w:rsidRDefault="00000000">
          <w:pPr>
            <w:pStyle w:val="TOC1"/>
            <w:tabs>
              <w:tab w:val="left" w:pos="360"/>
            </w:tabs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91544831" w:history="1">
            <w:r w:rsidR="003756D8" w:rsidRPr="004D2FF6">
              <w:rPr>
                <w:rStyle w:val="Hyperlink"/>
              </w:rPr>
              <w:t>7</w:t>
            </w:r>
            <w:r w:rsidR="003756D8">
              <w:rPr>
                <w:rFonts w:eastAsiaTheme="minorEastAsia"/>
                <w:b w:val="0"/>
                <w:bC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3756D8" w:rsidRPr="004D2FF6">
              <w:rPr>
                <w:rStyle w:val="Hyperlink"/>
              </w:rPr>
              <w:t>Important Info To Be Shared By Admin To Caller</w:t>
            </w:r>
            <w:r w:rsidR="003756D8">
              <w:rPr>
                <w:webHidden/>
              </w:rPr>
              <w:tab/>
            </w:r>
            <w:r w:rsidR="003756D8">
              <w:rPr>
                <w:webHidden/>
              </w:rPr>
              <w:fldChar w:fldCharType="begin"/>
            </w:r>
            <w:r w:rsidR="003756D8">
              <w:rPr>
                <w:webHidden/>
              </w:rPr>
              <w:instrText xml:space="preserve"> PAGEREF _Toc191544831 \h </w:instrText>
            </w:r>
            <w:r w:rsidR="003756D8">
              <w:rPr>
                <w:webHidden/>
              </w:rPr>
            </w:r>
            <w:r w:rsidR="003756D8">
              <w:rPr>
                <w:webHidden/>
              </w:rPr>
              <w:fldChar w:fldCharType="separate"/>
            </w:r>
            <w:r w:rsidR="00972684">
              <w:rPr>
                <w:webHidden/>
              </w:rPr>
              <w:t>29</w:t>
            </w:r>
            <w:r w:rsidR="003756D8">
              <w:rPr>
                <w:webHidden/>
              </w:rPr>
              <w:fldChar w:fldCharType="end"/>
            </w:r>
          </w:hyperlink>
        </w:p>
        <w:p w14:paraId="07AEE729" w14:textId="490B1F1D" w:rsidR="00152E48" w:rsidRPr="008F3864" w:rsidRDefault="00152E48">
          <w:pPr>
            <w:rPr>
              <w:b/>
              <w:bCs/>
              <w:noProof/>
              <w:color w:val="312D2A" w:themeColor="text1"/>
            </w:rPr>
          </w:pPr>
          <w:r w:rsidRPr="00712511">
            <w:rPr>
              <w:b/>
              <w:bCs/>
              <w:noProof/>
              <w:color w:val="312D2A" w:themeColor="text1"/>
            </w:rPr>
            <w:fldChar w:fldCharType="end"/>
          </w:r>
        </w:p>
      </w:sdtContent>
    </w:sdt>
    <w:p w14:paraId="1299C43A" w14:textId="766D4ABF" w:rsidR="00EE4147" w:rsidRDefault="00EE4147" w:rsidP="00130CEC">
      <w:pPr>
        <w:pStyle w:val="Heading1"/>
        <w:numPr>
          <w:ilvl w:val="0"/>
          <w:numId w:val="0"/>
        </w:numPr>
        <w:ind w:left="432"/>
      </w:pPr>
    </w:p>
    <w:p w14:paraId="59D97500" w14:textId="360AC0E3" w:rsidR="00130CEC" w:rsidRDefault="00130CEC" w:rsidP="00130CEC"/>
    <w:p w14:paraId="559688F3" w14:textId="03394EE2" w:rsidR="00130CEC" w:rsidRDefault="00130CEC" w:rsidP="00130CEC"/>
    <w:p w14:paraId="4893F1EB" w14:textId="7F231C23" w:rsidR="00130CEC" w:rsidRDefault="00130CEC" w:rsidP="00130CEC"/>
    <w:p w14:paraId="00FB61B5" w14:textId="5E4FA857" w:rsidR="00130CEC" w:rsidRDefault="00130CEC" w:rsidP="00130CEC"/>
    <w:p w14:paraId="30FA0539" w14:textId="03FB05A9" w:rsidR="00130CEC" w:rsidRDefault="00130CEC" w:rsidP="00130CEC"/>
    <w:p w14:paraId="5014D7F2" w14:textId="702AB53A" w:rsidR="00130CEC" w:rsidRDefault="00130CEC" w:rsidP="00130CEC"/>
    <w:p w14:paraId="31777712" w14:textId="72A1B930" w:rsidR="00130CEC" w:rsidRDefault="00130CEC" w:rsidP="00130CEC"/>
    <w:p w14:paraId="414A5DE0" w14:textId="509A8584" w:rsidR="00130CEC" w:rsidRDefault="00130CEC" w:rsidP="00130CEC"/>
    <w:p w14:paraId="53010200" w14:textId="0DC171A8" w:rsidR="00130CEC" w:rsidRDefault="00130CEC" w:rsidP="00130CEC"/>
    <w:p w14:paraId="51320329" w14:textId="3EDB34BA" w:rsidR="00130CEC" w:rsidRDefault="00130CEC" w:rsidP="00130CEC"/>
    <w:p w14:paraId="7A8290F8" w14:textId="76713499" w:rsidR="00130CEC" w:rsidRDefault="00130CEC" w:rsidP="00130CEC"/>
    <w:p w14:paraId="6FFBBA1B" w14:textId="1A79E3C1" w:rsidR="00130CEC" w:rsidRDefault="00130CEC" w:rsidP="00130CEC"/>
    <w:p w14:paraId="51231C35" w14:textId="768382B4" w:rsidR="00130CEC" w:rsidRDefault="00130CEC" w:rsidP="00130CEC"/>
    <w:p w14:paraId="2E3A1F97" w14:textId="35F1DF69" w:rsidR="00130CEC" w:rsidRDefault="00130CEC" w:rsidP="00130CEC"/>
    <w:p w14:paraId="1B148F65" w14:textId="5C2CFA3D" w:rsidR="00826905" w:rsidRDefault="00826905" w:rsidP="00130CEC"/>
    <w:p w14:paraId="4488D34C" w14:textId="3B1C8CC4" w:rsidR="00826905" w:rsidRDefault="00826905" w:rsidP="00130CEC"/>
    <w:p w14:paraId="5150FCEA" w14:textId="582714D4" w:rsidR="00826905" w:rsidRDefault="00826905" w:rsidP="00130CEC"/>
    <w:p w14:paraId="6E56F788" w14:textId="354552F6" w:rsidR="00826905" w:rsidRDefault="00826905" w:rsidP="00130CEC"/>
    <w:p w14:paraId="3F8C78AA" w14:textId="16DB2099" w:rsidR="00826905" w:rsidRDefault="00826905" w:rsidP="00130CEC"/>
    <w:p w14:paraId="6F7E49AC" w14:textId="77777777" w:rsidR="00826905" w:rsidRDefault="00826905" w:rsidP="00130CEC"/>
    <w:p w14:paraId="2A8C65E6" w14:textId="33BD3D41" w:rsidR="00130CEC" w:rsidRDefault="00130CEC" w:rsidP="00130CEC"/>
    <w:p w14:paraId="7DE3A912" w14:textId="1DA84499" w:rsidR="00130CEC" w:rsidRDefault="00130CEC" w:rsidP="00130CEC"/>
    <w:p w14:paraId="5B5C5282" w14:textId="77777777" w:rsidR="009F28B4" w:rsidRDefault="009F28B4" w:rsidP="00130CEC"/>
    <w:p w14:paraId="47A92E10" w14:textId="186927BF" w:rsidR="00130CEC" w:rsidRDefault="00130CEC" w:rsidP="00130CEC"/>
    <w:p w14:paraId="152676D2" w14:textId="12302545" w:rsidR="00005120" w:rsidRDefault="00005120" w:rsidP="00130CEC"/>
    <w:p w14:paraId="206C43ED" w14:textId="77777777" w:rsidR="00F1056C" w:rsidRPr="009F28B4" w:rsidRDefault="003E1749" w:rsidP="003E1749">
      <w:pPr>
        <w:pStyle w:val="Heading1"/>
        <w:rPr>
          <w:color w:val="824021" w:themeColor="accent5" w:themeShade="BF"/>
        </w:rPr>
      </w:pPr>
      <w:bookmarkStart w:id="2" w:name="_Toc191544825"/>
      <w:r w:rsidRPr="009F28B4">
        <w:rPr>
          <w:color w:val="824021" w:themeColor="accent5" w:themeShade="BF"/>
        </w:rPr>
        <w:t>Document Control</w:t>
      </w:r>
      <w:bookmarkEnd w:id="2"/>
    </w:p>
    <w:tbl>
      <w:tblPr>
        <w:tblStyle w:val="BasicTable01Redwood"/>
        <w:tblW w:w="5000" w:type="pct"/>
        <w:tblLayout w:type="fixed"/>
        <w:tblLook w:val="0220" w:firstRow="1" w:lastRow="0" w:firstColumn="0" w:lastColumn="0" w:noHBand="1" w:noVBand="0"/>
      </w:tblPr>
      <w:tblGrid>
        <w:gridCol w:w="1693"/>
        <w:gridCol w:w="2718"/>
        <w:gridCol w:w="1174"/>
        <w:gridCol w:w="4262"/>
      </w:tblGrid>
      <w:tr w:rsidR="00373CAB" w:rsidRPr="004D77F2" w14:paraId="2542C113" w14:textId="77777777" w:rsidTr="008057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60" w:type="pct"/>
          </w:tcPr>
          <w:p w14:paraId="491072FA" w14:textId="77777777" w:rsidR="00373CAB" w:rsidRPr="004D77F2" w:rsidRDefault="00373CAB" w:rsidP="00DB1D6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380" w:type="pct"/>
          </w:tcPr>
          <w:p w14:paraId="1C7DF0E4" w14:textId="77777777" w:rsidR="00373CAB" w:rsidRPr="004D77F2" w:rsidRDefault="00373CAB" w:rsidP="00DB1D6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Author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96" w:type="pct"/>
          </w:tcPr>
          <w:p w14:paraId="6B814A1E" w14:textId="77777777" w:rsidR="00373CAB" w:rsidRPr="004D77F2" w:rsidRDefault="00373CAB" w:rsidP="00DB1D6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Version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64" w:type="pct"/>
          </w:tcPr>
          <w:p w14:paraId="7D25EF96" w14:textId="77777777" w:rsidR="00373CAB" w:rsidRDefault="00373CAB" w:rsidP="00DB1D6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Change reference</w:t>
            </w:r>
          </w:p>
        </w:tc>
      </w:tr>
      <w:tr w:rsidR="00373CAB" w:rsidRPr="004D77F2" w14:paraId="1C0A2D08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60" w:type="pct"/>
          </w:tcPr>
          <w:p w14:paraId="7C216707" w14:textId="1FE2A91B" w:rsidR="00373CAB" w:rsidRPr="004D77F2" w:rsidRDefault="00373CAB" w:rsidP="009E0DF6">
            <w:pPr>
              <w:jc w:val="center"/>
              <w:rPr>
                <w:lang w:val="en-GB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380" w:type="pct"/>
          </w:tcPr>
          <w:p w14:paraId="25B0EB6D" w14:textId="557E23E9" w:rsidR="00373CAB" w:rsidRPr="004D77F2" w:rsidRDefault="00373CAB" w:rsidP="00DB1D62">
            <w:pPr>
              <w:jc w:val="center"/>
              <w:rPr>
                <w:lang w:val="en-GB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96" w:type="pct"/>
          </w:tcPr>
          <w:p w14:paraId="6F54A5A7" w14:textId="5E63A9AB" w:rsidR="00373CAB" w:rsidRPr="004D77F2" w:rsidRDefault="009E0DF6" w:rsidP="00DB1D6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4E1D1F">
              <w:rPr>
                <w:lang w:val="en-GB"/>
              </w:rPr>
              <w:t>.0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64" w:type="pct"/>
          </w:tcPr>
          <w:p w14:paraId="0C49AB4C" w14:textId="3EF129BB" w:rsidR="00373CAB" w:rsidRPr="004D77F2" w:rsidRDefault="00373CAB" w:rsidP="00DB1D62">
            <w:pPr>
              <w:jc w:val="center"/>
              <w:rPr>
                <w:lang w:val="en-GB"/>
              </w:rPr>
            </w:pPr>
          </w:p>
        </w:tc>
      </w:tr>
    </w:tbl>
    <w:p w14:paraId="52E56223" w14:textId="77777777" w:rsidR="003E1749" w:rsidRDefault="003E1749" w:rsidP="003E1749">
      <w:pPr>
        <w:rPr>
          <w:lang w:val="en-GB"/>
        </w:rPr>
      </w:pPr>
    </w:p>
    <w:p w14:paraId="07547A01" w14:textId="406B2756" w:rsidR="003E1749" w:rsidRPr="009F25EA" w:rsidRDefault="003E1749" w:rsidP="009F25EA">
      <w:pPr>
        <w:pStyle w:val="Heading2"/>
        <w:numPr>
          <w:ilvl w:val="0"/>
          <w:numId w:val="0"/>
        </w:numPr>
        <w:rPr>
          <w:lang w:val="en-GB"/>
        </w:rPr>
      </w:pPr>
    </w:p>
    <w:p w14:paraId="04C7796E" w14:textId="77777777" w:rsidR="003E1749" w:rsidRPr="00005120" w:rsidRDefault="003E1749" w:rsidP="003E1749">
      <w:pPr>
        <w:pStyle w:val="Heading1"/>
        <w:rPr>
          <w:color w:val="824021" w:themeColor="accent5" w:themeShade="BF"/>
          <w:lang w:val="en-GB"/>
        </w:rPr>
      </w:pPr>
      <w:bookmarkStart w:id="3" w:name="_Glossary"/>
      <w:bookmarkStart w:id="4" w:name="_Toc191544826"/>
      <w:bookmarkEnd w:id="3"/>
      <w:r w:rsidRPr="00005120">
        <w:rPr>
          <w:color w:val="824021" w:themeColor="accent5" w:themeShade="BF"/>
          <w:lang w:val="en-GB"/>
        </w:rPr>
        <w:t>Glossary</w:t>
      </w:r>
      <w:bookmarkEnd w:id="4"/>
    </w:p>
    <w:tbl>
      <w:tblPr>
        <w:tblStyle w:val="BasicTable01Redwood"/>
        <w:tblW w:w="5000" w:type="pct"/>
        <w:tblLayout w:type="fixed"/>
        <w:tblLook w:val="0220" w:firstRow="1" w:lastRow="0" w:firstColumn="0" w:lastColumn="0" w:noHBand="1" w:noVBand="0"/>
      </w:tblPr>
      <w:tblGrid>
        <w:gridCol w:w="2428"/>
        <w:gridCol w:w="7419"/>
      </w:tblGrid>
      <w:tr w:rsidR="00805771" w:rsidRPr="004D77F2" w14:paraId="54DA8F89" w14:textId="77777777" w:rsidTr="008057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27374343" w14:textId="77777777" w:rsidR="00805771" w:rsidRPr="004D77F2" w:rsidRDefault="00805771" w:rsidP="00DB1D62">
            <w:pPr>
              <w:jc w:val="center"/>
              <w:rPr>
                <w:lang w:val="en-GB"/>
              </w:rPr>
            </w:pPr>
            <w:bookmarkStart w:id="5" w:name="_Toc36296070"/>
            <w:bookmarkStart w:id="6" w:name="_Toc36237285"/>
            <w:r>
              <w:rPr>
                <w:lang w:val="en-GB"/>
              </w:rPr>
              <w:t>Abbreviation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32E1BFAF" w14:textId="77777777" w:rsidR="00805771" w:rsidRPr="004D77F2" w:rsidRDefault="00805771" w:rsidP="00DB1D6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Definitions</w:t>
            </w:r>
          </w:p>
        </w:tc>
      </w:tr>
      <w:tr w:rsidR="006F0BA8" w:rsidRPr="00805771" w14:paraId="6E6AB9EC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51AA6803" w14:textId="22316896" w:rsidR="006F0BA8" w:rsidRPr="00805771" w:rsidRDefault="006F0BA8" w:rsidP="00DB1D62">
            <w:pPr>
              <w:jc w:val="center"/>
              <w:rPr>
                <w:bCs/>
                <w:lang w:val="en-GB"/>
              </w:rPr>
            </w:pPr>
            <w:r>
              <w:rPr>
                <w:bCs/>
                <w:lang w:val="en-GB"/>
              </w:rPr>
              <w:t>IAM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11651887" w14:textId="54DD03C0" w:rsidR="006F0BA8" w:rsidRPr="00805771" w:rsidRDefault="006F0BA8" w:rsidP="006F0BA8">
            <w:pPr>
              <w:jc w:val="center"/>
              <w:rPr>
                <w:bCs/>
                <w:lang w:val="en-GB"/>
              </w:rPr>
            </w:pPr>
            <w:r w:rsidRPr="006F0BA8">
              <w:rPr>
                <w:bCs/>
                <w:lang w:val="en-GB"/>
              </w:rPr>
              <w:t>Identity and Access Management</w:t>
            </w:r>
          </w:p>
        </w:tc>
      </w:tr>
      <w:tr w:rsidR="006F0BA8" w:rsidRPr="00805771" w14:paraId="28E25F09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2E38099A" w14:textId="7AE53D1B" w:rsidR="006F0BA8" w:rsidRPr="00805771" w:rsidRDefault="006F0BA8" w:rsidP="00DB1D62">
            <w:pPr>
              <w:jc w:val="center"/>
              <w:rPr>
                <w:bCs/>
                <w:lang w:val="en-GB"/>
              </w:rPr>
            </w:pPr>
            <w:r>
              <w:rPr>
                <w:bCs/>
                <w:lang w:val="en-GB"/>
              </w:rPr>
              <w:t>OIC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36D51DBB" w14:textId="5C3841B7" w:rsidR="006F0BA8" w:rsidRPr="00805771" w:rsidRDefault="006F0BA8" w:rsidP="006F0BA8">
            <w:pPr>
              <w:tabs>
                <w:tab w:val="left" w:pos="4619"/>
              </w:tabs>
              <w:jc w:val="center"/>
              <w:rPr>
                <w:bCs/>
                <w:lang w:val="en-GB"/>
              </w:rPr>
            </w:pPr>
            <w:r w:rsidRPr="006F0BA8">
              <w:rPr>
                <w:bCs/>
                <w:lang w:val="en-GB"/>
              </w:rPr>
              <w:t>Oracle Cloud Infrastructure</w:t>
            </w:r>
          </w:p>
        </w:tc>
      </w:tr>
      <w:tr w:rsidR="00805771" w:rsidRPr="00805771" w14:paraId="6FBDA04F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1D6032C4" w14:textId="77777777" w:rsidR="00805771" w:rsidRPr="00805771" w:rsidRDefault="00805771" w:rsidP="00DB1D62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OIC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34505086" w14:textId="77777777" w:rsidR="00805771" w:rsidRPr="00805771" w:rsidRDefault="00805771" w:rsidP="006F0BA8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Oracle Integration Cloud</w:t>
            </w:r>
          </w:p>
        </w:tc>
      </w:tr>
      <w:tr w:rsidR="00805771" w:rsidRPr="00805771" w14:paraId="46F77E8E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495E15ED" w14:textId="77777777" w:rsidR="00805771" w:rsidRPr="00805771" w:rsidRDefault="00805771" w:rsidP="00DB1D62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PaaS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4C708721" w14:textId="77777777" w:rsidR="00805771" w:rsidRPr="00805771" w:rsidRDefault="00805771" w:rsidP="006F0BA8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Platform as a Service</w:t>
            </w:r>
          </w:p>
        </w:tc>
      </w:tr>
      <w:tr w:rsidR="00805771" w:rsidRPr="00805771" w14:paraId="4C12C8D9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6C50720A" w14:textId="77777777" w:rsidR="00805771" w:rsidRPr="00805771" w:rsidRDefault="00805771" w:rsidP="00DB1D62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REST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2BA497FF" w14:textId="77777777" w:rsidR="00805771" w:rsidRPr="00805771" w:rsidRDefault="00805771" w:rsidP="006F0BA8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Representational State Transfer</w:t>
            </w:r>
          </w:p>
        </w:tc>
      </w:tr>
      <w:tr w:rsidR="009F25EA" w:rsidRPr="00805771" w14:paraId="6D01BFC6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3EA30EA0" w14:textId="4BA68AF4" w:rsidR="009F25EA" w:rsidRPr="00805771" w:rsidRDefault="009F25EA" w:rsidP="00DB1D62">
            <w:pPr>
              <w:jc w:val="center"/>
              <w:rPr>
                <w:bCs/>
                <w:lang w:val="en-GB"/>
              </w:rPr>
            </w:pPr>
            <w:r>
              <w:rPr>
                <w:bCs/>
                <w:lang w:val="en-GB"/>
              </w:rPr>
              <w:t>API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1074D450" w14:textId="52446A78" w:rsidR="009F25EA" w:rsidRPr="00805771" w:rsidRDefault="009F25EA" w:rsidP="006F0BA8">
            <w:pPr>
              <w:jc w:val="center"/>
              <w:rPr>
                <w:bCs/>
                <w:lang w:val="en-GB"/>
              </w:rPr>
            </w:pPr>
            <w:r>
              <w:rPr>
                <w:bCs/>
                <w:lang w:val="en-GB"/>
              </w:rPr>
              <w:t>Application Programming Interface</w:t>
            </w:r>
          </w:p>
        </w:tc>
      </w:tr>
      <w:tr w:rsidR="00805771" w:rsidRPr="00805771" w14:paraId="4827DDFF" w14:textId="77777777" w:rsidTr="0080577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33" w:type="pct"/>
          </w:tcPr>
          <w:p w14:paraId="24391F61" w14:textId="77777777" w:rsidR="00805771" w:rsidRPr="00805771" w:rsidRDefault="00805771" w:rsidP="00DB1D62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WS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67" w:type="pct"/>
          </w:tcPr>
          <w:p w14:paraId="4AB78842" w14:textId="77777777" w:rsidR="00805771" w:rsidRPr="00805771" w:rsidRDefault="00805771" w:rsidP="006F0BA8">
            <w:pPr>
              <w:jc w:val="center"/>
              <w:rPr>
                <w:bCs/>
                <w:lang w:val="en-GB"/>
              </w:rPr>
            </w:pPr>
            <w:r w:rsidRPr="00805771">
              <w:rPr>
                <w:bCs/>
                <w:lang w:val="en-GB"/>
              </w:rPr>
              <w:t>Web Service</w:t>
            </w:r>
          </w:p>
        </w:tc>
      </w:tr>
    </w:tbl>
    <w:p w14:paraId="5043CB0F" w14:textId="77777777" w:rsidR="00421D3D" w:rsidRDefault="00421D3D" w:rsidP="00F1056C">
      <w:pPr>
        <w:pStyle w:val="Heading3"/>
        <w:rPr>
          <w:lang w:val="en-GB"/>
        </w:rPr>
      </w:pPr>
      <w:r>
        <w:rPr>
          <w:lang w:val="en-GB"/>
        </w:rPr>
        <w:br w:type="page"/>
      </w:r>
    </w:p>
    <w:p w14:paraId="3E7A9F1C" w14:textId="0181126F" w:rsidR="00F1056C" w:rsidRPr="00D552CC" w:rsidRDefault="00A85B16" w:rsidP="00D552CC">
      <w:pPr>
        <w:pStyle w:val="Heading1"/>
        <w:rPr>
          <w:color w:val="824021" w:themeColor="accent5" w:themeShade="BF"/>
        </w:rPr>
      </w:pPr>
      <w:bookmarkStart w:id="7" w:name="_Toc191544827"/>
      <w:bookmarkEnd w:id="5"/>
      <w:bookmarkEnd w:id="6"/>
      <w:r>
        <w:rPr>
          <w:color w:val="824021" w:themeColor="accent5" w:themeShade="BF"/>
        </w:rPr>
        <w:lastRenderedPageBreak/>
        <w:t>I</w:t>
      </w:r>
      <w:r w:rsidR="00767CB2">
        <w:rPr>
          <w:color w:val="824021" w:themeColor="accent5" w:themeShade="BF"/>
        </w:rPr>
        <w:t>ntroductio</w:t>
      </w:r>
      <w:r>
        <w:rPr>
          <w:color w:val="824021" w:themeColor="accent5" w:themeShade="BF"/>
        </w:rPr>
        <w:t>n</w:t>
      </w:r>
      <w:r w:rsidR="009E0DF6">
        <w:rPr>
          <w:color w:val="824021" w:themeColor="accent5" w:themeShade="BF"/>
        </w:rPr>
        <w:t xml:space="preserve"> </w:t>
      </w:r>
      <w:r w:rsidR="009E0DF6" w:rsidRPr="007454DA">
        <w:rPr>
          <w:bCs/>
          <w:color w:val="824021" w:themeColor="accent5" w:themeShade="BF"/>
        </w:rPr>
        <w:t>of OAuth2.0 Client Credentials Policy</w:t>
      </w:r>
      <w:bookmarkEnd w:id="7"/>
    </w:p>
    <w:p w14:paraId="229A0E7B" w14:textId="51D25C66" w:rsidR="009E0DF6" w:rsidRDefault="009E0DF6" w:rsidP="009E0DF6">
      <w:pPr>
        <w:pStyle w:val="ListParagraph"/>
      </w:pPr>
      <w:r>
        <w:t>It's recommended to use OAuth 2.0 to avoid issues like password management, expirations, and policy changes. This single setup streamlines user roles and aligns with Oracle's new security standards.</w:t>
      </w:r>
    </w:p>
    <w:p w14:paraId="0A189EB0" w14:textId="5EECBBA2" w:rsidR="009E0DF6" w:rsidRPr="00416FEE" w:rsidRDefault="009E0DF6" w:rsidP="009E0DF6">
      <w:pPr>
        <w:pStyle w:val="ListParagraph"/>
      </w:pPr>
      <w:r>
        <w:t>In essence, using OCI Cloud Console and IDCS/IAM Access aligns strategically with Oracle's advancements. This, coupled with OAuth 2.0's effectiveness, promotes modern security practices and smooth transitions between releases, ensuring continuous and efficient monitoring functions.</w:t>
      </w:r>
    </w:p>
    <w:p w14:paraId="6107DDAC" w14:textId="38BA0FEE" w:rsidR="00416FEE" w:rsidRPr="00416FEE" w:rsidRDefault="00F1598A" w:rsidP="00027103">
      <w:pPr>
        <w:pStyle w:val="Heading1"/>
        <w:rPr>
          <w:color w:val="824021" w:themeColor="accent5" w:themeShade="BF"/>
          <w:sz w:val="24"/>
        </w:rPr>
      </w:pPr>
      <w:bookmarkStart w:id="8" w:name="_Toc191544828"/>
      <w:r w:rsidRPr="00027103">
        <w:rPr>
          <w:bCs/>
          <w:color w:val="824021" w:themeColor="accent5" w:themeShade="BF"/>
        </w:rPr>
        <w:t>Co</w:t>
      </w:r>
      <w:r w:rsidR="00B6105E" w:rsidRPr="00027103">
        <w:rPr>
          <w:bCs/>
          <w:color w:val="824021" w:themeColor="accent5" w:themeShade="BF"/>
        </w:rPr>
        <w:t xml:space="preserve">nfiguring OAuth 2.0 in </w:t>
      </w:r>
      <w:r w:rsidR="005931BC">
        <w:rPr>
          <w:bCs/>
          <w:color w:val="824021" w:themeColor="accent5" w:themeShade="BF"/>
        </w:rPr>
        <w:t>INTERNAL</w:t>
      </w:r>
      <w:r w:rsidR="003D173B">
        <w:rPr>
          <w:bCs/>
          <w:color w:val="824021" w:themeColor="accent5" w:themeShade="BF"/>
        </w:rPr>
        <w:t xml:space="preserve"> </w:t>
      </w:r>
      <w:r w:rsidR="008B19F9">
        <w:rPr>
          <w:bCs/>
          <w:color w:val="824021" w:themeColor="accent5" w:themeShade="BF"/>
        </w:rPr>
        <w:t>IAM</w:t>
      </w:r>
      <w:r w:rsidR="00B6105E" w:rsidRPr="00027103">
        <w:rPr>
          <w:bCs/>
          <w:color w:val="824021" w:themeColor="accent5" w:themeShade="BF"/>
        </w:rPr>
        <w:t xml:space="preserve"> and </w:t>
      </w:r>
      <w:r w:rsidR="006F0BA8">
        <w:rPr>
          <w:bCs/>
          <w:color w:val="824021" w:themeColor="accent5" w:themeShade="BF"/>
        </w:rPr>
        <w:t>FUSION Application</w:t>
      </w:r>
      <w:bookmarkEnd w:id="8"/>
      <w:r w:rsidR="00416FEE">
        <w:rPr>
          <w:color w:val="824021" w:themeColor="accent5" w:themeShade="BF"/>
          <w:sz w:val="24"/>
        </w:rPr>
        <w:br/>
      </w:r>
    </w:p>
    <w:p w14:paraId="6BE2658C" w14:textId="7C139911" w:rsidR="00416FEE" w:rsidRPr="00B6105E" w:rsidRDefault="003D173B" w:rsidP="009E0DF6">
      <w:pPr>
        <w:pStyle w:val="ListParagraph"/>
      </w:pPr>
      <w:r>
        <w:t xml:space="preserve">This configuration is applicable for Customers who have </w:t>
      </w:r>
      <w:r w:rsidR="00431875">
        <w:t>Internal</w:t>
      </w:r>
      <w:r>
        <w:t xml:space="preserve"> IAM where </w:t>
      </w:r>
      <w:r w:rsidR="00431875">
        <w:t>Fusion A</w:t>
      </w:r>
      <w:r>
        <w:t>pplications are available</w:t>
      </w:r>
      <w:r w:rsidR="00431875">
        <w:t xml:space="preserve"> in the same tenancy</w:t>
      </w:r>
      <w:r>
        <w:t>. This method enabled customer to maintain one IAM Instance for Integrations and RestAPI Configuration Clients and Resources</w:t>
      </w:r>
      <w:r w:rsidR="00431875">
        <w:t xml:space="preserve"> along with Fusion Application</w:t>
      </w:r>
      <w:r>
        <w:t xml:space="preserve">. </w:t>
      </w:r>
      <w:r w:rsidR="009E0DF6">
        <w:t>C</w:t>
      </w:r>
      <w:r w:rsidR="00416FEE">
        <w:t>lients commence by registering through a confidential app creation in Oracle IDCS</w:t>
      </w:r>
      <w:r w:rsidR="009E0DF6">
        <w:t>/IAM</w:t>
      </w:r>
      <w:r w:rsidR="00416FEE">
        <w:t>. This app becomes the gateway for clients to seek access tokens from Oracle IDCS</w:t>
      </w:r>
      <w:r w:rsidR="009E0DF6">
        <w:t>/IAM</w:t>
      </w:r>
      <w:r w:rsidR="00416FEE">
        <w:t xml:space="preserve">. Subsequently, the access token from this app is acquired, granting them access to safeguarded resources within </w:t>
      </w:r>
      <w:r w:rsidR="009E0DF6">
        <w:t>various requesting applications</w:t>
      </w:r>
      <w:r w:rsidR="00416FEE">
        <w:t xml:space="preserve">. </w:t>
      </w:r>
    </w:p>
    <w:p w14:paraId="675E9DAC" w14:textId="25236A72" w:rsidR="00416FEE" w:rsidRPr="009E0DF6" w:rsidRDefault="009E0DF6" w:rsidP="009E0DF6">
      <w:pPr>
        <w:pStyle w:val="Heading1"/>
        <w:rPr>
          <w:bCs/>
          <w:color w:val="824021" w:themeColor="accent5" w:themeShade="BF"/>
        </w:rPr>
      </w:pPr>
      <w:bookmarkStart w:id="9" w:name="_Toc191544829"/>
      <w:r w:rsidRPr="009E0DF6">
        <w:rPr>
          <w:bCs/>
          <w:color w:val="824021" w:themeColor="accent5" w:themeShade="BF"/>
        </w:rPr>
        <w:t>Pre-Requisites</w:t>
      </w:r>
      <w:bookmarkEnd w:id="9"/>
      <w:r w:rsidR="00826905">
        <w:rPr>
          <w:bCs/>
          <w:color w:val="824021" w:themeColor="accent5" w:themeShade="BF"/>
        </w:rPr>
        <w:br/>
      </w:r>
    </w:p>
    <w:p w14:paraId="604CD1E3" w14:textId="77777777" w:rsidR="00AB30E1" w:rsidRDefault="00416FEE" w:rsidP="009E0DF6">
      <w:pPr>
        <w:pStyle w:val="ListParagraph"/>
      </w:pPr>
      <w:r>
        <w:t xml:space="preserve">These steps are performed </w:t>
      </w:r>
      <w:r w:rsidR="00826905">
        <w:t xml:space="preserve">who primarily have admin access to navigate </w:t>
      </w:r>
      <w:r w:rsidR="006F0BA8">
        <w:t>to Oracle</w:t>
      </w:r>
      <w:r>
        <w:t xml:space="preserve"> IDCS</w:t>
      </w:r>
      <w:r w:rsidR="009E0DF6">
        <w:t>/IAM</w:t>
      </w:r>
      <w:r>
        <w:t xml:space="preserve"> Administrator</w:t>
      </w:r>
      <w:r w:rsidR="006F0BA8">
        <w:t xml:space="preserve"> and admin access to navigate to SaaS Fusion Application</w:t>
      </w:r>
      <w:r>
        <w:t>.</w:t>
      </w:r>
    </w:p>
    <w:p w14:paraId="257815BD" w14:textId="24479625" w:rsidR="00AB30E1" w:rsidRDefault="00AB30E1" w:rsidP="009E0DF6">
      <w:pPr>
        <w:pStyle w:val="ListParagraph"/>
      </w:pPr>
      <w:r>
        <w:t xml:space="preserve">Open a Notepad and </w:t>
      </w:r>
      <w:r w:rsidR="003B4678">
        <w:t xml:space="preserve">save as </w:t>
      </w:r>
      <w:r w:rsidR="003B4678" w:rsidRPr="003B4678">
        <w:t>Oracle_IAM_Artifacts</w:t>
      </w:r>
      <w:r w:rsidR="003B4678">
        <w:t>.txt in the Document Folder with the content “</w:t>
      </w:r>
      <w:r w:rsidR="003B4678" w:rsidRPr="003B4678">
        <w:t>Artifacts to be Shared By Admin to Caller</w:t>
      </w:r>
      <w:r w:rsidR="003B4678">
        <w:t>”</w:t>
      </w:r>
    </w:p>
    <w:p w14:paraId="055ABC12" w14:textId="77777777" w:rsidR="005517AE" w:rsidRDefault="005517AE" w:rsidP="009E0DF6">
      <w:pPr>
        <w:pStyle w:val="ListParagraph"/>
      </w:pPr>
    </w:p>
    <w:p w14:paraId="33D3CC64" w14:textId="49E722F7" w:rsidR="00416FEE" w:rsidRDefault="00AB30E1" w:rsidP="009E0DF6">
      <w:pPr>
        <w:pStyle w:val="ListParagraph"/>
      </w:pPr>
      <w:r w:rsidRPr="00AB30E1">
        <w:rPr>
          <w:noProof/>
        </w:rPr>
        <w:drawing>
          <wp:inline distT="0" distB="0" distL="0" distR="0" wp14:anchorId="4335480E" wp14:editId="7910C5DD">
            <wp:extent cx="5594860" cy="3140765"/>
            <wp:effectExtent l="19050" t="19050" r="25400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348" cy="315338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 w:rsidR="00416FEE">
        <w:br/>
      </w:r>
    </w:p>
    <w:p w14:paraId="6B835527" w14:textId="77777777" w:rsidR="003B4678" w:rsidRDefault="003B4678" w:rsidP="009E0DF6">
      <w:pPr>
        <w:pStyle w:val="ListParagraph"/>
      </w:pPr>
    </w:p>
    <w:p w14:paraId="076F486F" w14:textId="77777777" w:rsidR="003B4678" w:rsidRDefault="003B4678" w:rsidP="009E0DF6">
      <w:pPr>
        <w:pStyle w:val="ListParagraph"/>
      </w:pPr>
    </w:p>
    <w:p w14:paraId="08CFB912" w14:textId="77777777" w:rsidR="003B4678" w:rsidRDefault="003B4678" w:rsidP="009E0DF6">
      <w:pPr>
        <w:pStyle w:val="ListParagraph"/>
      </w:pPr>
    </w:p>
    <w:p w14:paraId="09B132D9" w14:textId="77777777" w:rsidR="003B4678" w:rsidRDefault="003B4678" w:rsidP="009E0DF6">
      <w:pPr>
        <w:pStyle w:val="ListParagraph"/>
      </w:pPr>
    </w:p>
    <w:p w14:paraId="131F23D4" w14:textId="77777777" w:rsidR="003B4678" w:rsidRDefault="003B4678" w:rsidP="009E0DF6">
      <w:pPr>
        <w:pStyle w:val="ListParagraph"/>
      </w:pPr>
    </w:p>
    <w:p w14:paraId="750C3238" w14:textId="77777777" w:rsidR="003B4678" w:rsidRDefault="003B4678" w:rsidP="009E0DF6">
      <w:pPr>
        <w:pStyle w:val="ListParagraph"/>
      </w:pPr>
    </w:p>
    <w:p w14:paraId="13DFC7C9" w14:textId="77777777" w:rsidR="003B4678" w:rsidRDefault="003B4678" w:rsidP="009E0DF6">
      <w:pPr>
        <w:pStyle w:val="ListParagraph"/>
      </w:pPr>
    </w:p>
    <w:p w14:paraId="1B14292F" w14:textId="77777777" w:rsidR="003B4678" w:rsidRDefault="003B4678" w:rsidP="009E0DF6">
      <w:pPr>
        <w:pStyle w:val="ListParagraph"/>
      </w:pPr>
    </w:p>
    <w:p w14:paraId="7D215EE6" w14:textId="77777777" w:rsidR="003B4678" w:rsidRDefault="003B4678" w:rsidP="009E0DF6">
      <w:pPr>
        <w:pStyle w:val="ListParagraph"/>
      </w:pPr>
    </w:p>
    <w:p w14:paraId="15164BF9" w14:textId="56100457" w:rsidR="009E0DF6" w:rsidRDefault="009E0DF6" w:rsidP="009E0DF6">
      <w:pPr>
        <w:pStyle w:val="Heading1"/>
        <w:rPr>
          <w:bCs/>
          <w:color w:val="824021" w:themeColor="accent5" w:themeShade="BF"/>
        </w:rPr>
      </w:pPr>
      <w:bookmarkStart w:id="10" w:name="_Toc191544830"/>
      <w:r>
        <w:rPr>
          <w:bCs/>
          <w:color w:val="824021" w:themeColor="accent5" w:themeShade="BF"/>
        </w:rPr>
        <w:t xml:space="preserve">Navigating </w:t>
      </w:r>
      <w:r w:rsidR="00FA2152">
        <w:rPr>
          <w:bCs/>
          <w:color w:val="824021" w:themeColor="accent5" w:themeShade="BF"/>
        </w:rPr>
        <w:t xml:space="preserve">an </w:t>
      </w:r>
      <w:r w:rsidR="004C790C">
        <w:rPr>
          <w:bCs/>
          <w:color w:val="824021" w:themeColor="accent5" w:themeShade="BF"/>
        </w:rPr>
        <w:t>INTERNAL</w:t>
      </w:r>
      <w:r w:rsidR="00FA2152">
        <w:rPr>
          <w:bCs/>
          <w:color w:val="824021" w:themeColor="accent5" w:themeShade="BF"/>
        </w:rPr>
        <w:t xml:space="preserve"> </w:t>
      </w:r>
      <w:r w:rsidR="006F0BA8">
        <w:rPr>
          <w:bCs/>
          <w:color w:val="824021" w:themeColor="accent5" w:themeShade="BF"/>
        </w:rPr>
        <w:t>IAM</w:t>
      </w:r>
      <w:r w:rsidR="0090749D">
        <w:rPr>
          <w:bCs/>
          <w:color w:val="824021" w:themeColor="accent5" w:themeShade="BF"/>
        </w:rPr>
        <w:t xml:space="preserve"> and Fusion APPLICATION</w:t>
      </w:r>
      <w:bookmarkEnd w:id="10"/>
    </w:p>
    <w:p w14:paraId="53FD51B4" w14:textId="77777777" w:rsidR="006F0BA8" w:rsidRDefault="006F0BA8" w:rsidP="006F0BA8"/>
    <w:p w14:paraId="57AD5ADF" w14:textId="77777777" w:rsidR="00416FEE" w:rsidRDefault="00416FEE" w:rsidP="00B11900">
      <w:pPr>
        <w:pStyle w:val="ListParagraph"/>
        <w:numPr>
          <w:ilvl w:val="0"/>
          <w:numId w:val="24"/>
        </w:numPr>
      </w:pPr>
      <w:r>
        <w:t>Navigate</w:t>
      </w:r>
      <w:r w:rsidRPr="00832D2B">
        <w:t xml:space="preserve"> to </w:t>
      </w:r>
      <w:r w:rsidRPr="00832D2B">
        <w:rPr>
          <w:b/>
          <w:color w:val="824021" w:themeColor="accent5" w:themeShade="BF"/>
        </w:rPr>
        <w:t>https://cloud.oracle.com</w:t>
      </w:r>
      <w:r w:rsidRPr="00832D2B">
        <w:rPr>
          <w:color w:val="824021" w:themeColor="accent5" w:themeShade="BF"/>
        </w:rPr>
        <w:t xml:space="preserve"> </w:t>
      </w:r>
      <w:r w:rsidRPr="00832D2B">
        <w:t>and inputting your tenancy name. Then, log in to the OCI platform</w:t>
      </w:r>
      <w:r>
        <w:t xml:space="preserve"> after providing the credentials</w:t>
      </w:r>
      <w:r w:rsidRPr="00832D2B">
        <w:t>.</w:t>
      </w:r>
      <w:r>
        <w:br/>
      </w:r>
    </w:p>
    <w:p w14:paraId="3084011E" w14:textId="05303AD8" w:rsidR="00416FEE" w:rsidRPr="00135624" w:rsidRDefault="00416FEE" w:rsidP="00B11900">
      <w:pPr>
        <w:pStyle w:val="ListParagraph"/>
        <w:numPr>
          <w:ilvl w:val="0"/>
          <w:numId w:val="24"/>
        </w:numPr>
      </w:pPr>
      <w:r w:rsidRPr="00832D2B">
        <w:t xml:space="preserve">To access the Oracle </w:t>
      </w:r>
      <w:r w:rsidR="006F0BA8">
        <w:t>Identity</w:t>
      </w:r>
      <w:r w:rsidRPr="00832D2B">
        <w:t xml:space="preserve"> console, proceed to </w:t>
      </w:r>
      <w:r w:rsidRPr="00832D2B">
        <w:rPr>
          <w:b/>
          <w:color w:val="824021" w:themeColor="accent5" w:themeShade="BF"/>
        </w:rPr>
        <w:t>"Identity &amp; Security"</w:t>
      </w:r>
      <w:r w:rsidRPr="00832D2B">
        <w:rPr>
          <w:color w:val="824021" w:themeColor="accent5" w:themeShade="BF"/>
        </w:rPr>
        <w:t xml:space="preserve"> </w:t>
      </w:r>
      <w:r w:rsidRPr="00832D2B">
        <w:t xml:space="preserve">and </w:t>
      </w:r>
      <w:r>
        <w:t>click</w:t>
      </w:r>
      <w:r w:rsidRPr="00832D2B">
        <w:t xml:space="preserve"> </w:t>
      </w:r>
      <w:r>
        <w:t>on</w:t>
      </w:r>
      <w:r w:rsidRPr="00832D2B">
        <w:t xml:space="preserve"> </w:t>
      </w:r>
      <w:r w:rsidRPr="00832D2B">
        <w:rPr>
          <w:b/>
          <w:color w:val="824021" w:themeColor="accent5" w:themeShade="BF"/>
        </w:rPr>
        <w:t>"</w:t>
      </w:r>
      <w:r w:rsidR="004C790C">
        <w:rPr>
          <w:b/>
          <w:color w:val="824021" w:themeColor="accent5" w:themeShade="BF"/>
        </w:rPr>
        <w:t>Domains</w:t>
      </w:r>
      <w:r w:rsidRPr="00832D2B">
        <w:rPr>
          <w:b/>
          <w:color w:val="824021" w:themeColor="accent5" w:themeShade="BF"/>
        </w:rPr>
        <w:t>."</w:t>
      </w:r>
      <w:r>
        <w:rPr>
          <w:b/>
          <w:color w:val="824021" w:themeColor="accent5" w:themeShade="BF"/>
        </w:rPr>
        <w:br/>
      </w:r>
    </w:p>
    <w:p w14:paraId="532BA926" w14:textId="34A159FC" w:rsidR="00416FEE" w:rsidRDefault="00AB30E1" w:rsidP="00416FEE">
      <w:pPr>
        <w:spacing w:after="0"/>
        <w:ind w:left="720"/>
        <w:rPr>
          <w:rFonts w:ascii="Times New Roman" w:hAnsi="Times New Roman" w:cs="Times New Roman"/>
        </w:rPr>
      </w:pPr>
      <w:r w:rsidRPr="00AB30E1">
        <w:rPr>
          <w:rFonts w:ascii="Times New Roman" w:hAnsi="Times New Roman" w:cs="Times New Roman"/>
          <w:noProof/>
        </w:rPr>
        <w:drawing>
          <wp:inline distT="0" distB="0" distL="0" distR="0" wp14:anchorId="2D05EA4C" wp14:editId="68BE79DE">
            <wp:extent cx="5527213" cy="328708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8449" cy="32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3FBB" w14:textId="7CADED1F" w:rsidR="00073CDC" w:rsidRDefault="00073C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2049A3" w14:textId="63F75A90" w:rsidR="00416FEE" w:rsidRPr="00B6105E" w:rsidRDefault="00416FEE" w:rsidP="00B11900">
      <w:pPr>
        <w:pStyle w:val="ListParagraph"/>
        <w:numPr>
          <w:ilvl w:val="0"/>
          <w:numId w:val="24"/>
        </w:numPr>
      </w:pPr>
      <w:r w:rsidRPr="00B6105E">
        <w:lastRenderedPageBreak/>
        <w:t>Open</w:t>
      </w:r>
      <w:r w:rsidR="00C5481B">
        <w:t xml:space="preserve"> the</w:t>
      </w:r>
      <w:r w:rsidR="00A97AA5">
        <w:t xml:space="preserve"> Fusion Environment (in which OAuth needs to be configured) related domain if it exists in OCI Console. If not, then you can navigate to</w:t>
      </w:r>
      <w:r w:rsidR="00C5481B">
        <w:t xml:space="preserve"> Current Domain from the Domain Screen</w:t>
      </w:r>
      <w:r w:rsidR="00A97AA5">
        <w:t>.</w:t>
      </w:r>
      <w:r>
        <w:br/>
      </w:r>
    </w:p>
    <w:p w14:paraId="63E2638B" w14:textId="0CB37160" w:rsidR="009E0DF6" w:rsidRDefault="00AB30E1" w:rsidP="00E76AB5">
      <w:pPr>
        <w:pStyle w:val="ListParagraph"/>
      </w:pPr>
      <w:r w:rsidRPr="00AB30E1">
        <w:rPr>
          <w:noProof/>
          <w:color w:val="824021" w:themeColor="accent5" w:themeShade="BF"/>
          <w:sz w:val="24"/>
        </w:rPr>
        <w:drawing>
          <wp:inline distT="0" distB="0" distL="0" distR="0" wp14:anchorId="5B111B1B" wp14:editId="0BF00876">
            <wp:extent cx="5494352" cy="27068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7982" cy="272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624">
        <w:rPr>
          <w:color w:val="824021" w:themeColor="accent5" w:themeShade="BF"/>
          <w:sz w:val="24"/>
        </w:rPr>
        <w:br/>
      </w:r>
    </w:p>
    <w:p w14:paraId="4F3FD5C2" w14:textId="77777777" w:rsidR="003B4678" w:rsidRDefault="003B4678" w:rsidP="00E76AB5">
      <w:pPr>
        <w:pStyle w:val="ListParagraph"/>
      </w:pPr>
    </w:p>
    <w:p w14:paraId="505AA34A" w14:textId="3DBF1A27" w:rsidR="00AB30E1" w:rsidRDefault="00AB30E1" w:rsidP="003B4678">
      <w:pPr>
        <w:pStyle w:val="ListParagraph"/>
        <w:numPr>
          <w:ilvl w:val="0"/>
          <w:numId w:val="24"/>
        </w:numPr>
      </w:pPr>
      <w:r>
        <w:t>Open Oracle Identity Cloud Service Console and copy the Domain URL</w:t>
      </w:r>
      <w:r w:rsidR="003B4678">
        <w:t xml:space="preserve">. </w:t>
      </w:r>
    </w:p>
    <w:p w14:paraId="748F77E0" w14:textId="3A03A68D" w:rsidR="00A97AA5" w:rsidRPr="00A97AA5" w:rsidRDefault="00A97AA5" w:rsidP="00A97AA5">
      <w:pPr>
        <w:pStyle w:val="ListParagraph"/>
      </w:pPr>
      <w:r w:rsidRPr="00A97AA5">
        <w:rPr>
          <w:highlight w:val="yellow"/>
        </w:rPr>
        <w:t>NOTE: Before noting the Domain URL, validate if the Domain URL matched with the IDCS value present in Fusion Application.</w:t>
      </w:r>
    </w:p>
    <w:p w14:paraId="172F1DDA" w14:textId="3538E7F6" w:rsidR="00A97AA5" w:rsidRDefault="00A97AA5" w:rsidP="00A97AA5">
      <w:pPr>
        <w:pStyle w:val="ListParagraph"/>
        <w:rPr>
          <w:b/>
          <w:bCs/>
        </w:rPr>
      </w:pPr>
      <w:r w:rsidRPr="00A97AA5">
        <w:rPr>
          <w:b/>
          <w:bCs/>
        </w:rPr>
        <w:t>Verification of Domain URL</w:t>
      </w:r>
    </w:p>
    <w:p w14:paraId="00789499" w14:textId="490749BF" w:rsidR="00A97AA5" w:rsidRDefault="00EF0957" w:rsidP="00EF0957">
      <w:pPr>
        <w:pStyle w:val="ListParagraph"/>
        <w:numPr>
          <w:ilvl w:val="0"/>
          <w:numId w:val="41"/>
        </w:numPr>
      </w:pPr>
      <w:r w:rsidRPr="00EF0957">
        <w:t xml:space="preserve">Navigation: </w:t>
      </w:r>
      <w:r>
        <w:t>In Fusion Home Page, Click on Navigator/Hamburger Menu, select Tools and click on Security Console.</w:t>
      </w:r>
    </w:p>
    <w:p w14:paraId="521B2D53" w14:textId="4D0CBF5D" w:rsidR="00EF0957" w:rsidRDefault="00EF0957" w:rsidP="00EF0957">
      <w:pPr>
        <w:pStyle w:val="ListParagraph"/>
        <w:numPr>
          <w:ilvl w:val="0"/>
          <w:numId w:val="41"/>
        </w:numPr>
      </w:pPr>
      <w:r>
        <w:t xml:space="preserve">Select API </w:t>
      </w:r>
      <w:r w:rsidR="00322EB3">
        <w:t xml:space="preserve">Authentication and select the </w:t>
      </w:r>
      <w:hyperlink r:id="rId23" w:history="1">
        <w:r w:rsidR="00322EB3" w:rsidRPr="0023427F">
          <w:rPr>
            <w:rStyle w:val="Hyperlink"/>
          </w:rPr>
          <w:t>https://identity.oraclecloud.com</w:t>
        </w:r>
      </w:hyperlink>
      <w:r w:rsidR="00322EB3">
        <w:t xml:space="preserve"> and against this application the IDCS is populated. Cross Verify if it is the same as Domain URL.</w:t>
      </w:r>
    </w:p>
    <w:p w14:paraId="17A64600" w14:textId="01F869D7" w:rsidR="003747C3" w:rsidRDefault="003747C3" w:rsidP="00EF0957">
      <w:pPr>
        <w:pStyle w:val="ListParagraph"/>
        <w:numPr>
          <w:ilvl w:val="0"/>
          <w:numId w:val="41"/>
        </w:numPr>
      </w:pPr>
      <w:r>
        <w:t>If yes, proceed with next steps as mentioned in the document. If not cross check with the relevant domain and configure in that domain.</w:t>
      </w:r>
    </w:p>
    <w:p w14:paraId="6E0C81AA" w14:textId="77777777" w:rsidR="00322EB3" w:rsidRDefault="00322EB3" w:rsidP="00322EB3">
      <w:pPr>
        <w:pStyle w:val="ListParagraph"/>
        <w:ind w:left="1440"/>
      </w:pPr>
    </w:p>
    <w:p w14:paraId="51C9D00C" w14:textId="0088D0D2" w:rsidR="00322EB3" w:rsidRPr="00EF0957" w:rsidRDefault="00322EB3" w:rsidP="00322EB3">
      <w:pPr>
        <w:jc w:val="center"/>
      </w:pPr>
      <w:r>
        <w:rPr>
          <w:noProof/>
        </w:rPr>
        <w:drawing>
          <wp:inline distT="0" distB="0" distL="0" distR="0" wp14:anchorId="1BBFB7B9" wp14:editId="7D162787">
            <wp:extent cx="5230919" cy="2298700"/>
            <wp:effectExtent l="0" t="0" r="8255" b="6350"/>
            <wp:docPr id="55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681" cy="23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1021" w14:textId="77777777" w:rsidR="003B4678" w:rsidRDefault="003B4678" w:rsidP="003B4678">
      <w:pPr>
        <w:ind w:left="720"/>
      </w:pPr>
    </w:p>
    <w:p w14:paraId="5E3A19B7" w14:textId="33361FF0" w:rsidR="003B4678" w:rsidRDefault="003B4678" w:rsidP="003B4678">
      <w:pPr>
        <w:ind w:left="720"/>
      </w:pPr>
      <w:r w:rsidRPr="003B4678">
        <w:rPr>
          <w:noProof/>
        </w:rPr>
        <w:lastRenderedPageBreak/>
        <w:drawing>
          <wp:inline distT="0" distB="0" distL="0" distR="0" wp14:anchorId="6141FA64" wp14:editId="7DE43053">
            <wp:extent cx="5391260" cy="25718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2958" cy="257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D5FA" w14:textId="6AFA8DFE" w:rsidR="00E16CAF" w:rsidRDefault="00E16CAF">
      <w:r>
        <w:br w:type="page"/>
      </w:r>
    </w:p>
    <w:p w14:paraId="2E19B70E" w14:textId="581B2408" w:rsidR="00E16CAF" w:rsidRDefault="00E16CAF" w:rsidP="00E16CAF">
      <w:pPr>
        <w:pStyle w:val="ListParagraph"/>
        <w:numPr>
          <w:ilvl w:val="0"/>
          <w:numId w:val="24"/>
        </w:numPr>
      </w:pPr>
      <w:r>
        <w:lastRenderedPageBreak/>
        <w:t>Paste the Domain URL in the Notepad with the name “Domain URL”.</w:t>
      </w:r>
    </w:p>
    <w:p w14:paraId="736ACDCD" w14:textId="77777777" w:rsidR="003B4678" w:rsidRDefault="003B4678" w:rsidP="003B4678"/>
    <w:p w14:paraId="3FACEF0E" w14:textId="68E0A762" w:rsidR="003B4678" w:rsidRDefault="008E56F3" w:rsidP="003B4678">
      <w:pPr>
        <w:ind w:left="720"/>
      </w:pPr>
      <w:r w:rsidRPr="008E56F3">
        <w:rPr>
          <w:noProof/>
        </w:rPr>
        <w:drawing>
          <wp:inline distT="0" distB="0" distL="0" distR="0" wp14:anchorId="0D8259D5" wp14:editId="4A0A2DB4">
            <wp:extent cx="5391150" cy="2294804"/>
            <wp:effectExtent l="19050" t="19050" r="1905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909" cy="229980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DC177FD" w14:textId="406DFD43" w:rsidR="009D5B62" w:rsidRDefault="009D5B62"/>
    <w:p w14:paraId="667D1953" w14:textId="19170488" w:rsidR="00CB4F63" w:rsidRDefault="00B35217" w:rsidP="001513B8">
      <w:pPr>
        <w:pStyle w:val="ListParagraph"/>
        <w:numPr>
          <w:ilvl w:val="0"/>
          <w:numId w:val="24"/>
        </w:numPr>
      </w:pPr>
      <w:r>
        <w:t xml:space="preserve">Login into </w:t>
      </w:r>
      <w:r w:rsidR="004C790C">
        <w:t xml:space="preserve">same </w:t>
      </w:r>
      <w:r>
        <w:t>Cloud Console and Navigate to Identity and Security</w:t>
      </w:r>
    </w:p>
    <w:p w14:paraId="1E7EC040" w14:textId="77777777" w:rsidR="001513B8" w:rsidRDefault="001513B8" w:rsidP="001513B8">
      <w:pPr>
        <w:pStyle w:val="ListParagraph"/>
      </w:pPr>
    </w:p>
    <w:p w14:paraId="6199D282" w14:textId="6662F3E2" w:rsidR="00B35217" w:rsidRDefault="00B35217" w:rsidP="00B35217">
      <w:pPr>
        <w:ind w:left="720"/>
      </w:pPr>
      <w:r w:rsidRPr="00B35217">
        <w:rPr>
          <w:noProof/>
        </w:rPr>
        <w:drawing>
          <wp:inline distT="0" distB="0" distL="0" distR="0" wp14:anchorId="7D33180A" wp14:editId="3C583806">
            <wp:extent cx="5502166" cy="2625337"/>
            <wp:effectExtent l="0" t="0" r="3810" b="3810"/>
            <wp:docPr id="1659066120" name="Picture 165906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6549" cy="26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BA86" w14:textId="5699C1F0" w:rsidR="00477A88" w:rsidRDefault="00477A88">
      <w:r>
        <w:br w:type="page"/>
      </w:r>
    </w:p>
    <w:p w14:paraId="3394B204" w14:textId="215FB0BF" w:rsidR="00CB4F63" w:rsidRDefault="00B35217" w:rsidP="001513B8">
      <w:pPr>
        <w:pStyle w:val="ListParagraph"/>
        <w:numPr>
          <w:ilvl w:val="0"/>
          <w:numId w:val="24"/>
        </w:numPr>
      </w:pPr>
      <w:r>
        <w:lastRenderedPageBreak/>
        <w:t>Navigate to the Domain</w:t>
      </w:r>
    </w:p>
    <w:p w14:paraId="21833A88" w14:textId="77777777" w:rsidR="001513B8" w:rsidRDefault="001513B8" w:rsidP="001513B8">
      <w:pPr>
        <w:pStyle w:val="ListParagraph"/>
      </w:pPr>
    </w:p>
    <w:p w14:paraId="45F4D85E" w14:textId="5807D50F" w:rsidR="00B35217" w:rsidRDefault="00B35217" w:rsidP="00B35217">
      <w:pPr>
        <w:ind w:left="720"/>
      </w:pPr>
      <w:r w:rsidRPr="00B35217">
        <w:rPr>
          <w:noProof/>
        </w:rPr>
        <w:drawing>
          <wp:inline distT="0" distB="0" distL="0" distR="0" wp14:anchorId="3F8596C3" wp14:editId="1B3DF4CD">
            <wp:extent cx="5653040" cy="2680138"/>
            <wp:effectExtent l="0" t="0" r="5080" b="6350"/>
            <wp:docPr id="1659066121" name="Picture 1659066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0995" cy="26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8F79" w14:textId="3F219064" w:rsidR="0027315A" w:rsidRDefault="0027315A">
      <w:pPr>
        <w:rPr>
          <w:rFonts w:eastAsiaTheme="minorEastAsia"/>
        </w:rPr>
      </w:pPr>
    </w:p>
    <w:p w14:paraId="04532B1E" w14:textId="426941B5" w:rsidR="00CB4F63" w:rsidRDefault="00B35217" w:rsidP="001513B8">
      <w:pPr>
        <w:pStyle w:val="ListParagraph"/>
        <w:numPr>
          <w:ilvl w:val="0"/>
          <w:numId w:val="24"/>
        </w:numPr>
      </w:pPr>
      <w:r>
        <w:t>Select Integrated Applications and click Add Application</w:t>
      </w:r>
    </w:p>
    <w:p w14:paraId="0999B69C" w14:textId="77777777" w:rsidR="001513B8" w:rsidRDefault="001513B8" w:rsidP="001513B8">
      <w:pPr>
        <w:pStyle w:val="ListParagraph"/>
      </w:pPr>
    </w:p>
    <w:p w14:paraId="3AFB0AA6" w14:textId="4C06A19B" w:rsidR="00B35217" w:rsidRDefault="00B35217" w:rsidP="00B35217">
      <w:pPr>
        <w:ind w:left="720"/>
      </w:pPr>
      <w:r w:rsidRPr="00B35217">
        <w:rPr>
          <w:noProof/>
        </w:rPr>
        <w:drawing>
          <wp:inline distT="0" distB="0" distL="0" distR="0" wp14:anchorId="357296FE" wp14:editId="5678C537">
            <wp:extent cx="5659821" cy="2484310"/>
            <wp:effectExtent l="0" t="0" r="0" b="0"/>
            <wp:docPr id="1659066122" name="Picture 165906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3202" cy="24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7CBD" w14:textId="05AD2F16" w:rsidR="00477A88" w:rsidRDefault="00477A8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0DA6A23" w14:textId="68FF294E" w:rsidR="00CB4F63" w:rsidRDefault="00B35217" w:rsidP="001513B8">
      <w:pPr>
        <w:pStyle w:val="ListParagraph"/>
        <w:numPr>
          <w:ilvl w:val="0"/>
          <w:numId w:val="24"/>
        </w:numPr>
      </w:pPr>
      <w:r>
        <w:lastRenderedPageBreak/>
        <w:t>Select Confidential Application and Click Launch Workflow</w:t>
      </w:r>
    </w:p>
    <w:p w14:paraId="57228A3A" w14:textId="77777777" w:rsidR="001513B8" w:rsidRDefault="001513B8" w:rsidP="001513B8">
      <w:pPr>
        <w:pStyle w:val="ListParagraph"/>
      </w:pPr>
    </w:p>
    <w:p w14:paraId="6AB96B8F" w14:textId="299E9541" w:rsidR="00B35217" w:rsidRDefault="00B35217" w:rsidP="00B35217">
      <w:pPr>
        <w:ind w:left="720"/>
      </w:pPr>
      <w:r w:rsidRPr="00B35217">
        <w:rPr>
          <w:noProof/>
        </w:rPr>
        <w:drawing>
          <wp:inline distT="0" distB="0" distL="0" distR="0" wp14:anchorId="43D09C94" wp14:editId="1F178CBC">
            <wp:extent cx="5423338" cy="3091198"/>
            <wp:effectExtent l="0" t="0" r="6350" b="0"/>
            <wp:docPr id="1659066124" name="Picture 1659066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4101" cy="30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C09" w14:textId="6545DF68" w:rsidR="0027315A" w:rsidRDefault="0027315A">
      <w:pPr>
        <w:rPr>
          <w:rFonts w:eastAsiaTheme="minorEastAsia"/>
        </w:rPr>
      </w:pPr>
    </w:p>
    <w:p w14:paraId="0526072E" w14:textId="24FEF97C" w:rsidR="00CB4F63" w:rsidRDefault="00B35217" w:rsidP="001513B8">
      <w:pPr>
        <w:pStyle w:val="ListParagraph"/>
        <w:numPr>
          <w:ilvl w:val="0"/>
          <w:numId w:val="24"/>
        </w:numPr>
      </w:pPr>
      <w:r>
        <w:t>Name the application as “</w:t>
      </w:r>
      <w:r w:rsidRPr="00B35217">
        <w:t>OAuth_CPM_FA_RestAPIs_Application</w:t>
      </w:r>
      <w:r>
        <w:t>” and description as “</w:t>
      </w:r>
      <w:r w:rsidRPr="00B35217">
        <w:t>OAuth Confidential Application for FA RestAPIs</w:t>
      </w:r>
      <w:r w:rsidR="00C43A52">
        <w:t>”, Leave</w:t>
      </w:r>
      <w:r>
        <w:t xml:space="preserve"> the rest of the Fields as is and then click Next.</w:t>
      </w:r>
    </w:p>
    <w:p w14:paraId="134DE671" w14:textId="73A20B4A" w:rsidR="00C43A52" w:rsidRDefault="00C43A52" w:rsidP="00C43A52">
      <w:pPr>
        <w:pStyle w:val="ListParagraph"/>
      </w:pPr>
      <w:r w:rsidRPr="00C43A52">
        <w:rPr>
          <w:highlight w:val="yellow"/>
        </w:rPr>
        <w:t>NOTE: The naming convention can be mentioned as per customer requirement.</w:t>
      </w:r>
    </w:p>
    <w:p w14:paraId="1E34676B" w14:textId="77777777" w:rsidR="001513B8" w:rsidRDefault="001513B8" w:rsidP="001513B8">
      <w:pPr>
        <w:pStyle w:val="ListParagraph"/>
      </w:pPr>
    </w:p>
    <w:p w14:paraId="17377259" w14:textId="0DB04471" w:rsidR="00B35217" w:rsidRDefault="00B35217" w:rsidP="00B35217">
      <w:pPr>
        <w:ind w:left="720"/>
      </w:pPr>
      <w:r w:rsidRPr="00B35217">
        <w:rPr>
          <w:noProof/>
        </w:rPr>
        <w:drawing>
          <wp:inline distT="0" distB="0" distL="0" distR="0" wp14:anchorId="3E3E5E52" wp14:editId="43CEAF3C">
            <wp:extent cx="5422900" cy="3279461"/>
            <wp:effectExtent l="0" t="0" r="6350" b="0"/>
            <wp:docPr id="1659066125" name="Picture 165906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5230" cy="32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19F8" w14:textId="44988C3F" w:rsidR="00477A88" w:rsidRDefault="00477A88">
      <w:r>
        <w:br w:type="page"/>
      </w:r>
    </w:p>
    <w:p w14:paraId="2B492335" w14:textId="77777777" w:rsidR="00A22716" w:rsidRDefault="00A22716" w:rsidP="00B35217">
      <w:pPr>
        <w:ind w:left="720"/>
      </w:pPr>
    </w:p>
    <w:p w14:paraId="62DAE5BB" w14:textId="0E70493F" w:rsidR="004055E9" w:rsidRDefault="00B35217" w:rsidP="001513B8">
      <w:pPr>
        <w:pStyle w:val="ListParagraph"/>
        <w:numPr>
          <w:ilvl w:val="0"/>
          <w:numId w:val="24"/>
        </w:numPr>
      </w:pPr>
      <w:r>
        <w:t>Select the Option “Resource Server Configuration”</w:t>
      </w:r>
    </w:p>
    <w:p w14:paraId="7820F8D2" w14:textId="77777777" w:rsidR="001513B8" w:rsidRDefault="001513B8" w:rsidP="001513B8">
      <w:pPr>
        <w:pStyle w:val="ListParagraph"/>
      </w:pPr>
    </w:p>
    <w:p w14:paraId="71E1E00B" w14:textId="34FF0031" w:rsidR="00B35217" w:rsidRDefault="00B35217" w:rsidP="00B35217">
      <w:pPr>
        <w:ind w:left="720"/>
      </w:pPr>
      <w:r w:rsidRPr="00B35217">
        <w:rPr>
          <w:noProof/>
        </w:rPr>
        <w:drawing>
          <wp:inline distT="0" distB="0" distL="0" distR="0" wp14:anchorId="35B71D43" wp14:editId="7BCAF2C5">
            <wp:extent cx="5547745" cy="2779776"/>
            <wp:effectExtent l="0" t="0" r="0" b="1905"/>
            <wp:docPr id="1659066126" name="Picture 1659066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4921" cy="278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6F37" w14:textId="2FD86552" w:rsidR="0027315A" w:rsidRDefault="0027315A">
      <w:pPr>
        <w:rPr>
          <w:rFonts w:eastAsiaTheme="minorEastAsia"/>
        </w:rPr>
      </w:pPr>
    </w:p>
    <w:p w14:paraId="26B744C9" w14:textId="150C9108" w:rsidR="00CB4F63" w:rsidRDefault="001C7932" w:rsidP="001513B8">
      <w:pPr>
        <w:pStyle w:val="ListParagraph"/>
        <w:numPr>
          <w:ilvl w:val="0"/>
          <w:numId w:val="24"/>
        </w:numPr>
      </w:pPr>
      <w:r>
        <w:t>Open the Artifacts Notepad and Copy the FA URL</w:t>
      </w:r>
    </w:p>
    <w:p w14:paraId="33BD2E7C" w14:textId="77777777" w:rsidR="001C7932" w:rsidRDefault="001C7932" w:rsidP="001C7932">
      <w:pPr>
        <w:pStyle w:val="ListParagraph"/>
      </w:pPr>
    </w:p>
    <w:p w14:paraId="3AC63B6D" w14:textId="1E2494A8" w:rsidR="001C7932" w:rsidRDefault="00C5481B" w:rsidP="001C793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8FCD40" wp14:editId="09B93BF0">
                <wp:simplePos x="0" y="0"/>
                <wp:positionH relativeFrom="column">
                  <wp:posOffset>1416527</wp:posOffset>
                </wp:positionH>
                <wp:positionV relativeFrom="paragraph">
                  <wp:posOffset>883050</wp:posOffset>
                </wp:positionV>
                <wp:extent cx="1037816" cy="0"/>
                <wp:effectExtent l="0" t="19050" r="29210" b="19050"/>
                <wp:wrapNone/>
                <wp:docPr id="1659066176" name="Straight Connector 165906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55677F" id="Straight Connector 165906617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55pt,69.55pt" to="193.25pt,6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DgAjCh3wAAAAsBAAAPAAAAZHJzL2Rv&#10;d25yZXYueG1sTI9PS8NAEMXvgt9hGcGb3TTBUmM2RQURPYitBT1OstMkuH9Cdttuv70jCHqbmfd4&#10;83vVKlkjDjSFwTsF81kGglzr9eA6Bdv3x6sliBDRaTTekYITBVjV52cVltof3ZoOm9gJDnGhRAV9&#10;jGMpZWh7shhmfiTH2s5PFiOvUyf1hEcOt0bmWbaQFgfHH3oc6aGn9muztwrun7Nm+/RmEr6ml2L9&#10;GQf82J2UurxId7cgIqX4Z4YffEaHmpkav3c6CKMgz4s5W1kobnhgR7FcXINofi+yruT/DvU3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OACMKH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1C7932" w:rsidRPr="002B74F0">
        <w:rPr>
          <w:noProof/>
        </w:rPr>
        <w:drawing>
          <wp:inline distT="0" distB="0" distL="0" distR="0" wp14:anchorId="2C5B5342" wp14:editId="09B81C11">
            <wp:extent cx="5618074" cy="2399937"/>
            <wp:effectExtent l="0" t="0" r="1905" b="635"/>
            <wp:docPr id="1659066128" name="Picture 165906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5352" cy="240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2227" w14:textId="64F8AF5E" w:rsidR="0027315A" w:rsidRDefault="0027315A"/>
    <w:p w14:paraId="282FB55D" w14:textId="1BB3D60E" w:rsidR="00477A88" w:rsidRDefault="00477A88">
      <w:r>
        <w:br w:type="page"/>
      </w:r>
    </w:p>
    <w:p w14:paraId="5D2793B4" w14:textId="77777777" w:rsidR="001C7932" w:rsidRDefault="001C7932"/>
    <w:p w14:paraId="7E99FB9B" w14:textId="38565920" w:rsidR="001513B8" w:rsidRDefault="001C7932" w:rsidP="00C43A52">
      <w:pPr>
        <w:pStyle w:val="ListParagraph"/>
        <w:numPr>
          <w:ilvl w:val="0"/>
          <w:numId w:val="24"/>
        </w:numPr>
      </w:pPr>
      <w:r>
        <w:t xml:space="preserve">Keep the Access token expiration (seconds) to </w:t>
      </w:r>
      <w:r w:rsidR="00C43A52">
        <w:t>3600,</w:t>
      </w:r>
      <w:r>
        <w:t xml:space="preserve"> click Allow token refresh , Keep Refresh token expiration (seconds) 604800 and update Primary audience with the Fusion Application URL</w:t>
      </w:r>
      <w:r w:rsidR="00C43A52">
        <w:t>.</w:t>
      </w:r>
    </w:p>
    <w:p w14:paraId="58D668A4" w14:textId="4599264F" w:rsidR="002B74F0" w:rsidRDefault="002B74F0" w:rsidP="002B74F0">
      <w:pPr>
        <w:ind w:left="720"/>
      </w:pPr>
    </w:p>
    <w:p w14:paraId="79F4B75B" w14:textId="10ED65B8" w:rsidR="002B74F0" w:rsidRDefault="002B74F0" w:rsidP="002B74F0">
      <w:pPr>
        <w:ind w:left="720"/>
      </w:pPr>
      <w:r w:rsidRPr="002B74F0">
        <w:rPr>
          <w:noProof/>
        </w:rPr>
        <w:drawing>
          <wp:inline distT="0" distB="0" distL="0" distR="0" wp14:anchorId="7E6409D3" wp14:editId="4A6E2283">
            <wp:extent cx="5530291" cy="3995125"/>
            <wp:effectExtent l="0" t="0" r="0" b="5715"/>
            <wp:docPr id="1659066130" name="Picture 165906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9126" cy="40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792B" w14:textId="3D633692" w:rsidR="001513B8" w:rsidRDefault="001513B8">
      <w:r>
        <w:br w:type="page"/>
      </w:r>
    </w:p>
    <w:p w14:paraId="29117AE6" w14:textId="1861D6BD" w:rsidR="002B74F0" w:rsidRDefault="002B74F0" w:rsidP="001513B8">
      <w:pPr>
        <w:pStyle w:val="ListParagraph"/>
        <w:numPr>
          <w:ilvl w:val="0"/>
          <w:numId w:val="24"/>
        </w:numPr>
      </w:pPr>
      <w:r>
        <w:lastRenderedPageBreak/>
        <w:t>Scroll Down and Select “Add Scopes” then click Add Button to add the below scope</w:t>
      </w:r>
    </w:p>
    <w:p w14:paraId="1B1953F7" w14:textId="587EA709" w:rsidR="002B74F0" w:rsidRDefault="002B74F0" w:rsidP="001513B8">
      <w:pPr>
        <w:pStyle w:val="ListParagraph"/>
        <w:numPr>
          <w:ilvl w:val="1"/>
          <w:numId w:val="24"/>
        </w:numPr>
      </w:pPr>
      <w:r>
        <w:t>Scope : /</w:t>
      </w:r>
    </w:p>
    <w:p w14:paraId="21007C12" w14:textId="2402C1C1" w:rsidR="002B74F0" w:rsidRDefault="002B74F0" w:rsidP="001513B8">
      <w:pPr>
        <w:pStyle w:val="ListParagraph"/>
        <w:numPr>
          <w:ilvl w:val="1"/>
          <w:numId w:val="24"/>
        </w:numPr>
      </w:pPr>
      <w:r>
        <w:t>Description : All</w:t>
      </w:r>
    </w:p>
    <w:p w14:paraId="66821D24" w14:textId="09625325" w:rsidR="002B74F0" w:rsidRDefault="002B74F0" w:rsidP="001513B8">
      <w:pPr>
        <w:pStyle w:val="ListParagraph"/>
        <w:numPr>
          <w:ilvl w:val="1"/>
          <w:numId w:val="24"/>
        </w:numPr>
      </w:pPr>
      <w:r>
        <w:t>Tick Requires User Con</w:t>
      </w:r>
      <w:r w:rsidR="001513B8">
        <w:t>s</w:t>
      </w:r>
      <w:r>
        <w:t>ent</w:t>
      </w:r>
    </w:p>
    <w:p w14:paraId="43C21994" w14:textId="2017616B" w:rsidR="002B74F0" w:rsidRDefault="002B74F0" w:rsidP="002B74F0">
      <w:pPr>
        <w:ind w:left="720"/>
      </w:pPr>
      <w:r w:rsidRPr="002B74F0">
        <w:rPr>
          <w:noProof/>
        </w:rPr>
        <w:drawing>
          <wp:inline distT="0" distB="0" distL="0" distR="0" wp14:anchorId="3C011C30" wp14:editId="7538FCB9">
            <wp:extent cx="5691226" cy="3756660"/>
            <wp:effectExtent l="0" t="0" r="5080" b="0"/>
            <wp:docPr id="1659066131" name="Picture 165906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033" cy="37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CA9A" w14:textId="5D7F1F61" w:rsidR="001513B8" w:rsidRDefault="001513B8">
      <w:r>
        <w:br w:type="page"/>
      </w:r>
    </w:p>
    <w:p w14:paraId="29F56FB5" w14:textId="55132A28" w:rsidR="002B74F0" w:rsidRDefault="002B74F0" w:rsidP="001513B8">
      <w:pPr>
        <w:pStyle w:val="ListParagraph"/>
        <w:numPr>
          <w:ilvl w:val="0"/>
          <w:numId w:val="24"/>
        </w:numPr>
      </w:pPr>
      <w:r>
        <w:lastRenderedPageBreak/>
        <w:t>Validate the added Scope</w:t>
      </w:r>
      <w:r w:rsidR="00CF124C">
        <w:t xml:space="preserve"> and click Next</w:t>
      </w:r>
    </w:p>
    <w:p w14:paraId="7C176F9C" w14:textId="77777777" w:rsidR="001513B8" w:rsidRDefault="001513B8" w:rsidP="001513B8">
      <w:pPr>
        <w:pStyle w:val="ListParagraph"/>
      </w:pPr>
    </w:p>
    <w:p w14:paraId="407A358D" w14:textId="38BAD90F" w:rsidR="001513B8" w:rsidRDefault="00CF124C" w:rsidP="002B74F0">
      <w:pPr>
        <w:ind w:left="720"/>
      </w:pPr>
      <w:r w:rsidRPr="00CF124C">
        <w:rPr>
          <w:noProof/>
        </w:rPr>
        <w:drawing>
          <wp:inline distT="0" distB="0" distL="0" distR="0" wp14:anchorId="309ADA83" wp14:editId="28975206">
            <wp:extent cx="5749747" cy="4345963"/>
            <wp:effectExtent l="0" t="0" r="3810" b="0"/>
            <wp:docPr id="1659066133" name="Picture 165906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2167" cy="43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F507" w14:textId="77777777" w:rsidR="001513B8" w:rsidRDefault="001513B8">
      <w:r>
        <w:br w:type="page"/>
      </w:r>
    </w:p>
    <w:p w14:paraId="58864B98" w14:textId="545E8883" w:rsidR="002B74F0" w:rsidRDefault="00CF124C" w:rsidP="001513B8">
      <w:pPr>
        <w:pStyle w:val="ListParagraph"/>
        <w:numPr>
          <w:ilvl w:val="0"/>
          <w:numId w:val="24"/>
        </w:numPr>
      </w:pPr>
      <w:r>
        <w:lastRenderedPageBreak/>
        <w:t>No changes required in the next screen , press Finish Button</w:t>
      </w:r>
    </w:p>
    <w:p w14:paraId="17F75653" w14:textId="77777777" w:rsidR="001513B8" w:rsidRDefault="001513B8" w:rsidP="001513B8">
      <w:pPr>
        <w:pStyle w:val="ListParagraph"/>
      </w:pPr>
    </w:p>
    <w:p w14:paraId="48094D6D" w14:textId="3486FA36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3939C22F" wp14:editId="249AF9DD">
            <wp:extent cx="5553749" cy="4133088"/>
            <wp:effectExtent l="0" t="0" r="0" b="1270"/>
            <wp:docPr id="1659066134" name="Picture 165906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5484" cy="41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F4CC" w14:textId="591E1901" w:rsidR="002B74F0" w:rsidRDefault="00CF124C" w:rsidP="001513B8">
      <w:pPr>
        <w:pStyle w:val="ListParagraph"/>
        <w:numPr>
          <w:ilvl w:val="0"/>
          <w:numId w:val="24"/>
        </w:numPr>
      </w:pPr>
      <w:r>
        <w:t>Click the Activate Button</w:t>
      </w:r>
    </w:p>
    <w:p w14:paraId="36E9A649" w14:textId="77777777" w:rsidR="00CF124C" w:rsidRDefault="00CF124C" w:rsidP="00CF124C"/>
    <w:p w14:paraId="17C95E40" w14:textId="768E21F2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45B937FA" wp14:editId="23125CB2">
            <wp:extent cx="5640019" cy="3541660"/>
            <wp:effectExtent l="0" t="0" r="0" b="1905"/>
            <wp:docPr id="1659066135" name="Picture 165906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2417" cy="35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72E8" w14:textId="629200DF" w:rsidR="002B74F0" w:rsidRDefault="00CF124C" w:rsidP="001513B8">
      <w:pPr>
        <w:pStyle w:val="ListParagraph"/>
        <w:numPr>
          <w:ilvl w:val="0"/>
          <w:numId w:val="24"/>
        </w:numPr>
      </w:pPr>
      <w:r>
        <w:lastRenderedPageBreak/>
        <w:t xml:space="preserve">Activate the Application </w:t>
      </w:r>
    </w:p>
    <w:p w14:paraId="73FD17B7" w14:textId="77777777" w:rsidR="001513B8" w:rsidRDefault="001513B8" w:rsidP="001513B8">
      <w:pPr>
        <w:pStyle w:val="ListParagraph"/>
      </w:pPr>
    </w:p>
    <w:p w14:paraId="085FC93E" w14:textId="0CF51D4F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6EC38205" wp14:editId="312F2383">
            <wp:extent cx="5625389" cy="2965772"/>
            <wp:effectExtent l="0" t="0" r="0" b="6350"/>
            <wp:docPr id="1659066136" name="Picture 165906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2782" cy="29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58F5" w14:textId="77777777" w:rsidR="001513B8" w:rsidRDefault="001513B8" w:rsidP="00CF124C">
      <w:pPr>
        <w:ind w:left="720"/>
      </w:pPr>
    </w:p>
    <w:p w14:paraId="7AFB9163" w14:textId="5755366B" w:rsidR="002B74F0" w:rsidRDefault="00CF124C" w:rsidP="001513B8">
      <w:pPr>
        <w:pStyle w:val="ListParagraph"/>
        <w:numPr>
          <w:ilvl w:val="0"/>
          <w:numId w:val="24"/>
        </w:numPr>
      </w:pPr>
      <w:r>
        <w:t>Make sure application is Active</w:t>
      </w:r>
    </w:p>
    <w:p w14:paraId="2A011070" w14:textId="77777777" w:rsidR="001513B8" w:rsidRDefault="001513B8" w:rsidP="001513B8">
      <w:pPr>
        <w:pStyle w:val="ListParagraph"/>
      </w:pPr>
    </w:p>
    <w:p w14:paraId="4E7FF3C5" w14:textId="31FE2A41" w:rsidR="00CF124C" w:rsidRDefault="00CF124C" w:rsidP="00CF124C">
      <w:pPr>
        <w:pStyle w:val="ListParagraph"/>
      </w:pPr>
      <w:r w:rsidRPr="00CF124C">
        <w:rPr>
          <w:noProof/>
        </w:rPr>
        <w:drawing>
          <wp:inline distT="0" distB="0" distL="0" distR="0" wp14:anchorId="7EA7DE65" wp14:editId="0BD4C6AC">
            <wp:extent cx="5624830" cy="3127946"/>
            <wp:effectExtent l="0" t="0" r="0" b="0"/>
            <wp:docPr id="1659066138" name="Picture 165906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0141" cy="31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D612" w14:textId="64B53552" w:rsidR="001513B8" w:rsidRDefault="001513B8">
      <w:pPr>
        <w:rPr>
          <w:rFonts w:eastAsiaTheme="minorEastAsia"/>
        </w:rPr>
      </w:pPr>
      <w:r>
        <w:br w:type="page"/>
      </w:r>
    </w:p>
    <w:p w14:paraId="2AE7A4E7" w14:textId="373D3301" w:rsidR="00CF124C" w:rsidRDefault="00CF124C" w:rsidP="001513B8">
      <w:pPr>
        <w:pStyle w:val="ListParagraph"/>
        <w:numPr>
          <w:ilvl w:val="0"/>
          <w:numId w:val="24"/>
        </w:numPr>
      </w:pPr>
      <w:r>
        <w:lastRenderedPageBreak/>
        <w:t xml:space="preserve">In the same screen Select Edit OAuth configuration </w:t>
      </w:r>
    </w:p>
    <w:p w14:paraId="2B026E85" w14:textId="77777777" w:rsidR="001513B8" w:rsidRDefault="001513B8" w:rsidP="001513B8">
      <w:pPr>
        <w:pStyle w:val="ListParagraph"/>
      </w:pPr>
    </w:p>
    <w:p w14:paraId="7587BE52" w14:textId="1234E7BC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12AAC887" wp14:editId="2C95CC7F">
            <wp:extent cx="5530291" cy="3075373"/>
            <wp:effectExtent l="0" t="0" r="0" b="0"/>
            <wp:docPr id="1659066139" name="Picture 165906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2062" cy="30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9C18" w14:textId="77777777" w:rsidR="001513B8" w:rsidRDefault="001513B8" w:rsidP="00CF124C">
      <w:pPr>
        <w:ind w:left="720"/>
      </w:pPr>
    </w:p>
    <w:p w14:paraId="12A4D597" w14:textId="50036F9F" w:rsidR="00CF124C" w:rsidRDefault="00CF124C" w:rsidP="001513B8">
      <w:pPr>
        <w:pStyle w:val="ListParagraph"/>
        <w:numPr>
          <w:ilvl w:val="0"/>
          <w:numId w:val="24"/>
        </w:numPr>
      </w:pPr>
      <w:r>
        <w:t>In the Popup , Scroll Down and Select Client Configuration</w:t>
      </w:r>
    </w:p>
    <w:p w14:paraId="640E66F8" w14:textId="77777777" w:rsidR="001513B8" w:rsidRDefault="001513B8" w:rsidP="001513B8">
      <w:pPr>
        <w:pStyle w:val="ListParagraph"/>
      </w:pPr>
    </w:p>
    <w:p w14:paraId="5C79A579" w14:textId="6069682B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46CE1AE1" wp14:editId="027749EF">
            <wp:extent cx="5640019" cy="3141537"/>
            <wp:effectExtent l="0" t="0" r="0" b="1905"/>
            <wp:docPr id="1659066140" name="Picture 165906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2012" cy="31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C73" w14:textId="39D42CE6" w:rsidR="001513B8" w:rsidRDefault="001513B8">
      <w:r>
        <w:br w:type="page"/>
      </w:r>
    </w:p>
    <w:p w14:paraId="7466D74F" w14:textId="2B56E67D" w:rsidR="00CF124C" w:rsidRDefault="00CF124C" w:rsidP="001513B8">
      <w:pPr>
        <w:pStyle w:val="ListParagraph"/>
        <w:numPr>
          <w:ilvl w:val="0"/>
          <w:numId w:val="24"/>
        </w:numPr>
      </w:pPr>
      <w:r>
        <w:lastRenderedPageBreak/>
        <w:t>In the Authorization Section , select Client Credentials</w:t>
      </w:r>
    </w:p>
    <w:p w14:paraId="3B87E6EA" w14:textId="77777777" w:rsidR="001513B8" w:rsidRDefault="001513B8" w:rsidP="001513B8">
      <w:pPr>
        <w:pStyle w:val="ListParagraph"/>
      </w:pPr>
    </w:p>
    <w:p w14:paraId="6BB6A273" w14:textId="1451BADD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1E7A6077" wp14:editId="33BB6578">
            <wp:extent cx="5661965" cy="3325336"/>
            <wp:effectExtent l="0" t="0" r="0" b="8890"/>
            <wp:docPr id="1659066141" name="Picture 165906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375" cy="33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752C" w14:textId="77777777" w:rsidR="001513B8" w:rsidRDefault="001513B8" w:rsidP="00CF124C">
      <w:pPr>
        <w:ind w:left="720"/>
      </w:pPr>
    </w:p>
    <w:p w14:paraId="64A1D4F7" w14:textId="4F750059" w:rsidR="00CF124C" w:rsidRDefault="00CF124C" w:rsidP="001513B8">
      <w:pPr>
        <w:pStyle w:val="ListParagraph"/>
        <w:numPr>
          <w:ilvl w:val="0"/>
          <w:numId w:val="24"/>
        </w:numPr>
      </w:pPr>
      <w:r>
        <w:t>Scroll Down and go to section “Token Issuance Policy” and select Specific Option</w:t>
      </w:r>
    </w:p>
    <w:p w14:paraId="37CC7336" w14:textId="77777777" w:rsidR="001513B8" w:rsidRDefault="001513B8" w:rsidP="001513B8">
      <w:pPr>
        <w:pStyle w:val="ListParagraph"/>
      </w:pPr>
    </w:p>
    <w:p w14:paraId="18A56FE7" w14:textId="2B04FFC4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79D4D512" wp14:editId="29CC1B1C">
            <wp:extent cx="5579699" cy="3087015"/>
            <wp:effectExtent l="0" t="0" r="2540" b="0"/>
            <wp:docPr id="1659066142" name="Picture 165906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263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0CE0" w14:textId="41F1B741" w:rsidR="001513B8" w:rsidRDefault="001513B8">
      <w:r>
        <w:br w:type="page"/>
      </w:r>
    </w:p>
    <w:p w14:paraId="63694FEB" w14:textId="5810B3A6" w:rsidR="00CF124C" w:rsidRDefault="00CF124C" w:rsidP="001513B8">
      <w:pPr>
        <w:pStyle w:val="ListParagraph"/>
        <w:numPr>
          <w:ilvl w:val="0"/>
          <w:numId w:val="24"/>
        </w:numPr>
      </w:pPr>
      <w:r>
        <w:lastRenderedPageBreak/>
        <w:t>Select Add Resources and Click the Add Scope Button</w:t>
      </w:r>
    </w:p>
    <w:p w14:paraId="0B5F5C7D" w14:textId="77777777" w:rsidR="001513B8" w:rsidRDefault="001513B8" w:rsidP="001513B8">
      <w:pPr>
        <w:pStyle w:val="ListParagraph"/>
      </w:pPr>
    </w:p>
    <w:p w14:paraId="6F60C090" w14:textId="4152E452" w:rsidR="00CF124C" w:rsidRDefault="00CF124C" w:rsidP="00CF124C">
      <w:pPr>
        <w:ind w:left="720"/>
      </w:pPr>
      <w:r w:rsidRPr="00CF124C">
        <w:rPr>
          <w:noProof/>
        </w:rPr>
        <w:drawing>
          <wp:inline distT="0" distB="0" distL="0" distR="0" wp14:anchorId="240DE74C" wp14:editId="18845544">
            <wp:extent cx="5611272" cy="3262579"/>
            <wp:effectExtent l="0" t="0" r="8890" b="0"/>
            <wp:docPr id="1659066143" name="Picture 165906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4822" cy="32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1BDA" w14:textId="77777777" w:rsidR="001513B8" w:rsidRDefault="001513B8" w:rsidP="00CF124C">
      <w:pPr>
        <w:ind w:left="720"/>
      </w:pPr>
    </w:p>
    <w:p w14:paraId="3CA95627" w14:textId="7FDF16A8" w:rsidR="00C43A52" w:rsidRDefault="00223256" w:rsidP="00C43A52">
      <w:pPr>
        <w:pStyle w:val="ListParagraph"/>
        <w:numPr>
          <w:ilvl w:val="0"/>
          <w:numId w:val="24"/>
        </w:numPr>
      </w:pPr>
      <w:r>
        <w:t>In the Popup window , search and select “</w:t>
      </w:r>
      <w:r w:rsidRPr="00223256">
        <w:t>OAuth_CPM_FA_RestAPIs_Application</w:t>
      </w:r>
      <w:r>
        <w:t xml:space="preserve"> , then click Add</w:t>
      </w:r>
      <w:r w:rsidR="00C43A52">
        <w:t>.</w:t>
      </w:r>
    </w:p>
    <w:p w14:paraId="282A95F9" w14:textId="13864F3F" w:rsidR="00C43A52" w:rsidRDefault="00C43A52" w:rsidP="00C43A52">
      <w:pPr>
        <w:ind w:left="360" w:firstLine="360"/>
      </w:pPr>
      <w:r w:rsidRPr="00C43A52">
        <w:rPr>
          <w:highlight w:val="yellow"/>
        </w:rPr>
        <w:t>NOTE : If the Name of OAuth has been changed while configuring in Step 10, select the scope accordingly.</w:t>
      </w:r>
    </w:p>
    <w:p w14:paraId="55B49D4C" w14:textId="77777777" w:rsidR="001513B8" w:rsidRDefault="001513B8" w:rsidP="001513B8">
      <w:pPr>
        <w:pStyle w:val="ListParagraph"/>
      </w:pPr>
    </w:p>
    <w:p w14:paraId="38AB7DD3" w14:textId="42185D0D" w:rsidR="00C81117" w:rsidRDefault="00223256" w:rsidP="00223256">
      <w:pPr>
        <w:ind w:left="720"/>
      </w:pPr>
      <w:r w:rsidRPr="00223256">
        <w:rPr>
          <w:noProof/>
        </w:rPr>
        <w:drawing>
          <wp:inline distT="0" distB="0" distL="0" distR="0" wp14:anchorId="31D3027C" wp14:editId="64C67181">
            <wp:extent cx="5603443" cy="3143880"/>
            <wp:effectExtent l="0" t="0" r="0" b="0"/>
            <wp:docPr id="1659066144" name="Picture 165906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3918" cy="31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8DEB" w14:textId="77777777" w:rsidR="00C81117" w:rsidRDefault="00C81117">
      <w:r>
        <w:br w:type="page"/>
      </w:r>
    </w:p>
    <w:p w14:paraId="327EDF10" w14:textId="5A4AF26A" w:rsidR="00223256" w:rsidRDefault="00223256" w:rsidP="001513B8">
      <w:pPr>
        <w:pStyle w:val="ListParagraph"/>
        <w:numPr>
          <w:ilvl w:val="0"/>
          <w:numId w:val="24"/>
        </w:numPr>
      </w:pPr>
      <w:r>
        <w:lastRenderedPageBreak/>
        <w:t>Make Sure scope this entry selected from the Popup and click Save Changes</w:t>
      </w:r>
    </w:p>
    <w:p w14:paraId="7AFD1A16" w14:textId="77777777" w:rsidR="00C81117" w:rsidRDefault="00C81117" w:rsidP="00C81117">
      <w:pPr>
        <w:pStyle w:val="ListParagraph"/>
      </w:pPr>
    </w:p>
    <w:p w14:paraId="5C111786" w14:textId="5E4BAC88" w:rsidR="00223256" w:rsidRDefault="00C5481B" w:rsidP="0022325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26C4F6" wp14:editId="664790C8">
                <wp:simplePos x="0" y="0"/>
                <wp:positionH relativeFrom="column">
                  <wp:posOffset>5012488</wp:posOffset>
                </wp:positionH>
                <wp:positionV relativeFrom="paragraph">
                  <wp:posOffset>1961508</wp:posOffset>
                </wp:positionV>
                <wp:extent cx="496842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8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64740A" id="Straight Connector 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7pt,154.45pt" to="433.8pt,1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" strokecolor="#fcfbfa [3214]" strokeweight="1pt">
                <v:stroke joinstyle="miter"/>
              </v:line>
            </w:pict>
          </mc:Fallback>
        </mc:AlternateContent>
      </w:r>
      <w:r w:rsidR="00223256" w:rsidRPr="00223256">
        <w:rPr>
          <w:noProof/>
        </w:rPr>
        <w:drawing>
          <wp:inline distT="0" distB="0" distL="0" distR="0" wp14:anchorId="47D7BE38" wp14:editId="53FD9C83">
            <wp:extent cx="5551226" cy="3094329"/>
            <wp:effectExtent l="0" t="0" r="0" b="0"/>
            <wp:docPr id="1659066145" name="Picture 1659066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9353" cy="30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4967" w14:textId="77777777" w:rsidR="00223256" w:rsidRDefault="00223256" w:rsidP="00223256"/>
    <w:p w14:paraId="344C3B83" w14:textId="44AC3FCE" w:rsidR="00223256" w:rsidRDefault="00223256" w:rsidP="001513B8">
      <w:pPr>
        <w:pStyle w:val="ListParagraph"/>
        <w:numPr>
          <w:ilvl w:val="0"/>
          <w:numId w:val="24"/>
        </w:numPr>
      </w:pPr>
      <w:r>
        <w:t>Validate and make sure application is Active</w:t>
      </w:r>
    </w:p>
    <w:p w14:paraId="2C7B89C6" w14:textId="77777777" w:rsidR="00C81117" w:rsidRDefault="00C81117" w:rsidP="00C81117">
      <w:pPr>
        <w:pStyle w:val="ListParagraph"/>
      </w:pPr>
    </w:p>
    <w:p w14:paraId="0BDA2763" w14:textId="5F10E438" w:rsidR="00223256" w:rsidRDefault="00223256" w:rsidP="00223256">
      <w:pPr>
        <w:ind w:left="720"/>
      </w:pPr>
      <w:r w:rsidRPr="00223256">
        <w:rPr>
          <w:noProof/>
        </w:rPr>
        <w:drawing>
          <wp:inline distT="0" distB="0" distL="0" distR="0" wp14:anchorId="26101F99" wp14:editId="43A83382">
            <wp:extent cx="5586698" cy="3101645"/>
            <wp:effectExtent l="0" t="0" r="0" b="3810"/>
            <wp:docPr id="1659066146" name="Picture 165906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2301" cy="310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E756" w14:textId="575636FC" w:rsidR="00A22716" w:rsidRDefault="00A22716">
      <w:pPr>
        <w:rPr>
          <w:rFonts w:eastAsiaTheme="minorEastAsia"/>
        </w:rPr>
      </w:pPr>
      <w:r>
        <w:br w:type="page"/>
      </w:r>
    </w:p>
    <w:p w14:paraId="2282E97A" w14:textId="284590E6" w:rsidR="00223256" w:rsidRDefault="00223256" w:rsidP="001513B8">
      <w:pPr>
        <w:pStyle w:val="ListParagraph"/>
        <w:numPr>
          <w:ilvl w:val="0"/>
          <w:numId w:val="24"/>
        </w:numPr>
      </w:pPr>
      <w:r>
        <w:lastRenderedPageBreak/>
        <w:t>In the same page scroll down to the General Information section and copy Client ID to the Oracle_IAM_Artifacts.txt</w:t>
      </w:r>
    </w:p>
    <w:p w14:paraId="153BCACF" w14:textId="308EB846" w:rsidR="00223256" w:rsidRDefault="00223256" w:rsidP="00223256">
      <w:pPr>
        <w:ind w:left="720"/>
      </w:pPr>
    </w:p>
    <w:p w14:paraId="357FC539" w14:textId="0FD490C3" w:rsidR="00223256" w:rsidRDefault="00C5481B" w:rsidP="0022325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498928" wp14:editId="611A350F">
                <wp:simplePos x="0" y="0"/>
                <wp:positionH relativeFrom="column">
                  <wp:posOffset>2040222</wp:posOffset>
                </wp:positionH>
                <wp:positionV relativeFrom="paragraph">
                  <wp:posOffset>736083</wp:posOffset>
                </wp:positionV>
                <wp:extent cx="1037816" cy="0"/>
                <wp:effectExtent l="0" t="19050" r="2921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F5F35D" id="Straight Connector 1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65pt,57.95pt" to="242.3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" strokecolor="#fcfbfa [3214]" strokeweight="2.25pt">
                <v:stroke joinstyle="miter"/>
              </v:line>
            </w:pict>
          </mc:Fallback>
        </mc:AlternateContent>
      </w:r>
      <w:r w:rsidR="00223256" w:rsidRPr="00223256">
        <w:rPr>
          <w:noProof/>
        </w:rPr>
        <w:drawing>
          <wp:inline distT="0" distB="0" distL="0" distR="0" wp14:anchorId="6ACEEEC8" wp14:editId="19BD0FEF">
            <wp:extent cx="5769740" cy="3313785"/>
            <wp:effectExtent l="0" t="0" r="2540" b="1270"/>
            <wp:docPr id="1659066147" name="Picture 165906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352" cy="3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7358" w14:textId="77777777" w:rsidR="00C81117" w:rsidRDefault="00C81117" w:rsidP="00223256">
      <w:pPr>
        <w:ind w:left="720"/>
      </w:pPr>
    </w:p>
    <w:p w14:paraId="2288DE45" w14:textId="4B8119A2" w:rsidR="00223256" w:rsidRDefault="00223256" w:rsidP="001513B8">
      <w:pPr>
        <w:pStyle w:val="ListParagraph"/>
        <w:numPr>
          <w:ilvl w:val="0"/>
          <w:numId w:val="24"/>
        </w:numPr>
      </w:pPr>
      <w:r>
        <w:t>Paste it in the Oracle_IAM_Artifacts.txt file</w:t>
      </w:r>
    </w:p>
    <w:p w14:paraId="3FB25C95" w14:textId="77777777" w:rsidR="00C81117" w:rsidRDefault="00C81117" w:rsidP="00C81117">
      <w:pPr>
        <w:pStyle w:val="ListParagraph"/>
      </w:pPr>
    </w:p>
    <w:p w14:paraId="58DFBB3D" w14:textId="32C135C4" w:rsidR="00223256" w:rsidRDefault="00C5481B" w:rsidP="0022325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8AC07E" wp14:editId="445A6188">
                <wp:simplePos x="0" y="0"/>
                <wp:positionH relativeFrom="column">
                  <wp:posOffset>1199820</wp:posOffset>
                </wp:positionH>
                <wp:positionV relativeFrom="paragraph">
                  <wp:posOffset>994046</wp:posOffset>
                </wp:positionV>
                <wp:extent cx="1037816" cy="0"/>
                <wp:effectExtent l="0" t="19050" r="2921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81CA69" id="Straight Connector 18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78.25pt" to="176.15pt,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CTXZvf3wAAAAsBAAAPAAAAZHJzL2Rv&#10;d25yZXYueG1sTI9BS8NAEIXvgv9hGcGb3diQEtNsigoiehBbC/Y4yU6TYHY3ZLft9t87gqC3eTOP&#10;N98rV9EM4kiT751VcDtLQJBtnO5tq2D78XSTg/ABrcbBWVJwJg+r6vKixEK7k13TcRNawSHWF6ig&#10;C2EspPRNRwb9zI1k+bZ3k8HAcmqlnvDE4WaQ8yRZSIO95Q8djvTYUfO1ORgFDy9JvX1+HyK+xdd0&#10;vQs9fu7PSl1fxfsliEAx/JnhB5/RoWKm2h2s9mJgned3bOUhW2Qg2JFm8xRE/buRVSn/d6i+AQ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JNdm9/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3A0274" wp14:editId="70834BAD">
                <wp:simplePos x="0" y="0"/>
                <wp:positionH relativeFrom="column">
                  <wp:posOffset>1427099</wp:posOffset>
                </wp:positionH>
                <wp:positionV relativeFrom="paragraph">
                  <wp:posOffset>893621</wp:posOffset>
                </wp:positionV>
                <wp:extent cx="1037816" cy="0"/>
                <wp:effectExtent l="0" t="19050" r="2921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3FF246" id="Straight Connector 17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35pt,70.35pt" to="194.05pt,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Drp+I23wAAAAsBAAAPAAAAZHJzL2Rv&#10;d25yZXYueG1sTI9BS8NAEIXvgv9hGcGb3W1aNMRsigoiehBbC3qcZLdJcHc2ZLdt+u8dQdDbzLzH&#10;m++Vq8k7cbBj7ANpmM8UCEtNMD21Grbvj1c5iJiQDLpAVsPJRlhV52clFiYcaW0Pm9QKDqFYoIYu&#10;paGQMjad9RhnYbDE2i6MHhOvYyvNiEcO905mSl1Ljz3xhw4H+9DZ5muz9xrun1W9fXpzE75OL4v1&#10;Z+rxY3fS+vJiursFkeyU/szwg8/oUDFTHfZkonAasmx5w1YWlooHdizyfA6i/r3IqpT/O1Tf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Oun4jb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223256" w:rsidRPr="00223256">
        <w:rPr>
          <w:noProof/>
        </w:rPr>
        <w:drawing>
          <wp:inline distT="0" distB="0" distL="0" distR="0" wp14:anchorId="50F7261F" wp14:editId="3F542075">
            <wp:extent cx="5742432" cy="2439093"/>
            <wp:effectExtent l="0" t="0" r="0" b="0"/>
            <wp:docPr id="1659066148" name="Picture 165906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3303" cy="24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79F4" w14:textId="16402A5C" w:rsidR="00C81117" w:rsidRDefault="00C81117">
      <w:r>
        <w:br w:type="page"/>
      </w:r>
    </w:p>
    <w:p w14:paraId="2CCDEE56" w14:textId="602CAB09" w:rsidR="00223256" w:rsidRDefault="00223256" w:rsidP="001513B8">
      <w:pPr>
        <w:pStyle w:val="ListParagraph"/>
        <w:numPr>
          <w:ilvl w:val="0"/>
          <w:numId w:val="24"/>
        </w:numPr>
      </w:pPr>
      <w:r>
        <w:lastRenderedPageBreak/>
        <w:t>In the same page click the Show Secret link</w:t>
      </w:r>
    </w:p>
    <w:p w14:paraId="640E113D" w14:textId="77777777" w:rsidR="00C81117" w:rsidRDefault="00C81117" w:rsidP="00C81117">
      <w:pPr>
        <w:pStyle w:val="ListParagraph"/>
      </w:pPr>
    </w:p>
    <w:p w14:paraId="5A39457D" w14:textId="2CAA722E" w:rsidR="00223256" w:rsidRDefault="00C5481B" w:rsidP="0022325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80CBBD" wp14:editId="38EECC5D">
                <wp:simplePos x="0" y="0"/>
                <wp:positionH relativeFrom="column">
                  <wp:posOffset>2045508</wp:posOffset>
                </wp:positionH>
                <wp:positionV relativeFrom="paragraph">
                  <wp:posOffset>581138</wp:posOffset>
                </wp:positionV>
                <wp:extent cx="1037816" cy="0"/>
                <wp:effectExtent l="0" t="19050" r="2921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8C8FD4" id="Straight Connector 2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05pt,45.75pt" to="242.75pt,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B+9zVE3wAAAAkBAAAPAAAAZHJzL2Rv&#10;d25yZXYueG1sTI9NS8NAEIbvgv9hGcGb3SS10sZsigoieii2Fupxkp0mwd3ZkN226b93xYPe5uPh&#10;nWeK5WiNONLgO8cK0kkCgrh2uuNGwfbj+WYOwgdkjcYxKTiTh2V5eVFgrt2J13TchEbEEPY5KmhD&#10;6HMpfd2SRT9xPXHc7d1gMcR2aKQe8BTDrZFZktxJix3HCy329NRS/bU5WAWPr0m1fXk3I67Gt+n6&#10;M3S425+Vur4aH+5BBBrDHww/+lEdyuhUuQNrL4yCaZalEVWwSGcgInA7n8Wi+h3IspD/Pyi/AQ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H73NUTfAAAACQ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223256" w:rsidRPr="00223256">
        <w:rPr>
          <w:noProof/>
        </w:rPr>
        <w:drawing>
          <wp:inline distT="0" distB="0" distL="0" distR="0" wp14:anchorId="391E791F" wp14:editId="19B7B721">
            <wp:extent cx="5618074" cy="2659005"/>
            <wp:effectExtent l="0" t="0" r="1905" b="8255"/>
            <wp:docPr id="1659066149" name="Picture 165906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835" cy="26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6135" w14:textId="77777777" w:rsidR="00C81117" w:rsidRDefault="00C81117" w:rsidP="00223256">
      <w:pPr>
        <w:ind w:left="720"/>
      </w:pPr>
    </w:p>
    <w:p w14:paraId="0D538483" w14:textId="4632E97C" w:rsidR="00223256" w:rsidRDefault="00223256" w:rsidP="001513B8">
      <w:pPr>
        <w:pStyle w:val="ListParagraph"/>
        <w:numPr>
          <w:ilvl w:val="0"/>
          <w:numId w:val="24"/>
        </w:numPr>
      </w:pPr>
      <w:r>
        <w:t>Click Copy and Close the Dialog</w:t>
      </w:r>
    </w:p>
    <w:p w14:paraId="18C50D05" w14:textId="77777777" w:rsidR="00C81117" w:rsidRDefault="00C81117" w:rsidP="00C81117">
      <w:pPr>
        <w:pStyle w:val="ListParagraph"/>
      </w:pPr>
    </w:p>
    <w:p w14:paraId="2D4A41DA" w14:textId="247EB3EF" w:rsidR="00C81117" w:rsidRDefault="00806F24" w:rsidP="00223256">
      <w:pPr>
        <w:ind w:left="720"/>
      </w:pPr>
      <w:r w:rsidRPr="00806F24">
        <w:rPr>
          <w:noProof/>
        </w:rPr>
        <w:drawing>
          <wp:inline distT="0" distB="0" distL="0" distR="0" wp14:anchorId="186E0407" wp14:editId="5D76E2D6">
            <wp:extent cx="5625389" cy="2827803"/>
            <wp:effectExtent l="0" t="0" r="0" b="0"/>
            <wp:docPr id="1659066151" name="Picture 165906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1892" cy="283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9B30" w14:textId="77777777" w:rsidR="00C81117" w:rsidRDefault="00C81117">
      <w:r>
        <w:br w:type="page"/>
      </w:r>
    </w:p>
    <w:p w14:paraId="5E4D5904" w14:textId="1A25CD40" w:rsidR="00223256" w:rsidRDefault="00806F24" w:rsidP="001513B8">
      <w:pPr>
        <w:pStyle w:val="ListParagraph"/>
        <w:numPr>
          <w:ilvl w:val="0"/>
          <w:numId w:val="24"/>
        </w:numPr>
      </w:pPr>
      <w:r>
        <w:lastRenderedPageBreak/>
        <w:t>Open the Oracle_IAM_Artifacts.txt Notepad and add an entry Client Secret and paste the content.</w:t>
      </w:r>
    </w:p>
    <w:p w14:paraId="44AD7627" w14:textId="77777777" w:rsidR="00C81117" w:rsidRDefault="00C81117" w:rsidP="00C81117">
      <w:pPr>
        <w:pStyle w:val="ListParagraph"/>
      </w:pPr>
    </w:p>
    <w:p w14:paraId="66C0A30F" w14:textId="373FBD6F" w:rsidR="00C81117" w:rsidRDefault="00C5481B" w:rsidP="00806F2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BF9A24" wp14:editId="635425D5">
                <wp:simplePos x="0" y="0"/>
                <wp:positionH relativeFrom="column">
                  <wp:posOffset>1120537</wp:posOffset>
                </wp:positionH>
                <wp:positionV relativeFrom="paragraph">
                  <wp:posOffset>956412</wp:posOffset>
                </wp:positionV>
                <wp:extent cx="1037816" cy="0"/>
                <wp:effectExtent l="0" t="19050" r="2921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320A20" id="Straight Connector 27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25pt,75.3pt" to="169.95pt,7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B6u1IO3wAAAAsBAAAPAAAAZHJzL2Rv&#10;d25yZXYueG1sTI9BS8NAEIXvgv9hGcGb3WhotDGbooKIHsTWgh4n2W0S3J0N2W27/feOIOht3szj&#10;zfeqZXJW7M0UBk8KLmcZCEOt1wN1Cjbvjxc3IEJE0mg9GQVHE2BZn55UWGp/oJXZr2MnOIRCiQr6&#10;GMdSytD2xmGY+dEQ37Z+chhZTp3UEx443Fl5lWWFdDgQf+hxNA+9ab/WO6fg/jlrNk9vNuFreslX&#10;n3HAj+1RqfOzdHcLIpoU/8zwg8/oUDNT43ekg7Csr4s5W3mYZwUIduT5YgGi+d3IupL/O9Tf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Hq7Ug7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CABA10" wp14:editId="0BD69EAB">
                <wp:simplePos x="0" y="0"/>
                <wp:positionH relativeFrom="column">
                  <wp:posOffset>1400671</wp:posOffset>
                </wp:positionH>
                <wp:positionV relativeFrom="paragraph">
                  <wp:posOffset>871844</wp:posOffset>
                </wp:positionV>
                <wp:extent cx="1037816" cy="0"/>
                <wp:effectExtent l="0" t="19050" r="2921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6E1F13" id="Straight Connector 23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3pt,68.65pt" to="192pt,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" strokecolor="#fcfbfa [3214]" strokeweight="2.25pt">
                <v:stroke joinstyle="miter"/>
              </v:line>
            </w:pict>
          </mc:Fallback>
        </mc:AlternateContent>
      </w:r>
      <w:r w:rsidR="00806F24" w:rsidRPr="00806F24">
        <w:rPr>
          <w:noProof/>
        </w:rPr>
        <w:drawing>
          <wp:inline distT="0" distB="0" distL="0" distR="0" wp14:anchorId="51AD29B0" wp14:editId="42E2A29C">
            <wp:extent cx="5603443" cy="2389712"/>
            <wp:effectExtent l="0" t="0" r="0" b="0"/>
            <wp:docPr id="1659066153" name="Picture 165906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6409" cy="239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3B6" w14:textId="2C5A52E7" w:rsidR="00C81117" w:rsidRDefault="00C81117"/>
    <w:p w14:paraId="71C6BCAD" w14:textId="77777777" w:rsidR="00300286" w:rsidRDefault="00300286" w:rsidP="001513B8">
      <w:pPr>
        <w:pStyle w:val="ListParagraph"/>
        <w:numPr>
          <w:ilvl w:val="0"/>
          <w:numId w:val="24"/>
        </w:numPr>
      </w:pPr>
      <w:r>
        <w:t>Login into your Fusion Application Instance</w:t>
      </w:r>
    </w:p>
    <w:p w14:paraId="2678CAF3" w14:textId="030E8347" w:rsidR="001C7932" w:rsidRDefault="00300286" w:rsidP="00300286">
      <w:r>
        <w:tab/>
        <w:t>Open a Browser and Loging with the URL , use a validate admin username</w:t>
      </w:r>
    </w:p>
    <w:p w14:paraId="4574C946" w14:textId="77777777" w:rsidR="001C7932" w:rsidRDefault="001C7932" w:rsidP="00300286"/>
    <w:p w14:paraId="70FA8117" w14:textId="77777777" w:rsidR="00300286" w:rsidRDefault="00300286" w:rsidP="00300286">
      <w:pPr>
        <w:ind w:left="720"/>
      </w:pPr>
      <w:r w:rsidRPr="004055E9">
        <w:rPr>
          <w:noProof/>
        </w:rPr>
        <w:drawing>
          <wp:inline distT="0" distB="0" distL="0" distR="0" wp14:anchorId="6D52DBD8" wp14:editId="00770CC4">
            <wp:extent cx="5628134" cy="296265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4360" cy="29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3D4" w14:textId="202B44E8" w:rsidR="001C7932" w:rsidRDefault="001C7932">
      <w:r>
        <w:br w:type="page"/>
      </w:r>
    </w:p>
    <w:p w14:paraId="4697CB40" w14:textId="70441E09" w:rsidR="00300286" w:rsidRDefault="00300286" w:rsidP="001513B8">
      <w:pPr>
        <w:pStyle w:val="ListParagraph"/>
        <w:numPr>
          <w:ilvl w:val="0"/>
          <w:numId w:val="24"/>
        </w:numPr>
      </w:pPr>
      <w:r>
        <w:lastRenderedPageBreak/>
        <w:t>Click the Hamburger Menu</w:t>
      </w:r>
    </w:p>
    <w:p w14:paraId="113B8DCE" w14:textId="77777777" w:rsidR="001C7932" w:rsidRDefault="001C7932" w:rsidP="001C7932">
      <w:pPr>
        <w:pStyle w:val="ListParagraph"/>
      </w:pPr>
    </w:p>
    <w:p w14:paraId="485D2AEB" w14:textId="00414313" w:rsidR="00300286" w:rsidRDefault="00C5481B" w:rsidP="0030028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10CD19" wp14:editId="27E79FA6">
                <wp:simplePos x="0" y="0"/>
                <wp:positionH relativeFrom="column">
                  <wp:posOffset>1384814</wp:posOffset>
                </wp:positionH>
                <wp:positionV relativeFrom="paragraph">
                  <wp:posOffset>227007</wp:posOffset>
                </wp:positionV>
                <wp:extent cx="1037816" cy="0"/>
                <wp:effectExtent l="0" t="19050" r="2921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D7898C" id="Straight Connector 28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05pt,17.85pt" to="190.7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D4EfWN3wAAAAkBAAAPAAAAZHJzL2Rv&#10;d25yZXYueG1sTI/BSsNAEIbvgu+wjODNbtJQDTGbooKIHoqtBT1OstMkuDsbsts2fXtXetDjzHz8&#10;8/3lcrJGHGj0vWMF6SwBQdw43XOrYPvxfJOD8AFZo3FMCk7kYVldXpRYaHfkNR02oRUxhH2BCroQ&#10;hkJK33Rk0c/cQBxvOzdaDHEcW6lHPMZwa+Q8SW6lxZ7jhw4Heuqo+d7srYLH16TevrybCVfTW7b+&#10;Cj1+7k5KXV9ND/cgAk3hD4Zf/agOVXSq3Z61F0bBPM3TiCrIFncgIpDl6QJEfV7IqpT/G1Q/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PgR9Y3fAAAACQ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300286" w:rsidRPr="004055E9">
        <w:rPr>
          <w:noProof/>
        </w:rPr>
        <w:drawing>
          <wp:inline distT="0" distB="0" distL="0" distR="0" wp14:anchorId="1D1EF390" wp14:editId="797084ED">
            <wp:extent cx="5583375" cy="2926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7483" cy="29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5CF4" w14:textId="77777777" w:rsidR="00300286" w:rsidRDefault="00300286" w:rsidP="00300286"/>
    <w:p w14:paraId="0EAEBF7B" w14:textId="77777777" w:rsidR="00300286" w:rsidRDefault="00300286" w:rsidP="00300286"/>
    <w:p w14:paraId="60F4860F" w14:textId="77777777" w:rsidR="00300286" w:rsidRDefault="00300286" w:rsidP="00300286"/>
    <w:p w14:paraId="1FC7C604" w14:textId="77777777" w:rsidR="00300286" w:rsidRDefault="00300286" w:rsidP="00300286"/>
    <w:p w14:paraId="4E0455C1" w14:textId="78F0D006" w:rsidR="00300286" w:rsidRDefault="00300286" w:rsidP="001513B8">
      <w:pPr>
        <w:pStyle w:val="ListParagraph"/>
        <w:numPr>
          <w:ilvl w:val="0"/>
          <w:numId w:val="24"/>
        </w:numPr>
      </w:pPr>
      <w:r>
        <w:t>Select Security Menu</w:t>
      </w:r>
    </w:p>
    <w:p w14:paraId="175A9FD6" w14:textId="7D831D7A" w:rsidR="00300286" w:rsidRDefault="00300286" w:rsidP="00300286">
      <w:pPr>
        <w:pStyle w:val="ListParagraph"/>
      </w:pPr>
    </w:p>
    <w:p w14:paraId="0AB29C9A" w14:textId="496963E0" w:rsidR="00300286" w:rsidRDefault="00C5481B" w:rsidP="0030028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697281" wp14:editId="604CB5A9">
                <wp:simplePos x="0" y="0"/>
                <wp:positionH relativeFrom="column">
                  <wp:posOffset>1374243</wp:posOffset>
                </wp:positionH>
                <wp:positionV relativeFrom="paragraph">
                  <wp:posOffset>211786</wp:posOffset>
                </wp:positionV>
                <wp:extent cx="1037816" cy="0"/>
                <wp:effectExtent l="0" t="19050" r="2921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AA5677" id="Straight Connector 32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2pt,16.7pt" to="189.9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Ck+AAH3wAAAAkBAAAPAAAAZHJzL2Rv&#10;d25yZXYueG1sTI9PS8NAEMXvgt9hGcGb3bSRamM2RQURPYithXqcZKdJcP+E7LbdfntHPOhpmHmP&#10;N79XLpM14kBj6L1TMJ1kIMg1XveuVbD5eLq6BREiOo3GO1JwogDL6vysxEL7o1vRYR1bwSEuFKig&#10;i3EopAxNRxbDxA/kWNv50WLkdWylHvHI4dbIWZbNpcXe8YcOB3rsqPla762Ch5es3jy/m4Rv6TVf&#10;fcYet7uTUpcX6f4ORKQU/8zwg8/oUDFT7fdOB2EUzKbza7YqyHOebMhvFtyl/j3IqpT/G1Tf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KT4AAffAAAACQ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300286" w:rsidRPr="004055E9">
        <w:rPr>
          <w:noProof/>
        </w:rPr>
        <w:drawing>
          <wp:inline distT="0" distB="0" distL="0" distR="0" wp14:anchorId="11750634" wp14:editId="2738A265">
            <wp:extent cx="5594089" cy="2933396"/>
            <wp:effectExtent l="0" t="0" r="698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6032" cy="29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E7E6" w14:textId="26060FB5" w:rsidR="00A22716" w:rsidRDefault="00A22716">
      <w:r>
        <w:br w:type="page"/>
      </w:r>
    </w:p>
    <w:p w14:paraId="3C980E9B" w14:textId="610B58C5" w:rsidR="00223256" w:rsidRDefault="00300286" w:rsidP="001513B8">
      <w:pPr>
        <w:pStyle w:val="ListParagraph"/>
        <w:numPr>
          <w:ilvl w:val="0"/>
          <w:numId w:val="24"/>
        </w:numPr>
      </w:pPr>
      <w:r>
        <w:lastRenderedPageBreak/>
        <w:t>In the Security Console select Users and Add User Account</w:t>
      </w:r>
    </w:p>
    <w:p w14:paraId="407E37D9" w14:textId="77777777" w:rsidR="001C7932" w:rsidRDefault="001C7932" w:rsidP="001C7932">
      <w:pPr>
        <w:pStyle w:val="ListParagraph"/>
      </w:pPr>
    </w:p>
    <w:p w14:paraId="7D3BC54B" w14:textId="39A1198B" w:rsidR="00C81117" w:rsidRDefault="00300286" w:rsidP="00300286">
      <w:pPr>
        <w:ind w:left="720"/>
      </w:pPr>
      <w:r w:rsidRPr="00300286">
        <w:rPr>
          <w:noProof/>
        </w:rPr>
        <w:drawing>
          <wp:inline distT="0" distB="0" distL="0" distR="0" wp14:anchorId="52CAB586" wp14:editId="6D6E7664">
            <wp:extent cx="5610759" cy="2684544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3842" cy="26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AC8E" w14:textId="00DEA2D5" w:rsidR="00C81117" w:rsidRDefault="00C81117"/>
    <w:p w14:paraId="3EAEB86B" w14:textId="06AE11B0" w:rsidR="00300286" w:rsidRDefault="00C423FC" w:rsidP="001513B8">
      <w:pPr>
        <w:pStyle w:val="ListParagraph"/>
        <w:numPr>
          <w:ilvl w:val="0"/>
          <w:numId w:val="24"/>
        </w:numPr>
      </w:pPr>
      <w:r>
        <w:t>Copy the Client ID from the Artifact Notepad Oracle_IAM_Artifacts.txt</w:t>
      </w:r>
    </w:p>
    <w:p w14:paraId="6435AAC9" w14:textId="08D28056" w:rsidR="00C81117" w:rsidRDefault="00C81117" w:rsidP="00C81117">
      <w:pPr>
        <w:pStyle w:val="ListParagraph"/>
      </w:pPr>
    </w:p>
    <w:p w14:paraId="3DD65671" w14:textId="5EE92EF4" w:rsidR="00C423FC" w:rsidRDefault="00C5481B" w:rsidP="00C423F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36AED4" wp14:editId="4DE190C8">
                <wp:simplePos x="0" y="0"/>
                <wp:positionH relativeFrom="column">
                  <wp:posOffset>1326673</wp:posOffset>
                </wp:positionH>
                <wp:positionV relativeFrom="paragraph">
                  <wp:posOffset>877764</wp:posOffset>
                </wp:positionV>
                <wp:extent cx="1037816" cy="0"/>
                <wp:effectExtent l="0" t="19050" r="2921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475D31" id="Straight Connector 33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45pt,69.1pt" to="186.15pt,6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" strokecolor="#fcfbfa [3214]" strokeweight="2.25pt">
                <v:stroke joinstyle="miter"/>
              </v:line>
            </w:pict>
          </mc:Fallback>
        </mc:AlternateContent>
      </w:r>
      <w:r w:rsidR="00C423FC" w:rsidRPr="00C423FC">
        <w:rPr>
          <w:noProof/>
        </w:rPr>
        <w:drawing>
          <wp:inline distT="0" distB="0" distL="0" distR="0" wp14:anchorId="07FB7D15" wp14:editId="5EDFEB42">
            <wp:extent cx="5574183" cy="2412824"/>
            <wp:effectExtent l="0" t="0" r="762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6861" cy="24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7583" w14:textId="781983B7" w:rsidR="00A22716" w:rsidRDefault="00A22716">
      <w:r>
        <w:br w:type="page"/>
      </w:r>
    </w:p>
    <w:p w14:paraId="4494062A" w14:textId="29B05610" w:rsidR="00C423FC" w:rsidRDefault="00C423FC" w:rsidP="001513B8">
      <w:pPr>
        <w:pStyle w:val="ListParagraph"/>
        <w:numPr>
          <w:ilvl w:val="0"/>
          <w:numId w:val="24"/>
        </w:numPr>
      </w:pPr>
      <w:r>
        <w:lastRenderedPageBreak/>
        <w:t>For the password use the last chunk from the Client Secret</w:t>
      </w:r>
    </w:p>
    <w:p w14:paraId="0A6E3EF9" w14:textId="4A9BB3F9" w:rsidR="001C7932" w:rsidRDefault="001C7932" w:rsidP="001C7932">
      <w:pPr>
        <w:pStyle w:val="ListParagraph"/>
      </w:pPr>
    </w:p>
    <w:p w14:paraId="5D2B7CD1" w14:textId="6CE2660D" w:rsidR="00C81117" w:rsidRDefault="00C5481B" w:rsidP="00C423F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2860193" wp14:editId="41711796">
                <wp:simplePos x="0" y="0"/>
                <wp:positionH relativeFrom="column">
                  <wp:posOffset>1368958</wp:posOffset>
                </wp:positionH>
                <wp:positionV relativeFrom="paragraph">
                  <wp:posOffset>861273</wp:posOffset>
                </wp:positionV>
                <wp:extent cx="1037816" cy="0"/>
                <wp:effectExtent l="0" t="19050" r="2921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1DF776" id="Straight Connector 34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8pt,67.8pt" to="189.5pt,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DOZO943wAAAAsBAAAPAAAAZHJzL2Rv&#10;d25yZXYueG1sTI9BS8NAEIXvgv9hGcGb3bTBqjGbooKIHoqtBT1OstskuDsbstt2+++dgqC3mXmP&#10;N98rF8lZsTdj6D0pmE4yEIYar3tqFWw+nq9uQYSIpNF6MgqOJsCiOj8rsdD+QCuzX8dWcAiFAhV0&#10;MQ6FlKHpjMMw8YMh1rZ+dBh5HVupRzxwuLNylmVz6bAn/tDhYJ4603yvd07B42tWb17ebcJlestX&#10;X7HHz+1RqcuL9HAPIpoU/8xwwmd0qJip9jvSQVgFs+n1nK0s5KeBHfnNHberfy+yKuX/DtUP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M5k73j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C423FC" w:rsidRPr="00C423FC">
        <w:rPr>
          <w:noProof/>
        </w:rPr>
        <w:drawing>
          <wp:inline distT="0" distB="0" distL="0" distR="0" wp14:anchorId="1F015FA4" wp14:editId="72F0387B">
            <wp:extent cx="5574030" cy="2411628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715" cy="24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8560" w14:textId="035C300D" w:rsidR="00C81117" w:rsidRDefault="00C81117"/>
    <w:p w14:paraId="39B49B40" w14:textId="7A383C9C" w:rsidR="00300286" w:rsidRDefault="00C423FC" w:rsidP="001513B8">
      <w:pPr>
        <w:pStyle w:val="ListParagraph"/>
        <w:numPr>
          <w:ilvl w:val="0"/>
          <w:numId w:val="24"/>
        </w:numPr>
      </w:pPr>
      <w:r>
        <w:t>Create the User in Fusion Application. Last Name give CPM_MONITOR , File in the User Name from the Artifact Notepad and for the Password copy the last chunk from the Artifact Notepad attribute Client Secret.</w:t>
      </w:r>
    </w:p>
    <w:p w14:paraId="7F5A3F1C" w14:textId="683D1F9E" w:rsidR="00C81117" w:rsidRDefault="00C43A52" w:rsidP="00C81117">
      <w:pPr>
        <w:pStyle w:val="ListParagraph"/>
      </w:pPr>
      <w:r w:rsidRPr="00C43A52">
        <w:rPr>
          <w:highlight w:val="yellow"/>
        </w:rPr>
        <w:t xml:space="preserve">NOTE: The Username </w:t>
      </w:r>
      <w:r>
        <w:rPr>
          <w:highlight w:val="yellow"/>
        </w:rPr>
        <w:t>must</w:t>
      </w:r>
      <w:r w:rsidRPr="00C43A52">
        <w:rPr>
          <w:highlight w:val="yellow"/>
        </w:rPr>
        <w:t xml:space="preserve"> be Client ID. The Password can be changed as per customer security guidelines. Please verify before creation of user account.</w:t>
      </w:r>
    </w:p>
    <w:p w14:paraId="27CC4D67" w14:textId="77777777" w:rsidR="00C43A52" w:rsidRDefault="00C43A52" w:rsidP="00C81117">
      <w:pPr>
        <w:pStyle w:val="ListParagraph"/>
      </w:pPr>
    </w:p>
    <w:p w14:paraId="18FABC8C" w14:textId="0A90A130" w:rsidR="00C423FC" w:rsidRDefault="00C5481B" w:rsidP="00C423F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D4ACE2" wp14:editId="695D639A">
                <wp:simplePos x="0" y="0"/>
                <wp:positionH relativeFrom="column">
                  <wp:posOffset>4587857</wp:posOffset>
                </wp:positionH>
                <wp:positionV relativeFrom="paragraph">
                  <wp:posOffset>1581840</wp:posOffset>
                </wp:positionV>
                <wp:extent cx="1037816" cy="0"/>
                <wp:effectExtent l="0" t="19050" r="2921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41BF6B" id="Straight Connector 3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25pt,124.55pt" to="442.9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" strokecolor="#fcfbfa [3214]" strokeweight="2.25pt">
                <v:stroke joinstyle="miter"/>
              </v:line>
            </w:pict>
          </mc:Fallback>
        </mc:AlternateContent>
      </w:r>
      <w:r w:rsidR="00C423FC" w:rsidRPr="00C423FC">
        <w:rPr>
          <w:noProof/>
        </w:rPr>
        <w:drawing>
          <wp:inline distT="0" distB="0" distL="0" distR="0" wp14:anchorId="2BEDAE97" wp14:editId="69F414CF">
            <wp:extent cx="5713171" cy="2695329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8316" cy="26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2986" w14:textId="02AC209E" w:rsidR="00A22716" w:rsidRDefault="00A22716">
      <w:r>
        <w:br w:type="page"/>
      </w:r>
    </w:p>
    <w:p w14:paraId="0E4BC5C9" w14:textId="0192C650" w:rsidR="00300286" w:rsidRDefault="00C423FC" w:rsidP="001513B8">
      <w:pPr>
        <w:pStyle w:val="ListParagraph"/>
        <w:numPr>
          <w:ilvl w:val="0"/>
          <w:numId w:val="24"/>
        </w:numPr>
      </w:pPr>
      <w:r>
        <w:lastRenderedPageBreak/>
        <w:t xml:space="preserve">Click Add Role </w:t>
      </w:r>
    </w:p>
    <w:p w14:paraId="1697D0D2" w14:textId="77777777" w:rsidR="001C7932" w:rsidRDefault="001C7932" w:rsidP="001C7932">
      <w:pPr>
        <w:pStyle w:val="ListParagraph"/>
      </w:pPr>
    </w:p>
    <w:p w14:paraId="6E06F86D" w14:textId="2F0D4BCE" w:rsidR="00C81117" w:rsidRDefault="00C5481B" w:rsidP="00C423FC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48DB3B" wp14:editId="1D7CB555">
                <wp:simplePos x="0" y="0"/>
                <wp:positionH relativeFrom="column">
                  <wp:posOffset>4519144</wp:posOffset>
                </wp:positionH>
                <wp:positionV relativeFrom="paragraph">
                  <wp:posOffset>1561795</wp:posOffset>
                </wp:positionV>
                <wp:extent cx="1037816" cy="0"/>
                <wp:effectExtent l="0" t="19050" r="2921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0E19EC" id="Straight Connector 37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85pt,123pt" to="437.55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" strokecolor="#fcfbfa [3214]" strokeweight="2.25pt">
                <v:stroke joinstyle="miter"/>
              </v:line>
            </w:pict>
          </mc:Fallback>
        </mc:AlternateContent>
      </w:r>
      <w:r w:rsidR="00C423FC" w:rsidRPr="00C423FC">
        <w:rPr>
          <w:noProof/>
        </w:rPr>
        <w:drawing>
          <wp:inline distT="0" distB="0" distL="0" distR="0" wp14:anchorId="0D6EB644" wp14:editId="2160B2A3">
            <wp:extent cx="5698541" cy="2716149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0459" cy="271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D2D" w14:textId="50685BEC" w:rsidR="00C81117" w:rsidRDefault="00C81117"/>
    <w:p w14:paraId="79EE2F20" w14:textId="2D63BFAF" w:rsidR="00300286" w:rsidRDefault="009A224D" w:rsidP="001513B8">
      <w:pPr>
        <w:pStyle w:val="ListParagraph"/>
        <w:numPr>
          <w:ilvl w:val="0"/>
          <w:numId w:val="24"/>
        </w:numPr>
      </w:pPr>
      <w:r>
        <w:t xml:space="preserve">Select appropriate Role available in your environment to grant access to the required features. </w:t>
      </w:r>
    </w:p>
    <w:p w14:paraId="0913849F" w14:textId="5B0357C7" w:rsidR="009A224D" w:rsidRDefault="009A224D" w:rsidP="009A224D">
      <w:pPr>
        <w:ind w:left="720"/>
      </w:pPr>
      <w:r>
        <w:t>In this case ESS Monitor role is assigned to fetch ESS runtime details.</w:t>
      </w:r>
    </w:p>
    <w:p w14:paraId="4B66CDBB" w14:textId="77777777" w:rsidR="001C7932" w:rsidRDefault="001C7932" w:rsidP="001C7932"/>
    <w:p w14:paraId="2633C6AC" w14:textId="3A1D2CD5" w:rsidR="009A224D" w:rsidRDefault="009A224D" w:rsidP="009A224D">
      <w:pPr>
        <w:ind w:left="720"/>
      </w:pPr>
      <w:r w:rsidRPr="009A224D">
        <w:rPr>
          <w:noProof/>
        </w:rPr>
        <w:drawing>
          <wp:inline distT="0" distB="0" distL="0" distR="0" wp14:anchorId="0C4DC664" wp14:editId="5084A1E6">
            <wp:extent cx="5705856" cy="26762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664" cy="267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BD72" w14:textId="77777777" w:rsidR="00C43A52" w:rsidRDefault="00C43A52" w:rsidP="009A224D">
      <w:pPr>
        <w:ind w:left="720"/>
      </w:pPr>
    </w:p>
    <w:p w14:paraId="6D01C03A" w14:textId="3D029448" w:rsidR="00C43A52" w:rsidRDefault="00C43A52" w:rsidP="00C43A52">
      <w:pPr>
        <w:pStyle w:val="ListParagraph"/>
        <w:numPr>
          <w:ilvl w:val="0"/>
          <w:numId w:val="24"/>
        </w:numPr>
      </w:pPr>
      <w:r>
        <w:t>If the ESS Monitor role is not available</w:t>
      </w:r>
      <w:r w:rsidR="007376FB">
        <w:t xml:space="preserve"> (Follow Step 42 – 4</w:t>
      </w:r>
      <w:r w:rsidR="00636E6F">
        <w:t>9</w:t>
      </w:r>
      <w:r w:rsidR="007376FB">
        <w:t>)</w:t>
      </w:r>
      <w:r>
        <w:t>. Navigate to the Roles under Security Console and click on Create Role.</w:t>
      </w:r>
    </w:p>
    <w:p w14:paraId="649AD9D5" w14:textId="6749AC7B" w:rsidR="00C43A52" w:rsidRDefault="00AD7021" w:rsidP="00C43A52">
      <w:r>
        <w:rPr>
          <w:noProof/>
        </w:rPr>
        <w:lastRenderedPageBreak/>
        <w:drawing>
          <wp:inline distT="0" distB="0" distL="0" distR="0" wp14:anchorId="106ACF9D" wp14:editId="06FF4290">
            <wp:extent cx="6265545" cy="2808605"/>
            <wp:effectExtent l="0" t="0" r="1905" b="0"/>
            <wp:docPr id="56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2329" w14:textId="77777777" w:rsidR="00AD7021" w:rsidRDefault="00AD7021" w:rsidP="00AD7021">
      <w:pPr>
        <w:ind w:firstLine="720"/>
      </w:pPr>
    </w:p>
    <w:p w14:paraId="0363F968" w14:textId="6D8F7E8C" w:rsidR="00A22716" w:rsidRDefault="00AD7021" w:rsidP="00AD7021">
      <w:pPr>
        <w:pStyle w:val="ListParagraph"/>
        <w:numPr>
          <w:ilvl w:val="0"/>
          <w:numId w:val="24"/>
        </w:numPr>
      </w:pPr>
      <w:r>
        <w:t>Enter the Role Name, Role Code and Role Category.</w:t>
      </w:r>
    </w:p>
    <w:p w14:paraId="757C810B" w14:textId="77777777" w:rsidR="00AD7021" w:rsidRDefault="00AD7021" w:rsidP="00AD7021">
      <w:pPr>
        <w:pStyle w:val="ListParagraph"/>
      </w:pPr>
    </w:p>
    <w:p w14:paraId="7740DE18" w14:textId="0BDB753F" w:rsidR="00AD7021" w:rsidRDefault="00AD7021" w:rsidP="00AD7021">
      <w:pPr>
        <w:pStyle w:val="ListParagraph"/>
      </w:pPr>
      <w:r>
        <w:rPr>
          <w:noProof/>
        </w:rPr>
        <w:drawing>
          <wp:inline distT="0" distB="0" distL="0" distR="0" wp14:anchorId="7D2D98B2" wp14:editId="07489816">
            <wp:extent cx="5382330" cy="2387600"/>
            <wp:effectExtent l="0" t="0" r="8890" b="0"/>
            <wp:docPr id="58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126" cy="23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FF0B" w14:textId="03E1A5DD" w:rsidR="00AD7021" w:rsidRDefault="00AD7021" w:rsidP="00AD7021">
      <w:pPr>
        <w:pStyle w:val="ListParagraph"/>
        <w:numPr>
          <w:ilvl w:val="0"/>
          <w:numId w:val="24"/>
        </w:numPr>
      </w:pPr>
      <w:r>
        <w:t xml:space="preserve">Click on </w:t>
      </w:r>
      <w:r w:rsidR="00067141">
        <w:t>Next and</w:t>
      </w:r>
      <w:r>
        <w:t xml:space="preserve"> N</w:t>
      </w:r>
      <w:r w:rsidR="00067141">
        <w:t>avigate to Role Hierarchy and click on Add Role.</w:t>
      </w:r>
    </w:p>
    <w:p w14:paraId="489410B5" w14:textId="77777777" w:rsidR="00067141" w:rsidRDefault="00067141" w:rsidP="00067141">
      <w:pPr>
        <w:ind w:left="360"/>
      </w:pPr>
    </w:p>
    <w:p w14:paraId="7BCB9753" w14:textId="664C5CC9" w:rsidR="00AD7021" w:rsidRDefault="00AD7021" w:rsidP="00AD7021">
      <w:pPr>
        <w:pStyle w:val="ListParagraph"/>
      </w:pPr>
      <w:r>
        <w:rPr>
          <w:noProof/>
        </w:rPr>
        <w:lastRenderedPageBreak/>
        <w:drawing>
          <wp:inline distT="0" distB="0" distL="0" distR="0" wp14:anchorId="1A9066BC" wp14:editId="7DAD9561">
            <wp:extent cx="5638800" cy="2497371"/>
            <wp:effectExtent l="0" t="0" r="0" b="0"/>
            <wp:docPr id="59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41" cy="25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F8CB" w14:textId="32A7FD67" w:rsidR="00AD7021" w:rsidRDefault="00067141" w:rsidP="00067141">
      <w:pPr>
        <w:pStyle w:val="ListParagraph"/>
        <w:numPr>
          <w:ilvl w:val="0"/>
          <w:numId w:val="24"/>
        </w:numPr>
      </w:pPr>
      <w:r>
        <w:t>Search for ESSMonitor Role and click on Add Role Membership.</w:t>
      </w:r>
    </w:p>
    <w:p w14:paraId="20920BAC" w14:textId="4C21368B" w:rsidR="00067141" w:rsidRDefault="00067141" w:rsidP="00067141">
      <w:pPr>
        <w:pStyle w:val="ListParagraph"/>
      </w:pPr>
      <w:r>
        <w:rPr>
          <w:noProof/>
        </w:rPr>
        <w:drawing>
          <wp:inline distT="0" distB="0" distL="0" distR="0" wp14:anchorId="31364106" wp14:editId="7DBBDCE0">
            <wp:extent cx="5657850" cy="2481724"/>
            <wp:effectExtent l="0" t="0" r="0" b="0"/>
            <wp:docPr id="6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248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A167" w14:textId="77777777" w:rsidR="00067141" w:rsidRDefault="00067141" w:rsidP="00067141">
      <w:pPr>
        <w:pStyle w:val="ListParagraph"/>
      </w:pPr>
    </w:p>
    <w:p w14:paraId="2581E1D7" w14:textId="30D1AC79" w:rsidR="00067141" w:rsidRDefault="00067141" w:rsidP="00067141">
      <w:pPr>
        <w:pStyle w:val="ListParagraph"/>
        <w:numPr>
          <w:ilvl w:val="0"/>
          <w:numId w:val="24"/>
        </w:numPr>
      </w:pPr>
      <w:r>
        <w:t>Check if the Standard role has been attached to the Custom Role.</w:t>
      </w:r>
    </w:p>
    <w:p w14:paraId="48F0BC73" w14:textId="2EA6CB97" w:rsidR="00067141" w:rsidRDefault="00067141" w:rsidP="00067141">
      <w:pPr>
        <w:pStyle w:val="ListParagraph"/>
      </w:pPr>
      <w:r>
        <w:rPr>
          <w:noProof/>
        </w:rPr>
        <w:drawing>
          <wp:inline distT="0" distB="0" distL="0" distR="0" wp14:anchorId="4FDD350C" wp14:editId="5BEF1314">
            <wp:extent cx="5727700" cy="2530939"/>
            <wp:effectExtent l="0" t="0" r="6350" b="3175"/>
            <wp:docPr id="61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5" cy="253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9933" w14:textId="0C5D1B9A" w:rsidR="00067141" w:rsidRDefault="00067141" w:rsidP="00067141">
      <w:pPr>
        <w:pStyle w:val="ListParagraph"/>
        <w:numPr>
          <w:ilvl w:val="0"/>
          <w:numId w:val="24"/>
        </w:numPr>
      </w:pPr>
      <w:r>
        <w:t>Navigate to next screens and go to Summary page and Click on Save and Close.</w:t>
      </w:r>
    </w:p>
    <w:p w14:paraId="1D340896" w14:textId="7F6C7CA2" w:rsidR="00067141" w:rsidRDefault="00067141" w:rsidP="00067141">
      <w:pPr>
        <w:pStyle w:val="ListParagraph"/>
      </w:pPr>
      <w:r>
        <w:rPr>
          <w:noProof/>
        </w:rPr>
        <w:lastRenderedPageBreak/>
        <w:drawing>
          <wp:inline distT="0" distB="0" distL="0" distR="0" wp14:anchorId="7FF64E8E" wp14:editId="6AF88ABB">
            <wp:extent cx="5619750" cy="2472417"/>
            <wp:effectExtent l="0" t="0" r="0" b="4445"/>
            <wp:docPr id="62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792" cy="24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2B7E" w14:textId="1927B8EC" w:rsidR="00E84078" w:rsidRDefault="00E84078" w:rsidP="00E84078">
      <w:pPr>
        <w:pStyle w:val="ListParagraph"/>
        <w:numPr>
          <w:ilvl w:val="0"/>
          <w:numId w:val="24"/>
        </w:numPr>
      </w:pPr>
      <w:r>
        <w:t>Navigate to Users Screen</w:t>
      </w:r>
      <w:r w:rsidR="00FC1A88">
        <w:t xml:space="preserve">, </w:t>
      </w:r>
      <w:r>
        <w:t xml:space="preserve">select the OAuth </w:t>
      </w:r>
      <w:r w:rsidR="00FC1A88">
        <w:t>user,</w:t>
      </w:r>
      <w:r>
        <w:t xml:space="preserve"> click o</w:t>
      </w:r>
      <w:r w:rsidR="00FC1A88">
        <w:t>n edit and Click on Add role.</w:t>
      </w:r>
    </w:p>
    <w:p w14:paraId="6EF7BA48" w14:textId="1EC10050" w:rsidR="00FC1A88" w:rsidRDefault="00FC1A88" w:rsidP="00FC1A88">
      <w:pPr>
        <w:pStyle w:val="ListParagraph"/>
      </w:pPr>
      <w:r>
        <w:t>Select the Custom role which has been defined in above steps.</w:t>
      </w:r>
    </w:p>
    <w:p w14:paraId="6AD0981B" w14:textId="7B435553" w:rsidR="00FC1A88" w:rsidRDefault="00FC1A88" w:rsidP="00FC1A88">
      <w:pPr>
        <w:pStyle w:val="ListParagraph"/>
      </w:pPr>
      <w:r>
        <w:rPr>
          <w:noProof/>
        </w:rPr>
        <w:drawing>
          <wp:inline distT="0" distB="0" distL="0" distR="0" wp14:anchorId="612D5B2B" wp14:editId="6D35AF0A">
            <wp:extent cx="5626100" cy="2496307"/>
            <wp:effectExtent l="0" t="0" r="0" b="0"/>
            <wp:docPr id="63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566" cy="250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907C" w14:textId="77777777" w:rsidR="00636E6F" w:rsidRDefault="00636E6F" w:rsidP="00FC1A88">
      <w:pPr>
        <w:pStyle w:val="ListParagraph"/>
      </w:pPr>
    </w:p>
    <w:p w14:paraId="65DBE266" w14:textId="4D88AF33" w:rsidR="00636E6F" w:rsidRDefault="00636E6F" w:rsidP="00636E6F">
      <w:pPr>
        <w:pStyle w:val="ListParagraph"/>
        <w:numPr>
          <w:ilvl w:val="0"/>
          <w:numId w:val="24"/>
        </w:numPr>
      </w:pPr>
      <w:r>
        <w:t>Navigate to Scheduled Process and Click on Schedule New Process and select Retrieve Latest LDAP Changes, and submit the process. This process syncs the user accounts.</w:t>
      </w:r>
    </w:p>
    <w:p w14:paraId="57C20970" w14:textId="77777777" w:rsidR="00636E6F" w:rsidRDefault="00636E6F" w:rsidP="00636E6F">
      <w:pPr>
        <w:pStyle w:val="ListParagraph"/>
      </w:pPr>
    </w:p>
    <w:p w14:paraId="311C0F0A" w14:textId="77777777" w:rsidR="009A224D" w:rsidRDefault="009A224D" w:rsidP="001513B8">
      <w:pPr>
        <w:pStyle w:val="ListParagraph"/>
        <w:numPr>
          <w:ilvl w:val="0"/>
          <w:numId w:val="24"/>
        </w:numPr>
      </w:pPr>
      <w:r>
        <w:t>Validate the assigned Role and Save the User Creation</w:t>
      </w:r>
    </w:p>
    <w:p w14:paraId="6EF066DD" w14:textId="77777777" w:rsidR="001C7932" w:rsidRDefault="001C7932" w:rsidP="001C7932">
      <w:pPr>
        <w:pStyle w:val="ListParagraph"/>
      </w:pPr>
    </w:p>
    <w:p w14:paraId="0849E843" w14:textId="29EDF48E" w:rsidR="00C81117" w:rsidRDefault="00C5481B" w:rsidP="009A224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337B89" wp14:editId="4140A1E9">
                <wp:simplePos x="0" y="0"/>
                <wp:positionH relativeFrom="column">
                  <wp:posOffset>4450433</wp:posOffset>
                </wp:positionH>
                <wp:positionV relativeFrom="paragraph">
                  <wp:posOffset>1482512</wp:posOffset>
                </wp:positionV>
                <wp:extent cx="1037816" cy="0"/>
                <wp:effectExtent l="0" t="19050" r="29210" b="190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69AC3F" id="Straight Connector 38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45pt,116.75pt" to="432.15pt,1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" strokecolor="#fcfbfa [3214]" strokeweight="2.25pt">
                <v:stroke joinstyle="miter"/>
              </v:line>
            </w:pict>
          </mc:Fallback>
        </mc:AlternateContent>
      </w:r>
      <w:r w:rsidR="009A224D" w:rsidRPr="009A224D">
        <w:rPr>
          <w:noProof/>
        </w:rPr>
        <w:drawing>
          <wp:inline distT="0" distB="0" distL="0" distR="0" wp14:anchorId="0073A20F" wp14:editId="7425C786">
            <wp:extent cx="5691226" cy="2557504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3634" cy="2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C06B" w14:textId="25CCE72F" w:rsidR="00C81117" w:rsidRDefault="00C81117"/>
    <w:p w14:paraId="6190BC60" w14:textId="7923EC4E" w:rsidR="009A224D" w:rsidRDefault="009A224D" w:rsidP="001513B8">
      <w:pPr>
        <w:pStyle w:val="ListParagraph"/>
        <w:numPr>
          <w:ilvl w:val="0"/>
          <w:numId w:val="24"/>
        </w:numPr>
      </w:pPr>
      <w:r>
        <w:t xml:space="preserve">Search for the User created and make sure it is Active </w:t>
      </w:r>
    </w:p>
    <w:p w14:paraId="610DD3AC" w14:textId="77777777" w:rsidR="00C81117" w:rsidRDefault="00C81117" w:rsidP="00C81117">
      <w:pPr>
        <w:pStyle w:val="ListParagraph"/>
      </w:pPr>
    </w:p>
    <w:p w14:paraId="43406FDD" w14:textId="722D63B2" w:rsidR="00C81117" w:rsidRDefault="00C5481B" w:rsidP="009A224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BAFFC6" wp14:editId="0CDA3419">
                <wp:simplePos x="0" y="0"/>
                <wp:positionH relativeFrom="column">
                  <wp:posOffset>3398608</wp:posOffset>
                </wp:positionH>
                <wp:positionV relativeFrom="paragraph">
                  <wp:posOffset>1041616</wp:posOffset>
                </wp:positionV>
                <wp:extent cx="1037816" cy="0"/>
                <wp:effectExtent l="0" t="19050" r="29210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645B70" id="Straight Connector 39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7.6pt,82pt" to="349.3pt,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BQy0g83wAAAAsBAAAPAAAAZHJzL2Rv&#10;d25yZXYueG1sTI9BS8NAEIXvgv9hGcGb3djaUGM2RQURPRRbC3qcZLdJcHc2ZLft9t87gqDHee/j&#10;zXvlMjkrDmYMvScF15MMhKHG655aBdv3p6sFiBCRNFpPRsHJBFhW52clFtofaW0Om9gKDqFQoIIu&#10;xqGQMjSdcRgmfjDE3s6PDiOfYyv1iEcOd1ZOsyyXDnviDx0O5rEzzddm7xQ8vGT19vnNJlyl19n6&#10;M/b4sTspdXmR7u9ARJPiHww/9bk6VNyp9nvSQVgF89l8yigb+Q2PYiK/XeQg6l9FVqX8v6H6Bg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FDLSDz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9A224D" w:rsidRPr="009A224D">
        <w:rPr>
          <w:noProof/>
        </w:rPr>
        <w:drawing>
          <wp:inline distT="0" distB="0" distL="0" distR="0" wp14:anchorId="56A1DFDA" wp14:editId="71523E66">
            <wp:extent cx="5713171" cy="2402346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6023" cy="24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C603" w14:textId="77777777" w:rsidR="00C81117" w:rsidRDefault="00C81117">
      <w:r>
        <w:br w:type="page"/>
      </w:r>
    </w:p>
    <w:p w14:paraId="52482128" w14:textId="416FA7AF" w:rsidR="00223256" w:rsidRDefault="009A224D" w:rsidP="001513B8">
      <w:pPr>
        <w:pStyle w:val="ListParagraph"/>
        <w:numPr>
          <w:ilvl w:val="0"/>
          <w:numId w:val="24"/>
        </w:numPr>
      </w:pPr>
      <w:r>
        <w:lastRenderedPageBreak/>
        <w:t>Make Sure that you have the following recorded in your Artifacts Notepad File and Save it.</w:t>
      </w:r>
    </w:p>
    <w:p w14:paraId="7938B67B" w14:textId="120F583C" w:rsidR="00C81117" w:rsidRDefault="00C81117" w:rsidP="00C81117">
      <w:pPr>
        <w:pStyle w:val="ListParagraph"/>
      </w:pPr>
    </w:p>
    <w:p w14:paraId="2F26A263" w14:textId="71B8BC27" w:rsidR="009A224D" w:rsidRDefault="00C5481B" w:rsidP="009A224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75E7A07" wp14:editId="55A52ECB">
                <wp:simplePos x="0" y="0"/>
                <wp:positionH relativeFrom="column">
                  <wp:posOffset>2045507</wp:posOffset>
                </wp:positionH>
                <wp:positionV relativeFrom="paragraph">
                  <wp:posOffset>1090284</wp:posOffset>
                </wp:positionV>
                <wp:extent cx="1037816" cy="0"/>
                <wp:effectExtent l="0" t="19050" r="29210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C32842" id="Straight Connector 42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05pt,85.85pt" to="242.75pt,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" strokecolor="#fcfbfa [321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24B812" wp14:editId="41F2116A">
                <wp:simplePos x="0" y="0"/>
                <wp:positionH relativeFrom="column">
                  <wp:posOffset>1453526</wp:posOffset>
                </wp:positionH>
                <wp:positionV relativeFrom="paragraph">
                  <wp:posOffset>889433</wp:posOffset>
                </wp:positionV>
                <wp:extent cx="1037816" cy="0"/>
                <wp:effectExtent l="0" t="19050" r="29210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9190A5" id="Straight Connector 40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45pt,70.05pt" to="196.15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CuT/FY3wAAAAsBAAAPAAAAZHJzL2Rv&#10;d25yZXYueG1sTI/BSsNAEIbvgu+wjODN7jYRaWM2RQURPYitBT1OstskuDsbsts2fXtHEPQ483/8&#10;8025mrwTBzvGPpCG+UyBsNQE01OrYfv+eLUAEROSQRfIajjZCKvq/KzEwoQjre1hk1rBJRQL1NCl&#10;NBRSxqazHuMsDJY424XRY+JxbKUZ8cjl3slMqRvpsSe+0OFgHzrbfG32XsP9s6q3T29uwtfpJV9/&#10;ph4/dietLy+mu1sQyU7pD4YffVaHip3qsCcThdOQZYsloxxcqzkIJvJlloOofzeyKuX/H6pvAA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K5P8Vj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9A224D" w:rsidRPr="009A224D">
        <w:rPr>
          <w:noProof/>
        </w:rPr>
        <w:drawing>
          <wp:inline distT="0" distB="0" distL="0" distR="0" wp14:anchorId="1702B838" wp14:editId="0D588EF6">
            <wp:extent cx="5673391" cy="2450592"/>
            <wp:effectExtent l="0" t="0" r="381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6364" cy="245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730C" w14:textId="77777777" w:rsidR="00223256" w:rsidRDefault="00223256" w:rsidP="00CF124C"/>
    <w:p w14:paraId="05253EB4" w14:textId="77777777" w:rsidR="00CF124C" w:rsidRDefault="00CF124C" w:rsidP="00CF124C">
      <w:pPr>
        <w:ind w:left="720"/>
      </w:pPr>
    </w:p>
    <w:p w14:paraId="3DF54DD8" w14:textId="77777777" w:rsidR="00CF124C" w:rsidRDefault="00CF124C" w:rsidP="00CF124C"/>
    <w:p w14:paraId="3222E41B" w14:textId="77777777" w:rsidR="002B74F0" w:rsidRDefault="002B74F0" w:rsidP="002B74F0"/>
    <w:p w14:paraId="0C4006CE" w14:textId="77777777" w:rsidR="004055E9" w:rsidRDefault="004055E9" w:rsidP="004055E9"/>
    <w:p w14:paraId="1F0D3145" w14:textId="77777777" w:rsidR="004055E9" w:rsidRDefault="004055E9" w:rsidP="004055E9"/>
    <w:p w14:paraId="34D8DCD5" w14:textId="77777777" w:rsidR="004055E9" w:rsidRDefault="004055E9" w:rsidP="004055E9">
      <w:pPr>
        <w:ind w:left="720"/>
      </w:pPr>
    </w:p>
    <w:p w14:paraId="76436807" w14:textId="77777777" w:rsidR="004055E9" w:rsidRDefault="004055E9" w:rsidP="004055E9"/>
    <w:p w14:paraId="6C1ED916" w14:textId="77777777" w:rsidR="004055E9" w:rsidRDefault="004055E9" w:rsidP="004055E9">
      <w:pPr>
        <w:pStyle w:val="ListParagraph"/>
      </w:pPr>
    </w:p>
    <w:p w14:paraId="45EF5FE8" w14:textId="7F7C557D" w:rsidR="009860C7" w:rsidRDefault="009860C7" w:rsidP="009860C7">
      <w:pPr>
        <w:ind w:left="720"/>
      </w:pPr>
    </w:p>
    <w:p w14:paraId="6B4B1D34" w14:textId="77777777" w:rsidR="004055E9" w:rsidRDefault="004055E9" w:rsidP="004055E9"/>
    <w:p w14:paraId="597B20FE" w14:textId="718132FF" w:rsidR="009806C6" w:rsidRDefault="009806C6" w:rsidP="00A4479E">
      <w:pPr>
        <w:pStyle w:val="ListParagraph"/>
      </w:pPr>
    </w:p>
    <w:p w14:paraId="048E4B7D" w14:textId="28C15261" w:rsidR="009806C6" w:rsidRDefault="009806C6" w:rsidP="00A4479E">
      <w:pPr>
        <w:pStyle w:val="ListParagraph"/>
      </w:pPr>
    </w:p>
    <w:p w14:paraId="1B821015" w14:textId="0FBD7A02" w:rsidR="00C81117" w:rsidRDefault="00C81117">
      <w:pPr>
        <w:rPr>
          <w:rFonts w:eastAsiaTheme="minorEastAsia"/>
        </w:rPr>
      </w:pPr>
      <w:r>
        <w:br w:type="page"/>
      </w:r>
    </w:p>
    <w:p w14:paraId="68650A85" w14:textId="3830CA1A" w:rsidR="009806C6" w:rsidRPr="009806C6" w:rsidRDefault="00932C7B" w:rsidP="009806C6">
      <w:pPr>
        <w:pStyle w:val="Heading1"/>
        <w:rPr>
          <w:bCs/>
          <w:color w:val="824021" w:themeColor="accent5" w:themeShade="BF"/>
        </w:rPr>
      </w:pPr>
      <w:bookmarkStart w:id="11" w:name="_Toc191544831"/>
      <w:r>
        <w:rPr>
          <w:bCs/>
          <w:color w:val="824021" w:themeColor="accent5" w:themeShade="BF"/>
        </w:rPr>
        <w:lastRenderedPageBreak/>
        <w:t>Important Info To Be Shared By Admin To Caller</w:t>
      </w:r>
      <w:bookmarkEnd w:id="11"/>
      <w:r w:rsidR="009806C6">
        <w:rPr>
          <w:bCs/>
          <w:color w:val="824021" w:themeColor="accent5" w:themeShade="BF"/>
        </w:rPr>
        <w:br/>
      </w:r>
      <w:r w:rsidR="009806C6">
        <w:rPr>
          <w:bCs/>
          <w:color w:val="824021" w:themeColor="accent5" w:themeShade="BF"/>
        </w:rPr>
        <w:br/>
      </w:r>
    </w:p>
    <w:p w14:paraId="4AF93A14" w14:textId="3049383E" w:rsidR="00932C7B" w:rsidRDefault="00932C7B" w:rsidP="00B65089">
      <w:r>
        <w:t>Please Share the below information once all are configured to the caller.</w:t>
      </w:r>
    </w:p>
    <w:p w14:paraId="4986884F" w14:textId="77777777" w:rsidR="00B65089" w:rsidRDefault="00B65089" w:rsidP="00B65089"/>
    <w:p w14:paraId="1F8EA847" w14:textId="03FF710D" w:rsidR="00B65089" w:rsidRDefault="00C5481B" w:rsidP="00B6508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545F6F" wp14:editId="39B3319C">
                <wp:simplePos x="0" y="0"/>
                <wp:positionH relativeFrom="column">
                  <wp:posOffset>1025396</wp:posOffset>
                </wp:positionH>
                <wp:positionV relativeFrom="paragraph">
                  <wp:posOffset>969674</wp:posOffset>
                </wp:positionV>
                <wp:extent cx="1037816" cy="0"/>
                <wp:effectExtent l="0" t="19050" r="2921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1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557FAB" id="Straight Connector 4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75pt,76.35pt" to="162.45pt,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" strokecolor="#fcfbfa [3214]" strokeweight="2.25pt">
                <v:stroke joinstyle="miter"/>
              </v:line>
            </w:pict>
          </mc:Fallback>
        </mc:AlternateContent>
      </w:r>
      <w:r w:rsidR="00B65089" w:rsidRPr="00B65089">
        <w:rPr>
          <w:noProof/>
        </w:rPr>
        <w:drawing>
          <wp:inline distT="0" distB="0" distL="0" distR="0" wp14:anchorId="4C02F5D4" wp14:editId="222623CA">
            <wp:extent cx="6115507" cy="2641562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8351" cy="26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B65089" w:rsidSect="001E52ED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9" w:h="16834" w:code="9"/>
      <w:pgMar w:top="1418" w:right="1021" w:bottom="1440" w:left="1021" w:header="505" w:footer="43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D3D85" w14:textId="77777777" w:rsidR="00B64496" w:rsidRDefault="00B64496" w:rsidP="006357CE">
      <w:r>
        <w:separator/>
      </w:r>
    </w:p>
  </w:endnote>
  <w:endnote w:type="continuationSeparator" w:id="0">
    <w:p w14:paraId="34FC9245" w14:textId="77777777" w:rsidR="00B64496" w:rsidRDefault="00B64496" w:rsidP="006357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racle Sans">
    <w:altName w:val="Sylfaen"/>
    <w:panose1 w:val="020B0503020204020204"/>
    <w:charset w:val="00"/>
    <w:family w:val="swiss"/>
    <w:pitch w:val="variable"/>
    <w:sig w:usb0="A10006EF" w:usb1="400060FB" w:usb2="00000000" w:usb3="00000000" w:csb0="0000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A9D8" w14:textId="66AA44FD" w:rsidR="00EF0957" w:rsidRDefault="00EF095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87936" behindDoc="0" locked="0" layoutInCell="1" allowOverlap="1" wp14:anchorId="2D258C22" wp14:editId="02EF614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50" name="Text Box 50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CBC981" w14:textId="71FE26D0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258C22"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28" type="#_x0000_t202" alt="Confidential - Oracle Restricted" style="position:absolute;margin-left:0;margin-top:0;width:34.95pt;height:34.95pt;z-index:2516879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fill o:detectmouseclick="t"/>
              <v:textbox style="mso-fit-shape-to-text:t" inset="20pt,0,0,15pt">
                <w:txbxContent>
                  <w:p w14:paraId="31CBC981" w14:textId="71FE26D0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6E42D" w14:textId="6C6071F6" w:rsidR="00EF0957" w:rsidRDefault="00EF095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88960" behindDoc="0" locked="0" layoutInCell="1" allowOverlap="1" wp14:anchorId="4B00C8ED" wp14:editId="46C4C547">
              <wp:simplePos x="686435" y="1031621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51" name="Text Box 51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67E0957" w14:textId="6C39315C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00C8ED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29" type="#_x0000_t202" alt="Confidential - Oracle Restricted" style="position:absolute;margin-left:0;margin-top:0;width:34.95pt;height:34.95pt;z-index:2516889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" filled="f" stroked="f">
              <v:fill o:detectmouseclick="t"/>
              <v:textbox style="mso-fit-shape-to-text:t" inset="20pt,0,0,15pt">
                <w:txbxContent>
                  <w:p w14:paraId="467E0957" w14:textId="6C39315C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154EA" w14:textId="19FCFAE7" w:rsidR="00EF0957" w:rsidRDefault="00EF095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86912" behindDoc="0" locked="0" layoutInCell="1" allowOverlap="1" wp14:anchorId="193234B4" wp14:editId="66BDB5EB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49" name="Text Box 49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EA3369" w14:textId="70C32D64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3234B4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31" type="#_x0000_t202" alt="Confidential - Oracle Restricted" style="position:absolute;margin-left:0;margin-top:0;width:34.95pt;height:34.95pt;z-index:2516869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7Xy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R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dAO18g8CAAAhBAAA&#10;DgAAAAAAAAAAAAAAAAAuAgAAZHJzL2Uyb0RvYy54bWxQSwECLQAUAAYACAAAACEA2G08/tcAAAAD&#10;AQAADwAAAAAAAAAAAAAAAABpBAAAZHJzL2Rvd25yZXYueG1sUEsFBgAAAAAEAAQA8wAAAG0FAAAA&#10;AA==&#10;" filled="f" stroked="f">
              <v:fill o:detectmouseclick="t"/>
              <v:textbox style="mso-fit-shape-to-text:t" inset="20pt,0,0,15pt">
                <w:txbxContent>
                  <w:p w14:paraId="61EA3369" w14:textId="70C32D64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8A8D8" w14:textId="590CBDD7" w:rsidR="00EF0957" w:rsidRDefault="00EF095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91008" behindDoc="0" locked="0" layoutInCell="1" allowOverlap="1" wp14:anchorId="58DBB40D" wp14:editId="13825E7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53" name="Text Box 53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8E1FBE" w14:textId="3964C631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DBB40D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34" type="#_x0000_t202" alt="Confidential - Oracle Restricted" style="position:absolute;margin-left:0;margin-top:0;width:34.95pt;height:34.95pt;z-index:25169100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4uqEA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" filled="f" stroked="f">
              <v:fill o:detectmouseclick="t"/>
              <v:textbox style="mso-fit-shape-to-text:t" inset="20pt,0,0,15pt">
                <w:txbxContent>
                  <w:p w14:paraId="7A8E1FBE" w14:textId="3964C631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FooterTable"/>
      <w:tblW w:w="5000" w:type="pct"/>
      <w:tblLook w:val="0680" w:firstRow="0" w:lastRow="0" w:firstColumn="1" w:lastColumn="0" w:noHBand="1" w:noVBand="1"/>
    </w:tblPr>
    <w:tblGrid>
      <w:gridCol w:w="349"/>
      <w:gridCol w:w="9400"/>
    </w:tblGrid>
    <w:tr w:rsidR="00DC1A32" w14:paraId="5AFCAF81" w14:textId="77777777" w:rsidTr="009B5D26"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179" w:type="pct"/>
          <w:hideMark/>
        </w:tcPr>
        <w:p w14:paraId="7524373E" w14:textId="23A37804" w:rsidR="00DC1A32" w:rsidRDefault="00EF0957" w:rsidP="009B5D26">
          <w:r>
            <w:rPr>
              <w:noProof/>
            </w:rPr>
            <mc:AlternateContent>
              <mc:Choice Requires="wps">
                <w:drawing>
                  <wp:anchor distT="0" distB="0" distL="0" distR="0" simplePos="0" relativeHeight="251692032" behindDoc="0" locked="0" layoutInCell="1" allowOverlap="1" wp14:anchorId="513FE83A" wp14:editId="2595B6EE">
                    <wp:simplePos x="647700" y="966470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443865" cy="443865"/>
                    <wp:effectExtent l="0" t="0" r="635" b="0"/>
                    <wp:wrapNone/>
                    <wp:docPr id="54" name="Text Box 54" descr="Confidential - Oracle Restricted">
                      <a:extLst xmlns:a="http://schemas.openxmlformats.org/drawingml/2006/main">
                        <a:ext uri="{5AE41FA2-C0FF-4470-9BD4-5FADCA87CBE2}">
                          <aclsh:classification xmlns:aclsh="http://schemas.microsoft.com/office/drawing/2020/classificationShape" classificationOutcomeType="ftr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3865" cy="443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8E6D2C" w14:textId="32FEFB3D" w:rsidR="00EF0957" w:rsidRPr="00EF0957" w:rsidRDefault="00EF0957" w:rsidP="00EF0957">
                                <w:pPr>
                                  <w:spacing w:after="0"/>
                                  <w:rPr>
                                    <w:rFonts w:ascii="Calibri" w:eastAsia="Calibri" w:hAnsi="Calibri" w:cs="Calibri"/>
                                    <w:noProof/>
                                    <w:color w:val="000000"/>
                                    <w:szCs w:val="20"/>
                                  </w:rPr>
                                </w:pPr>
                                <w:r w:rsidRPr="00EF0957">
                                  <w:rPr>
                                    <w:rFonts w:ascii="Calibri" w:eastAsia="Calibri" w:hAnsi="Calibri" w:cs="Calibri"/>
                                    <w:noProof/>
                                    <w:color w:val="000000"/>
                                    <w:szCs w:val="20"/>
                                  </w:rPr>
                                  <w:t>Confidential - Oracle Restricted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13FE83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4" o:spid="_x0000_s1035" type="#_x0000_t202" alt="Confidential - Oracle Restricted" style="position:absolute;margin-left:0;margin-top:0;width:34.95pt;height:34.95pt;z-index:25169203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AoiEA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" filled="f" stroked="f">
                    <v:fill o:detectmouseclick="t"/>
                    <v:textbox style="mso-fit-shape-to-text:t" inset="20pt,0,0,15pt">
                      <w:txbxContent>
                        <w:p w14:paraId="408E6D2C" w14:textId="32FEFB3D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DC1A32">
            <w:fldChar w:fldCharType="begin"/>
          </w:r>
          <w:r w:rsidR="00DC1A32">
            <w:rPr>
              <w:b w:val="0"/>
            </w:rPr>
            <w:instrText xml:space="preserve"> PAGE   \* MERGEFORMAT </w:instrText>
          </w:r>
          <w:r w:rsidR="00DC1A32">
            <w:fldChar w:fldCharType="separate"/>
          </w:r>
          <w:r w:rsidR="00BC5A89">
            <w:rPr>
              <w:b w:val="0"/>
              <w:noProof/>
            </w:rPr>
            <w:t>2</w:t>
          </w:r>
          <w:r w:rsidR="00DC1A32">
            <w:fldChar w:fldCharType="end"/>
          </w:r>
          <w:r w:rsidR="00DC1A32" w:rsidRPr="00CC1167">
            <w:rPr>
              <w:b w:val="0"/>
              <w:noProof/>
              <w:lang w:val="en-AU" w:eastAsia="en-AU"/>
            </w:rPr>
            <w:t xml:space="preserve"> </w:t>
          </w:r>
        </w:p>
      </w:tc>
      <w:tc>
        <w:tcPr>
          <w:tcW w:w="4821" w:type="pct"/>
          <w:hideMark/>
        </w:tcPr>
        <w:p w14:paraId="005ECAD6" w14:textId="38EB57CB" w:rsidR="00DC1A32" w:rsidRDefault="00DC1A32" w:rsidP="002320CF">
          <w:pPr>
            <w:pStyle w:val="Footer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</w:pPr>
        </w:p>
      </w:tc>
    </w:tr>
    <w:tr w:rsidR="00DC1A32" w14:paraId="3949FB49" w14:textId="77777777" w:rsidTr="009B5D26"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179" w:type="pct"/>
        </w:tcPr>
        <w:p w14:paraId="5B08B5D1" w14:textId="77777777" w:rsidR="00DC1A32" w:rsidRDefault="00DC1A32" w:rsidP="009B5D26"/>
      </w:tc>
      <w:tc>
        <w:tcPr>
          <w:tcW w:w="4821" w:type="pct"/>
          <w:hideMark/>
        </w:tcPr>
        <w:p w14:paraId="19A5B62C" w14:textId="6EE4951C" w:rsidR="00DC1A32" w:rsidRPr="000567D7" w:rsidRDefault="00DC1A32" w:rsidP="009B5D26">
          <w:pPr>
            <w:pStyle w:val="Footer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</w:pPr>
          <w:r w:rsidRPr="000567D7">
            <w:t xml:space="preserve">Copyright © </w:t>
          </w:r>
          <w:r w:rsidRPr="000567D7">
            <w:fldChar w:fldCharType="begin"/>
          </w:r>
          <w:r w:rsidRPr="000567D7">
            <w:instrText xml:space="preserve"> DATE  \@ "yyyy"  \* MERGEFORMAT </w:instrText>
          </w:r>
          <w:r w:rsidRPr="000567D7">
            <w:fldChar w:fldCharType="separate"/>
          </w:r>
          <w:r w:rsidR="00A97AA5">
            <w:rPr>
              <w:noProof/>
            </w:rPr>
            <w:t>2025</w:t>
          </w:r>
          <w:r w:rsidRPr="000567D7">
            <w:fldChar w:fldCharType="end"/>
          </w:r>
          <w:r w:rsidRPr="000567D7">
            <w:t xml:space="preserve">, Oracle and/or its affiliates  |  </w:t>
          </w:r>
          <w:sdt>
            <w:sdtPr>
              <w:alias w:val="Confidential Dropdown"/>
              <w:tag w:val="Confidential Dropdown"/>
              <w:id w:val="1652177300"/>
              <w:placeholder>
                <w:docPart w:val="8B44AB7221424E708363CC549F107E13"/>
              </w:placeholder>
              <w:comboBox>
                <w:listItem w:value="Choose an item."/>
                <w:listItem w:displayText="Public" w:value="Public"/>
                <w:listItem w:displayText="Confidential – Oracle Internal" w:value="Confidential – Oracle Internal"/>
                <w:listItem w:displayText="Confidential – Oracle Restricted" w:value="Confidential – Oracle Restricted"/>
                <w:listItem w:displayText="Confidential – Oracle Highly Restricted" w:value="Confidential – Oracle Highly Restricted"/>
              </w:comboBox>
            </w:sdtPr>
            <w:sdtContent>
              <w:r>
                <w:t>Confidential – Oracle Internal</w:t>
              </w:r>
            </w:sdtContent>
          </w:sdt>
        </w:p>
      </w:tc>
    </w:tr>
  </w:tbl>
  <w:p w14:paraId="79FD4FA4" w14:textId="320E60F4" w:rsidR="00DC1A32" w:rsidRDefault="00DC1A32" w:rsidP="002320CF">
    <w:pPr>
      <w:ind w:left="9360"/>
    </w:pPr>
    <w:r>
      <w:rPr>
        <w:noProof/>
      </w:rPr>
      <w:drawing>
        <wp:inline distT="0" distB="0" distL="0" distR="0" wp14:anchorId="6CAA50C5" wp14:editId="424BE1A0">
          <wp:extent cx="812800" cy="342265"/>
          <wp:effectExtent l="0" t="0" r="0" b="635"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Oracle_Customer Success Services_stacked_rg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9296" cy="36184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FC9FF" w14:textId="61A60BDC" w:rsidR="00EF0957" w:rsidRDefault="00EF095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89984" behindDoc="0" locked="0" layoutInCell="1" allowOverlap="1" wp14:anchorId="3A21E0DF" wp14:editId="1292C42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52" name="Text Box 52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BF0301" w14:textId="03E3133C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21E0DF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37" type="#_x0000_t202" alt="Confidential - Oracle Restricted" style="position:absolute;margin-left:0;margin-top:0;width:34.95pt;height:34.95pt;z-index:25168998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P0rDwIAACI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QVTn8Zfw/VGbdy0BPuLd802HvLfHhhDhnGRVC14RkP&#10;qaAtKQwWJTW4H3/zx3wEHqOUtKiYkhqUNCXqm0FCZot5nkeFpRsabjT2yZje5YsYN0f9ACjGKb4L&#10;y5MZk4MaTelAv6Go17Ebhpjh2LOk+9F8CL1+8VFwsV6nJBSTZWFrdpbH0hG0iOhr98acHWAPyNcT&#10;jJpixTv0+9z4p7frY0AOEjUR4B7NAXcUYiJ3eDRR6b/eU9b1aa9+Ag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N1j9Kw8CAAAiBAAA&#10;DgAAAAAAAAAAAAAAAAAuAgAAZHJzL2Uyb0RvYy54bWxQSwECLQAUAAYACAAAACEA2G08/tcAAAAD&#10;AQAADwAAAAAAAAAAAAAAAABpBAAAZHJzL2Rvd25yZXYueG1sUEsFBgAAAAAEAAQA8wAAAG0FAAAA&#10;AA==&#10;" filled="f" stroked="f">
              <v:fill o:detectmouseclick="t"/>
              <v:textbox style="mso-fit-shape-to-text:t" inset="20pt,0,0,15pt">
                <w:txbxContent>
                  <w:p w14:paraId="5DBF0301" w14:textId="03E3133C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F9D01" w14:textId="77777777" w:rsidR="00B64496" w:rsidRDefault="00B64496" w:rsidP="006357CE">
      <w:r>
        <w:separator/>
      </w:r>
    </w:p>
  </w:footnote>
  <w:footnote w:type="continuationSeparator" w:id="0">
    <w:p w14:paraId="3A98C075" w14:textId="77777777" w:rsidR="00B64496" w:rsidRDefault="00B64496" w:rsidP="006357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18A3E1" w14:textId="66105E9F" w:rsidR="00EF0957" w:rsidRDefault="00EF095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81792" behindDoc="0" locked="0" layoutInCell="1" allowOverlap="1" wp14:anchorId="1D0AD9BF" wp14:editId="4D6DB487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35" b="16510"/>
              <wp:wrapNone/>
              <wp:docPr id="44" name="Text Box 44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135E3D" w14:textId="011301B0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0AD9BF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26" type="#_x0000_t202" alt="Confidential - Oracle Restricted" style="position:absolute;margin-left:0;margin-top:0;width:34.95pt;height:34.95pt;z-index:251681792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fill o:detectmouseclick="t"/>
              <v:textbox style="mso-fit-shape-to-text:t" inset="20pt,15pt,0,0">
                <w:txbxContent>
                  <w:p w14:paraId="0B135E3D" w14:textId="011301B0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2EEF6" w14:textId="745F45B4" w:rsidR="00DC1A32" w:rsidRDefault="00EF0957" w:rsidP="0099122B">
    <w:pPr>
      <w:pStyle w:val="Header"/>
      <w:tabs>
        <w:tab w:val="clear" w:pos="4680"/>
        <w:tab w:val="clear" w:pos="9360"/>
        <w:tab w:val="left" w:pos="3230"/>
      </w:tabs>
    </w:pPr>
    <w:r>
      <w:rPr>
        <w:noProof/>
      </w:rPr>
      <mc:AlternateContent>
        <mc:Choice Requires="wps">
          <w:drawing>
            <wp:anchor distT="0" distB="0" distL="0" distR="0" simplePos="0" relativeHeight="251682816" behindDoc="0" locked="0" layoutInCell="1" allowOverlap="1" wp14:anchorId="0601EE93" wp14:editId="14A56F1A">
              <wp:simplePos x="686435" y="320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35" b="16510"/>
              <wp:wrapNone/>
              <wp:docPr id="45" name="Text Box 45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48F6EA1" w14:textId="0D93C8FE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01EE93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27" type="#_x0000_t202" alt="Confidential - Oracle Restricted" style="position:absolute;margin-left:0;margin-top:0;width:34.95pt;height:34.95pt;z-index:251682816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fill o:detectmouseclick="t"/>
              <v:textbox style="mso-fit-shape-to-text:t" inset="20pt,15pt,0,0">
                <w:txbxContent>
                  <w:p w14:paraId="048F6EA1" w14:textId="0D93C8FE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C1A32">
      <w:rPr>
        <w:noProof/>
      </w:rPr>
      <mc:AlternateContent>
        <mc:Choice Requires="wpg">
          <w:drawing>
            <wp:anchor distT="0" distB="0" distL="114300" distR="114300" simplePos="0" relativeHeight="251679744" behindDoc="1" locked="1" layoutInCell="1" allowOverlap="1" wp14:anchorId="5B85F7D8" wp14:editId="3D81F555">
              <wp:simplePos x="0" y="0"/>
              <wp:positionH relativeFrom="margin">
                <wp:posOffset>-690880</wp:posOffset>
              </wp:positionH>
              <wp:positionV relativeFrom="page">
                <wp:posOffset>5080</wp:posOffset>
              </wp:positionV>
              <wp:extent cx="7772400" cy="10688955"/>
              <wp:effectExtent l="0" t="0" r="0" b="0"/>
              <wp:wrapNone/>
              <wp:docPr id="9" name="Cover Graphic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688955"/>
                        <a:chOff x="0" y="0"/>
                        <a:chExt cx="7769275" cy="10689336"/>
                      </a:xfrm>
                    </wpg:grpSpPr>
                    <wps:wsp>
                      <wps:cNvPr id="3" name="Rectangle 3"/>
                      <wps:cNvSpPr/>
                      <wps:spPr>
                        <a:xfrm>
                          <a:off x="0" y="0"/>
                          <a:ext cx="7769275" cy="10688955"/>
                        </a:xfrm>
                        <a:prstGeom prst="rect">
                          <a:avLst/>
                        </a:prstGeom>
                        <a:solidFill>
                          <a:srgbClr val="F1EF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" name="Picture 4"/>
                        <pic:cNvPicPr preferRelativeResize="0"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016" cy="1068933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<w:pict w14:anchorId="68D0403D">
            <v:group id="Cover Graphics" style="position:absolute;margin-left:-54.4pt;margin-top:.4pt;width:612pt;height:841.65pt;z-index:-251636736;mso-position-horizontal-relative:margin;mso-position-vertical-relative:page;mso-width-relative:margin;mso-height-relative:margin" coordsize="77692,106893" o:spid="_x0000_s1026" w14:anchorId="2A5BC9D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">
              <v:rect id="Rectangle 3" style="position:absolute;width:77692;height:106889;visibility:visible;mso-wrap-style:square;v-text-anchor:middle" o:spid="_x0000_s1027" fillcolor="#f1efed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"/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Picture 4" style="position:absolute;width:4570;height:106893;visibility:visible;mso-wrap-style:square" o:spid="_x0000_s1028" o:preferrelative="f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">
                <v:imagedata o:title="" r:id="rId2"/>
                <v:path arrowok="t"/>
                <o:lock v:ext="edit" aspectratio="f"/>
              </v:shape>
              <w10:wrap anchorx="margin" anchory="page"/>
              <w10:anchorlock/>
            </v:group>
          </w:pict>
        </mc:Fallback>
      </mc:AlternateContent>
    </w:r>
    <w:r w:rsidR="00DC1A32">
      <w:tab/>
    </w:r>
  </w:p>
  <w:p w14:paraId="65F9C3DC" w14:textId="57059C50" w:rsidR="00DC1A32" w:rsidRPr="00D514C0" w:rsidRDefault="00DC1A32" w:rsidP="0099122B">
    <w:pPr>
      <w:pStyle w:val="Header"/>
      <w:tabs>
        <w:tab w:val="clear" w:pos="4680"/>
        <w:tab w:val="clear" w:pos="9360"/>
        <w:tab w:val="left" w:pos="2720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7B440" w14:textId="3D9FAA25" w:rsidR="00EF0957" w:rsidRDefault="00EF095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80768" behindDoc="0" locked="0" layoutInCell="1" allowOverlap="1" wp14:anchorId="314F1AC5" wp14:editId="70A4AF57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35" b="16510"/>
              <wp:wrapNone/>
              <wp:docPr id="1" name="Text Box 1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F8EE25" w14:textId="34D4D9DC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4F1AC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alt="Confidential - Oracle Restricted" style="position:absolute;margin-left:0;margin-top:0;width:34.95pt;height:34.95pt;z-index:25168076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2XODwIAACE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QVNh+n30N1xqUc9Hx7yzcNtt4yH16YQ4JxDxRteMZD&#10;KmhLCoNFSQ3ux9/8MR9xxyglLQqmpAYVTYn6ZpCP2WKe51Fg6Ta9yxfx5tINjf1omKN+ANTiFJ+F&#10;5cmMeUGNpnSg31DT69gNQ8xw7FnSMJoPoZcvvgku1uuUhFqyLGzNzvJYOmIWAX3t3pizA+oB6XqC&#10;UVKseAd+nxv/9HZ9DEhBYibi26M5wI46TNwObyYK/dd7yrq+7NVPAA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AaS2XODwIAACEE&#10;AAAOAAAAAAAAAAAAAAAAAC4CAABkcnMvZTJvRG9jLnhtbFBLAQItABQABgAIAAAAIQBzm59s2QAA&#10;AAMBAAAPAAAAAAAAAAAAAAAAAGkEAABkcnMvZG93bnJldi54bWxQSwUGAAAAAAQABADzAAAAbwUA&#10;AAAA&#10;" filled="f" stroked="f">
              <v:fill o:detectmouseclick="t"/>
              <v:textbox style="mso-fit-shape-to-text:t" inset="20pt,15pt,0,0">
                <w:txbxContent>
                  <w:p w14:paraId="3CF8EE25" w14:textId="34D4D9DC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5F7FC" w14:textId="55190D88" w:rsidR="00EF0957" w:rsidRDefault="00EF095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84864" behindDoc="0" locked="0" layoutInCell="1" allowOverlap="1" wp14:anchorId="3D28F24C" wp14:editId="347F55F1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35" b="16510"/>
              <wp:wrapNone/>
              <wp:docPr id="47" name="Text Box 47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F8138E" w14:textId="6C132F89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28F24C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32" type="#_x0000_t202" alt="Confidential - Oracle Restricted" style="position:absolute;margin-left:0;margin-top:0;width:34.95pt;height:34.95pt;z-index:2516848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C7UhcEDwIAACEE&#10;AAAOAAAAAAAAAAAAAAAAAC4CAABkcnMvZTJvRG9jLnhtbFBLAQItABQABgAIAAAAIQBzm59s2QAA&#10;AAMBAAAPAAAAAAAAAAAAAAAAAGkEAABkcnMvZG93bnJldi54bWxQSwUGAAAAAAQABADzAAAAbwUA&#10;AAAA&#10;" filled="f" stroked="f">
              <v:fill o:detectmouseclick="t"/>
              <v:textbox style="mso-fit-shape-to-text:t" inset="20pt,15pt,0,0">
                <w:txbxContent>
                  <w:p w14:paraId="74F8138E" w14:textId="6C132F89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89AAB" w14:textId="6624BC2B" w:rsidR="00DC1A32" w:rsidRDefault="00EF0957" w:rsidP="006357CE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85888" behindDoc="0" locked="0" layoutInCell="1" allowOverlap="1" wp14:anchorId="2A53B715" wp14:editId="786904B2">
              <wp:simplePos x="647700" y="323850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35" b="16510"/>
              <wp:wrapNone/>
              <wp:docPr id="48" name="Text Box 48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6319679" w14:textId="776675BF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53B715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33" type="#_x0000_t202" alt="Confidential - Oracle Restricted" style="position:absolute;margin-left:0;margin-top:0;width:34.95pt;height:34.95pt;z-index:2516858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BL3ZaMDwIAACEE&#10;AAAOAAAAAAAAAAAAAAAAAC4CAABkcnMvZTJvRG9jLnhtbFBLAQItABQABgAIAAAAIQBzm59s2QAA&#10;AAMBAAAPAAAAAAAAAAAAAAAAAGkEAABkcnMvZG93bnJldi54bWxQSwUGAAAAAAQABADzAAAAbwUA&#10;AAAA&#10;" filled="f" stroked="f">
              <v:fill o:detectmouseclick="t"/>
              <v:textbox style="mso-fit-shape-to-text:t" inset="20pt,15pt,0,0">
                <w:txbxContent>
                  <w:p w14:paraId="46319679" w14:textId="776675BF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C1A32">
      <w:rPr>
        <w:noProof/>
      </w:rPr>
      <w:drawing>
        <wp:anchor distT="0" distB="0" distL="114300" distR="114300" simplePos="0" relativeHeight="251671552" behindDoc="1" locked="1" layoutInCell="1" allowOverlap="1" wp14:anchorId="716C162C" wp14:editId="5B3AE263">
          <wp:simplePos x="0" y="0"/>
          <wp:positionH relativeFrom="page">
            <wp:posOffset>0</wp:posOffset>
          </wp:positionH>
          <wp:positionV relativeFrom="page">
            <wp:posOffset>20320</wp:posOffset>
          </wp:positionV>
          <wp:extent cx="7561580" cy="228600"/>
          <wp:effectExtent l="0" t="0" r="1270" b="0"/>
          <wp:wrapNone/>
          <wp:docPr id="19" name="Picture 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Top-Abstract-Landscape-Image-01.jp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1006"/>
                  <a:stretch/>
                </pic:blipFill>
                <pic:spPr bwMode="auto">
                  <a:xfrm>
                    <a:off x="0" y="0"/>
                    <a:ext cx="7561580" cy="228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6DEB4AB" w14:textId="77777777" w:rsidR="00DC1A32" w:rsidRDefault="00DC1A32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525CD" w14:textId="45CF96E1" w:rsidR="00EF0957" w:rsidRDefault="00EF095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83840" behindDoc="0" locked="0" layoutInCell="1" allowOverlap="1" wp14:anchorId="47DC0862" wp14:editId="1E925890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35" b="16510"/>
              <wp:wrapNone/>
              <wp:docPr id="46" name="Text Box 46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031607" w14:textId="7570CF19" w:rsidR="00EF0957" w:rsidRPr="00EF0957" w:rsidRDefault="00EF0957" w:rsidP="00EF095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</w:pPr>
                          <w:r w:rsidRPr="00EF095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DC0862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36" type="#_x0000_t202" alt="Confidential - Oracle Restricted" style="position:absolute;margin-left:0;margin-top:0;width:34.95pt;height:34.95pt;z-index:2516838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" filled="f" stroked="f">
              <v:fill o:detectmouseclick="t"/>
              <v:textbox style="mso-fit-shape-to-text:t" inset="20pt,15pt,0,0">
                <w:txbxContent>
                  <w:p w14:paraId="34031607" w14:textId="7570CF19" w:rsidR="00EF0957" w:rsidRPr="00EF0957" w:rsidRDefault="00EF0957" w:rsidP="00EF095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</w:pPr>
                    <w:r w:rsidRPr="00EF0957">
                      <w:rPr>
                        <w:rFonts w:ascii="Calibri" w:eastAsia="Calibri" w:hAnsi="Calibri" w:cs="Calibri"/>
                        <w:noProof/>
                        <w:color w:val="00000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38.85pt;height:38.85pt" o:bullet="t">
        <v:imagedata r:id="rId1" o:title="bullet2"/>
      </v:shape>
    </w:pict>
  </w:numPicBullet>
  <w:abstractNum w:abstractNumId="0" w15:restartNumberingAfterBreak="0">
    <w:nsid w:val="FFFFFF7C"/>
    <w:multiLevelType w:val="singleLevel"/>
    <w:tmpl w:val="78328CE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CF4594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0D866F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7FA6EB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3068FB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508030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77E10C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8E2F73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D320E1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A78C636"/>
    <w:lvl w:ilvl="0">
      <w:start w:val="1"/>
      <w:numFmt w:val="bullet"/>
      <w:pStyle w:val="TableBodyBulletList"/>
      <w:lvlText w:val=""/>
      <w:lvlJc w:val="left"/>
      <w:pPr>
        <w:ind w:left="360" w:hanging="360"/>
      </w:pPr>
      <w:rPr>
        <w:rFonts w:ascii="Wingdings 2" w:hAnsi="Wingdings 2" w:hint="default"/>
        <w:color w:val="696A6C"/>
      </w:rPr>
    </w:lvl>
  </w:abstractNum>
  <w:abstractNum w:abstractNumId="10" w15:restartNumberingAfterBreak="0">
    <w:nsid w:val="00D5279B"/>
    <w:multiLevelType w:val="hybridMultilevel"/>
    <w:tmpl w:val="00168B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235449"/>
    <w:multiLevelType w:val="hybridMultilevel"/>
    <w:tmpl w:val="09B4C2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D4518E"/>
    <w:multiLevelType w:val="hybridMultilevel"/>
    <w:tmpl w:val="AAFE68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085C75"/>
    <w:multiLevelType w:val="hybridMultilevel"/>
    <w:tmpl w:val="611A763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D9116EA"/>
    <w:multiLevelType w:val="multilevel"/>
    <w:tmpl w:val="B90C7A6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pacing w:val="-11"/>
        <w:w w:val="100"/>
        <w:sz w:val="18"/>
        <w:szCs w:val="18"/>
      </w:rPr>
    </w:lvl>
    <w:lvl w:ilvl="1">
      <w:start w:val="1"/>
      <w:numFmt w:val="bullet"/>
      <w:pStyle w:val="NormalBodyBullet2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pStyle w:val="NormalBodyBullet3"/>
      <w:lvlText w:val=""/>
      <w:lvlJc w:val="left"/>
      <w:pPr>
        <w:tabs>
          <w:tab w:val="num" w:pos="180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pStyle w:val="NormalBodyBullet4"/>
      <w:lvlText w:val="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pStyle w:val="NormalBodyBullet5"/>
      <w:lvlText w:val=""/>
      <w:lvlJc w:val="left"/>
      <w:pPr>
        <w:tabs>
          <w:tab w:val="num" w:pos="324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"/>
      <w:lvlJc w:val="left"/>
      <w:pPr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15" w15:restartNumberingAfterBreak="0">
    <w:nsid w:val="101077FD"/>
    <w:multiLevelType w:val="multilevel"/>
    <w:tmpl w:val="0409001D"/>
    <w:name w:val="Headings 1-5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41F1D7A"/>
    <w:multiLevelType w:val="hybridMultilevel"/>
    <w:tmpl w:val="09B4C2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DC5A68"/>
    <w:multiLevelType w:val="hybridMultilevel"/>
    <w:tmpl w:val="CEE81972"/>
    <w:lvl w:ilvl="0" w:tplc="8CB0AA7E">
      <w:start w:val="1"/>
      <w:numFmt w:val="decimal"/>
      <w:pStyle w:val="Heading3FirstHeading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0D3423"/>
    <w:multiLevelType w:val="hybridMultilevel"/>
    <w:tmpl w:val="239C7A98"/>
    <w:lvl w:ilvl="0" w:tplc="9D8A48C4">
      <w:start w:val="1"/>
      <w:numFmt w:val="decimal"/>
      <w:pStyle w:val="TableBodyNumberedList"/>
      <w:lvlText w:val="%1."/>
      <w:lvlJc w:val="left"/>
      <w:pPr>
        <w:ind w:left="576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9" w15:restartNumberingAfterBreak="0">
    <w:nsid w:val="1B4D19CF"/>
    <w:multiLevelType w:val="hybridMultilevel"/>
    <w:tmpl w:val="941202F2"/>
    <w:lvl w:ilvl="0" w:tplc="4009000F">
      <w:start w:val="1"/>
      <w:numFmt w:val="decimal"/>
      <w:lvlText w:val="%1."/>
      <w:lvlJc w:val="left"/>
      <w:pPr>
        <w:ind w:left="792" w:hanging="360"/>
      </w:p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1C7C7E13"/>
    <w:multiLevelType w:val="hybridMultilevel"/>
    <w:tmpl w:val="09B4C2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527762"/>
    <w:multiLevelType w:val="hybridMultilevel"/>
    <w:tmpl w:val="15409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322CED"/>
    <w:multiLevelType w:val="hybridMultilevel"/>
    <w:tmpl w:val="F2A655AC"/>
    <w:lvl w:ilvl="0" w:tplc="0409000B">
      <w:start w:val="1"/>
      <w:numFmt w:val="bullet"/>
      <w:lvlText w:val=""/>
      <w:lvlJc w:val="left"/>
      <w:pPr>
        <w:ind w:left="7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23775258"/>
    <w:multiLevelType w:val="multilevel"/>
    <w:tmpl w:val="B792E0F2"/>
    <w:name w:val="List Number"/>
    <w:styleLink w:val="NumberedList"/>
    <w:lvl w:ilvl="0">
      <w:start w:val="1"/>
      <w:numFmt w:val="decimal"/>
      <w:lvlText w:val="%1."/>
      <w:lvlJc w:val="left"/>
      <w:pPr>
        <w:tabs>
          <w:tab w:val="num" w:pos="36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)"/>
      <w:lvlJc w:val="left"/>
      <w:pPr>
        <w:tabs>
          <w:tab w:val="num" w:pos="3240"/>
        </w:tabs>
        <w:ind w:left="3600" w:hanging="360"/>
      </w:pPr>
      <w:rPr>
        <w:rFonts w:hint="default"/>
      </w:rPr>
    </w:lvl>
    <w:lvl w:ilvl="5">
      <w:start w:val="1"/>
      <w:numFmt w:val="lowerRoman"/>
      <w:lvlText w:val="%6.)"/>
      <w:lvlJc w:val="left"/>
      <w:pPr>
        <w:ind w:left="432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4" w15:restartNumberingAfterBreak="0">
    <w:nsid w:val="23D606B9"/>
    <w:multiLevelType w:val="multilevel"/>
    <w:tmpl w:val="3CD049D8"/>
    <w:name w:val="List Continue"/>
    <w:styleLink w:val="ListContinue5Indents"/>
    <w:lvl w:ilvl="0">
      <w:start w:val="1"/>
      <w:numFmt w:val="none"/>
      <w:pStyle w:val="ListContinu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none"/>
      <w:pStyle w:val="ListContinue2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none"/>
      <w:pStyle w:val="ListContinue3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none"/>
      <w:pStyle w:val="ListContinue4"/>
      <w:lvlText w:val=""/>
      <w:lvlJc w:val="left"/>
      <w:pPr>
        <w:ind w:left="1440" w:hanging="360"/>
      </w:pPr>
      <w:rPr>
        <w:rFonts w:hint="default"/>
      </w:rPr>
    </w:lvl>
    <w:lvl w:ilvl="4">
      <w:start w:val="1"/>
      <w:numFmt w:val="none"/>
      <w:pStyle w:val="ListContinue5"/>
      <w:lvlText w:val="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2EC15185"/>
    <w:multiLevelType w:val="hybridMultilevel"/>
    <w:tmpl w:val="9CA03B86"/>
    <w:lvl w:ilvl="0" w:tplc="127EF286">
      <w:start w:val="1"/>
      <w:numFmt w:val="bullet"/>
      <w:pStyle w:val="BulletforHeading1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357C6E"/>
    <w:multiLevelType w:val="hybridMultilevel"/>
    <w:tmpl w:val="AAACF69E"/>
    <w:name w:val="Table Caption222"/>
    <w:lvl w:ilvl="0" w:tplc="C082C148">
      <w:start w:val="1"/>
      <w:numFmt w:val="decimal"/>
      <w:lvlText w:val="Table Caption %1."/>
      <w:lvlJc w:val="left"/>
      <w:pPr>
        <w:ind w:left="720" w:hanging="360"/>
      </w:pPr>
      <w:rPr>
        <w:rFonts w:asciiTheme="minorHAnsi" w:hAnsiTheme="minorHAnsi"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8C358A9"/>
    <w:multiLevelType w:val="hybridMultilevel"/>
    <w:tmpl w:val="0D909672"/>
    <w:lvl w:ilvl="0" w:tplc="7C6EF6C2">
      <w:start w:val="1"/>
      <w:numFmt w:val="bullet"/>
      <w:pStyle w:val="RightColumnBullet"/>
      <w:lvlText w:val=""/>
      <w:lvlJc w:val="left"/>
      <w:pPr>
        <w:ind w:left="504" w:hanging="360"/>
      </w:pPr>
      <w:rPr>
        <w:rFonts w:ascii="Wingdings 2" w:hAnsi="Wingdings 2" w:hint="default"/>
        <w:color w:val="696A6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3F579A"/>
    <w:multiLevelType w:val="hybridMultilevel"/>
    <w:tmpl w:val="B8483E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6F0295"/>
    <w:multiLevelType w:val="hybridMultilevel"/>
    <w:tmpl w:val="EFB24272"/>
    <w:lvl w:ilvl="0" w:tplc="EC561DF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0A02289"/>
    <w:multiLevelType w:val="multilevel"/>
    <w:tmpl w:val="0409001D"/>
    <w:name w:val="Table Caption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63557B10"/>
    <w:multiLevelType w:val="hybridMultilevel"/>
    <w:tmpl w:val="FCD8A004"/>
    <w:lvl w:ilvl="0" w:tplc="870A21D2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  <w:color w:val="FF7700"/>
      </w:rPr>
    </w:lvl>
    <w:lvl w:ilvl="1" w:tplc="B2E8DFD8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color w:val="FF7700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ED79C8"/>
    <w:multiLevelType w:val="hybridMultilevel"/>
    <w:tmpl w:val="55C6FF22"/>
    <w:lvl w:ilvl="0" w:tplc="EC561DF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FF0386"/>
    <w:multiLevelType w:val="multilevel"/>
    <w:tmpl w:val="A77CAE8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color w:val="824021" w:themeColor="accent5" w:themeShade="BF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824021" w:themeColor="accent5" w:themeShade="BF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6D1C28DE"/>
    <w:multiLevelType w:val="hybridMultilevel"/>
    <w:tmpl w:val="0F441C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6501BB"/>
    <w:multiLevelType w:val="hybridMultilevel"/>
    <w:tmpl w:val="44EED0DA"/>
    <w:lvl w:ilvl="0" w:tplc="60A891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0BF1BFF"/>
    <w:multiLevelType w:val="multilevel"/>
    <w:tmpl w:val="A4D05946"/>
    <w:name w:val="List Number"/>
    <w:lvl w:ilvl="0">
      <w:start w:val="1"/>
      <w:numFmt w:val="decimal"/>
      <w:pStyle w:val="NumberedList1"/>
      <w:lvlText w:val="%1."/>
      <w:lvlJc w:val="left"/>
      <w:pPr>
        <w:tabs>
          <w:tab w:val="num" w:pos="720"/>
        </w:tabs>
        <w:ind w:left="1080" w:hanging="360"/>
      </w:pPr>
      <w:rPr>
        <w:rFonts w:hint="default"/>
      </w:rPr>
    </w:lvl>
    <w:lvl w:ilvl="1">
      <w:start w:val="1"/>
      <w:numFmt w:val="lowerLetter"/>
      <w:pStyle w:val="NumberedList2"/>
      <w:lvlText w:val="%2."/>
      <w:lvlJc w:val="left"/>
      <w:pPr>
        <w:tabs>
          <w:tab w:val="num" w:pos="1440"/>
        </w:tabs>
        <w:ind w:left="1800" w:hanging="360"/>
      </w:pPr>
      <w:rPr>
        <w:rFonts w:hint="default"/>
      </w:rPr>
    </w:lvl>
    <w:lvl w:ilvl="2">
      <w:start w:val="1"/>
      <w:numFmt w:val="lowerRoman"/>
      <w:pStyle w:val="NumberedList3"/>
      <w:lvlText w:val="%3.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pStyle w:val="NumberedList4"/>
      <w:lvlText w:val="%4.)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pStyle w:val="NumberedList5"/>
      <w:lvlText w:val="%5.)"/>
      <w:lvlJc w:val="left"/>
      <w:pPr>
        <w:tabs>
          <w:tab w:val="num" w:pos="3600"/>
        </w:tabs>
        <w:ind w:left="3960" w:hanging="360"/>
      </w:pPr>
      <w:rPr>
        <w:rFonts w:hint="default"/>
      </w:rPr>
    </w:lvl>
    <w:lvl w:ilvl="5">
      <w:start w:val="1"/>
      <w:numFmt w:val="lowerRoman"/>
      <w:pStyle w:val="NumberedList6"/>
      <w:lvlText w:val="%6.)"/>
      <w:lvlJc w:val="left"/>
      <w:pPr>
        <w:ind w:left="468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6120" w:firstLine="0"/>
      </w:pPr>
      <w:rPr>
        <w:rFonts w:hint="default"/>
      </w:rPr>
    </w:lvl>
  </w:abstractNum>
  <w:abstractNum w:abstractNumId="37" w15:restartNumberingAfterBreak="0">
    <w:nsid w:val="74A47621"/>
    <w:multiLevelType w:val="multilevel"/>
    <w:tmpl w:val="63C632C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color w:val="824021" w:themeColor="accent5" w:themeShade="BF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852FB0"/>
    <w:multiLevelType w:val="hybridMultilevel"/>
    <w:tmpl w:val="788E7EE2"/>
    <w:name w:val="Table Caption2"/>
    <w:lvl w:ilvl="0" w:tplc="AEF20122">
      <w:start w:val="1"/>
      <w:numFmt w:val="decimal"/>
      <w:lvlText w:val="Table Caption %1."/>
      <w:lvlJc w:val="left"/>
      <w:pPr>
        <w:ind w:left="720" w:hanging="360"/>
      </w:pPr>
      <w:rPr>
        <w:rFonts w:asciiTheme="minorHAnsi" w:hAnsiTheme="minorHAnsi"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61213C"/>
    <w:multiLevelType w:val="multilevel"/>
    <w:tmpl w:val="8EC24B1C"/>
    <w:name w:val="Table Caption"/>
    <w:lvl w:ilvl="0">
      <w:start w:val="1"/>
      <w:numFmt w:val="decimal"/>
      <w:lvlText w:val="Table Caption %1."/>
      <w:lvlJc w:val="left"/>
      <w:pPr>
        <w:ind w:left="360" w:hanging="360"/>
      </w:pPr>
      <w:rPr>
        <w:rFonts w:asciiTheme="minorHAnsi" w:hAnsiTheme="minorHAnsi" w:hint="default"/>
        <w:b/>
        <w:i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7EFB4846"/>
    <w:multiLevelType w:val="multilevel"/>
    <w:tmpl w:val="B5A6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A2311F"/>
    <w:multiLevelType w:val="hybridMultilevel"/>
    <w:tmpl w:val="E43EE4EE"/>
    <w:lvl w:ilvl="0" w:tplc="EC561DF2">
      <w:start w:val="1"/>
      <w:numFmt w:val="bullet"/>
      <w:lvlText w:val=""/>
      <w:lvlJc w:val="left"/>
      <w:pPr>
        <w:ind w:left="792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 w16cid:durableId="1794866550">
    <w:abstractNumId w:val="7"/>
  </w:num>
  <w:num w:numId="2" w16cid:durableId="960840661">
    <w:abstractNumId w:val="6"/>
  </w:num>
  <w:num w:numId="3" w16cid:durableId="1534462007">
    <w:abstractNumId w:val="5"/>
  </w:num>
  <w:num w:numId="4" w16cid:durableId="66152556">
    <w:abstractNumId w:val="4"/>
  </w:num>
  <w:num w:numId="5" w16cid:durableId="1605728678">
    <w:abstractNumId w:val="8"/>
  </w:num>
  <w:num w:numId="6" w16cid:durableId="1406949990">
    <w:abstractNumId w:val="3"/>
  </w:num>
  <w:num w:numId="7" w16cid:durableId="180903121">
    <w:abstractNumId w:val="2"/>
  </w:num>
  <w:num w:numId="8" w16cid:durableId="1679502963">
    <w:abstractNumId w:val="1"/>
  </w:num>
  <w:num w:numId="9" w16cid:durableId="727076310">
    <w:abstractNumId w:val="0"/>
  </w:num>
  <w:num w:numId="10" w16cid:durableId="2069497932">
    <w:abstractNumId w:val="36"/>
  </w:num>
  <w:num w:numId="11" w16cid:durableId="681929015">
    <w:abstractNumId w:val="23"/>
  </w:num>
  <w:num w:numId="12" w16cid:durableId="1357317566">
    <w:abstractNumId w:val="24"/>
  </w:num>
  <w:num w:numId="13" w16cid:durableId="1742873359">
    <w:abstractNumId w:val="9"/>
  </w:num>
  <w:num w:numId="14" w16cid:durableId="1019241610">
    <w:abstractNumId w:val="18"/>
  </w:num>
  <w:num w:numId="15" w16cid:durableId="1970938469">
    <w:abstractNumId w:val="14"/>
  </w:num>
  <w:num w:numId="16" w16cid:durableId="699747339">
    <w:abstractNumId w:val="27"/>
  </w:num>
  <w:num w:numId="17" w16cid:durableId="1865971713">
    <w:abstractNumId w:val="17"/>
  </w:num>
  <w:num w:numId="18" w16cid:durableId="866479673">
    <w:abstractNumId w:val="31"/>
  </w:num>
  <w:num w:numId="19" w16cid:durableId="2103453701">
    <w:abstractNumId w:val="33"/>
  </w:num>
  <w:num w:numId="20" w16cid:durableId="1709797028">
    <w:abstractNumId w:val="25"/>
  </w:num>
  <w:num w:numId="21" w16cid:durableId="237633952">
    <w:abstractNumId w:val="37"/>
  </w:num>
  <w:num w:numId="22" w16cid:durableId="1097942899">
    <w:abstractNumId w:val="28"/>
  </w:num>
  <w:num w:numId="23" w16cid:durableId="1856069818">
    <w:abstractNumId w:val="12"/>
  </w:num>
  <w:num w:numId="24" w16cid:durableId="1581477557">
    <w:abstractNumId w:val="11"/>
  </w:num>
  <w:num w:numId="25" w16cid:durableId="946739227">
    <w:abstractNumId w:val="32"/>
  </w:num>
  <w:num w:numId="26" w16cid:durableId="512495990">
    <w:abstractNumId w:val="34"/>
  </w:num>
  <w:num w:numId="27" w16cid:durableId="343677058">
    <w:abstractNumId w:val="10"/>
  </w:num>
  <w:num w:numId="28" w16cid:durableId="33310977">
    <w:abstractNumId w:val="29"/>
  </w:num>
  <w:num w:numId="29" w16cid:durableId="283392439">
    <w:abstractNumId w:val="41"/>
  </w:num>
  <w:num w:numId="30" w16cid:durableId="1809474277">
    <w:abstractNumId w:val="33"/>
  </w:num>
  <w:num w:numId="31" w16cid:durableId="1639217915">
    <w:abstractNumId w:val="22"/>
  </w:num>
  <w:num w:numId="32" w16cid:durableId="495415762">
    <w:abstractNumId w:val="33"/>
  </w:num>
  <w:num w:numId="33" w16cid:durableId="228149444">
    <w:abstractNumId w:val="33"/>
  </w:num>
  <w:num w:numId="34" w16cid:durableId="42484228">
    <w:abstractNumId w:val="20"/>
  </w:num>
  <w:num w:numId="35" w16cid:durableId="1305967113">
    <w:abstractNumId w:val="35"/>
  </w:num>
  <w:num w:numId="36" w16cid:durableId="414667210">
    <w:abstractNumId w:val="33"/>
  </w:num>
  <w:num w:numId="37" w16cid:durableId="1890796005">
    <w:abstractNumId w:val="21"/>
  </w:num>
  <w:num w:numId="38" w16cid:durableId="340621768">
    <w:abstractNumId w:val="40"/>
  </w:num>
  <w:num w:numId="39" w16cid:durableId="1759865743">
    <w:abstractNumId w:val="19"/>
  </w:num>
  <w:num w:numId="40" w16cid:durableId="2142531894">
    <w:abstractNumId w:val="16"/>
  </w:num>
  <w:num w:numId="41" w16cid:durableId="767508627">
    <w:abstractNumId w:val="1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LockTheme/>
  <w:styleLockQFSet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AAC"/>
    <w:rsid w:val="00005120"/>
    <w:rsid w:val="00011035"/>
    <w:rsid w:val="00013004"/>
    <w:rsid w:val="000162FE"/>
    <w:rsid w:val="00017EA7"/>
    <w:rsid w:val="0002227B"/>
    <w:rsid w:val="00023803"/>
    <w:rsid w:val="000257E5"/>
    <w:rsid w:val="00026018"/>
    <w:rsid w:val="00026CC6"/>
    <w:rsid w:val="00027103"/>
    <w:rsid w:val="000361B6"/>
    <w:rsid w:val="00040A17"/>
    <w:rsid w:val="00040B2C"/>
    <w:rsid w:val="00044B28"/>
    <w:rsid w:val="00046BDF"/>
    <w:rsid w:val="00046C3C"/>
    <w:rsid w:val="000477D9"/>
    <w:rsid w:val="000516EC"/>
    <w:rsid w:val="000525B1"/>
    <w:rsid w:val="000541E1"/>
    <w:rsid w:val="00056098"/>
    <w:rsid w:val="000567D7"/>
    <w:rsid w:val="00057880"/>
    <w:rsid w:val="000652CE"/>
    <w:rsid w:val="00066DB3"/>
    <w:rsid w:val="00067141"/>
    <w:rsid w:val="000736AD"/>
    <w:rsid w:val="00073919"/>
    <w:rsid w:val="00073CDC"/>
    <w:rsid w:val="00081C8C"/>
    <w:rsid w:val="0008291F"/>
    <w:rsid w:val="00083BF0"/>
    <w:rsid w:val="00085EAA"/>
    <w:rsid w:val="00086990"/>
    <w:rsid w:val="0009296B"/>
    <w:rsid w:val="0009711D"/>
    <w:rsid w:val="00097AD3"/>
    <w:rsid w:val="000A57B2"/>
    <w:rsid w:val="000B28AF"/>
    <w:rsid w:val="000B588A"/>
    <w:rsid w:val="000B68E7"/>
    <w:rsid w:val="000C4B66"/>
    <w:rsid w:val="000C5C4D"/>
    <w:rsid w:val="000C775E"/>
    <w:rsid w:val="000D3CA7"/>
    <w:rsid w:val="000E20F3"/>
    <w:rsid w:val="000E3835"/>
    <w:rsid w:val="000E4B5B"/>
    <w:rsid w:val="000E64B1"/>
    <w:rsid w:val="000F1686"/>
    <w:rsid w:val="000F2833"/>
    <w:rsid w:val="000F2DFA"/>
    <w:rsid w:val="000F4A0E"/>
    <w:rsid w:val="000F7DFE"/>
    <w:rsid w:val="001023A7"/>
    <w:rsid w:val="001029C4"/>
    <w:rsid w:val="001058C5"/>
    <w:rsid w:val="001078DB"/>
    <w:rsid w:val="00111E3E"/>
    <w:rsid w:val="00113593"/>
    <w:rsid w:val="00116812"/>
    <w:rsid w:val="00117646"/>
    <w:rsid w:val="00117CFA"/>
    <w:rsid w:val="00120B7D"/>
    <w:rsid w:val="0012574B"/>
    <w:rsid w:val="00130CEC"/>
    <w:rsid w:val="001336C9"/>
    <w:rsid w:val="00135624"/>
    <w:rsid w:val="00141233"/>
    <w:rsid w:val="00143AAC"/>
    <w:rsid w:val="00146947"/>
    <w:rsid w:val="00147750"/>
    <w:rsid w:val="001513B8"/>
    <w:rsid w:val="00152E48"/>
    <w:rsid w:val="00153282"/>
    <w:rsid w:val="00154E8B"/>
    <w:rsid w:val="00157036"/>
    <w:rsid w:val="001577A8"/>
    <w:rsid w:val="00160457"/>
    <w:rsid w:val="001608CF"/>
    <w:rsid w:val="00161B5E"/>
    <w:rsid w:val="00162184"/>
    <w:rsid w:val="00163B19"/>
    <w:rsid w:val="00164586"/>
    <w:rsid w:val="00166703"/>
    <w:rsid w:val="00167C0D"/>
    <w:rsid w:val="00172406"/>
    <w:rsid w:val="00175CE9"/>
    <w:rsid w:val="00176585"/>
    <w:rsid w:val="00182139"/>
    <w:rsid w:val="001827D6"/>
    <w:rsid w:val="00182F59"/>
    <w:rsid w:val="00185573"/>
    <w:rsid w:val="00187167"/>
    <w:rsid w:val="0019136F"/>
    <w:rsid w:val="001A064F"/>
    <w:rsid w:val="001A1029"/>
    <w:rsid w:val="001A2F0A"/>
    <w:rsid w:val="001A2F7A"/>
    <w:rsid w:val="001A32C8"/>
    <w:rsid w:val="001A48D2"/>
    <w:rsid w:val="001A52D4"/>
    <w:rsid w:val="001A6A7E"/>
    <w:rsid w:val="001A6C6F"/>
    <w:rsid w:val="001A76EE"/>
    <w:rsid w:val="001B0DE1"/>
    <w:rsid w:val="001C1230"/>
    <w:rsid w:val="001C3245"/>
    <w:rsid w:val="001C62D8"/>
    <w:rsid w:val="001C75CA"/>
    <w:rsid w:val="001C7932"/>
    <w:rsid w:val="001D3937"/>
    <w:rsid w:val="001D3AE3"/>
    <w:rsid w:val="001E3DA9"/>
    <w:rsid w:val="001E4839"/>
    <w:rsid w:val="001E52ED"/>
    <w:rsid w:val="001E564A"/>
    <w:rsid w:val="001E7267"/>
    <w:rsid w:val="001F2288"/>
    <w:rsid w:val="001F22F6"/>
    <w:rsid w:val="001F429D"/>
    <w:rsid w:val="001F4C1E"/>
    <w:rsid w:val="00200ADB"/>
    <w:rsid w:val="0020584E"/>
    <w:rsid w:val="002058D6"/>
    <w:rsid w:val="0020670C"/>
    <w:rsid w:val="002073DC"/>
    <w:rsid w:val="00223256"/>
    <w:rsid w:val="00223DBF"/>
    <w:rsid w:val="00224E13"/>
    <w:rsid w:val="00226FCF"/>
    <w:rsid w:val="002273FE"/>
    <w:rsid w:val="002275B2"/>
    <w:rsid w:val="00231C39"/>
    <w:rsid w:val="002320CF"/>
    <w:rsid w:val="00242FC1"/>
    <w:rsid w:val="0024333C"/>
    <w:rsid w:val="00244057"/>
    <w:rsid w:val="00246AFC"/>
    <w:rsid w:val="002473DA"/>
    <w:rsid w:val="002479A9"/>
    <w:rsid w:val="002533DA"/>
    <w:rsid w:val="00254868"/>
    <w:rsid w:val="00254A1C"/>
    <w:rsid w:val="00260F31"/>
    <w:rsid w:val="002628D0"/>
    <w:rsid w:val="0026526C"/>
    <w:rsid w:val="002654E9"/>
    <w:rsid w:val="00265E79"/>
    <w:rsid w:val="00266770"/>
    <w:rsid w:val="0027315A"/>
    <w:rsid w:val="00275BCF"/>
    <w:rsid w:val="0027606D"/>
    <w:rsid w:val="00276F70"/>
    <w:rsid w:val="00277B6E"/>
    <w:rsid w:val="00277F19"/>
    <w:rsid w:val="0028131E"/>
    <w:rsid w:val="00284E66"/>
    <w:rsid w:val="00287C57"/>
    <w:rsid w:val="0029031E"/>
    <w:rsid w:val="00290A8A"/>
    <w:rsid w:val="00291491"/>
    <w:rsid w:val="0029366C"/>
    <w:rsid w:val="0029680D"/>
    <w:rsid w:val="00296D4E"/>
    <w:rsid w:val="002A0E01"/>
    <w:rsid w:val="002A5153"/>
    <w:rsid w:val="002A755F"/>
    <w:rsid w:val="002A7815"/>
    <w:rsid w:val="002B2BEA"/>
    <w:rsid w:val="002B317D"/>
    <w:rsid w:val="002B43B1"/>
    <w:rsid w:val="002B67EE"/>
    <w:rsid w:val="002B74F0"/>
    <w:rsid w:val="002C271E"/>
    <w:rsid w:val="002C3120"/>
    <w:rsid w:val="002C7C1C"/>
    <w:rsid w:val="002D096D"/>
    <w:rsid w:val="002D1E08"/>
    <w:rsid w:val="002D463A"/>
    <w:rsid w:val="002D79F1"/>
    <w:rsid w:val="002E05EA"/>
    <w:rsid w:val="002E0DD7"/>
    <w:rsid w:val="002E1385"/>
    <w:rsid w:val="002E31FE"/>
    <w:rsid w:val="002E4A21"/>
    <w:rsid w:val="002E54B6"/>
    <w:rsid w:val="002F11AD"/>
    <w:rsid w:val="002F6FFF"/>
    <w:rsid w:val="002F7B8C"/>
    <w:rsid w:val="00300286"/>
    <w:rsid w:val="00302124"/>
    <w:rsid w:val="00311379"/>
    <w:rsid w:val="00315102"/>
    <w:rsid w:val="003161BA"/>
    <w:rsid w:val="00317343"/>
    <w:rsid w:val="0031762C"/>
    <w:rsid w:val="00322EB3"/>
    <w:rsid w:val="00323485"/>
    <w:rsid w:val="003256A8"/>
    <w:rsid w:val="00332B59"/>
    <w:rsid w:val="0033769F"/>
    <w:rsid w:val="00341BB8"/>
    <w:rsid w:val="003436B6"/>
    <w:rsid w:val="003512C2"/>
    <w:rsid w:val="00353093"/>
    <w:rsid w:val="00353525"/>
    <w:rsid w:val="003542B7"/>
    <w:rsid w:val="003550B0"/>
    <w:rsid w:val="00356231"/>
    <w:rsid w:val="003566B7"/>
    <w:rsid w:val="00361C57"/>
    <w:rsid w:val="0036685A"/>
    <w:rsid w:val="00366894"/>
    <w:rsid w:val="00373CAB"/>
    <w:rsid w:val="003747C3"/>
    <w:rsid w:val="00374EEA"/>
    <w:rsid w:val="003756D8"/>
    <w:rsid w:val="003763AB"/>
    <w:rsid w:val="003763D9"/>
    <w:rsid w:val="00376AB6"/>
    <w:rsid w:val="00382E30"/>
    <w:rsid w:val="003839B4"/>
    <w:rsid w:val="00385B74"/>
    <w:rsid w:val="00391C44"/>
    <w:rsid w:val="0039322F"/>
    <w:rsid w:val="00396421"/>
    <w:rsid w:val="00397898"/>
    <w:rsid w:val="003A7947"/>
    <w:rsid w:val="003B1A2E"/>
    <w:rsid w:val="003B1DC1"/>
    <w:rsid w:val="003B2B15"/>
    <w:rsid w:val="003B4678"/>
    <w:rsid w:val="003B766B"/>
    <w:rsid w:val="003C0600"/>
    <w:rsid w:val="003C34A5"/>
    <w:rsid w:val="003C3C05"/>
    <w:rsid w:val="003C6184"/>
    <w:rsid w:val="003C7ED2"/>
    <w:rsid w:val="003D173B"/>
    <w:rsid w:val="003D4ECA"/>
    <w:rsid w:val="003D6172"/>
    <w:rsid w:val="003D65EC"/>
    <w:rsid w:val="003E0AEF"/>
    <w:rsid w:val="003E0D9D"/>
    <w:rsid w:val="003E161E"/>
    <w:rsid w:val="003E1749"/>
    <w:rsid w:val="003E4A7D"/>
    <w:rsid w:val="003E4D4A"/>
    <w:rsid w:val="003E5ADD"/>
    <w:rsid w:val="003F6AF3"/>
    <w:rsid w:val="003F7116"/>
    <w:rsid w:val="0040013E"/>
    <w:rsid w:val="00404886"/>
    <w:rsid w:val="004055E9"/>
    <w:rsid w:val="00405821"/>
    <w:rsid w:val="0041223F"/>
    <w:rsid w:val="00412998"/>
    <w:rsid w:val="00416FEE"/>
    <w:rsid w:val="00421D3D"/>
    <w:rsid w:val="00422733"/>
    <w:rsid w:val="004252B6"/>
    <w:rsid w:val="004269ED"/>
    <w:rsid w:val="00427F52"/>
    <w:rsid w:val="00431875"/>
    <w:rsid w:val="00432F3A"/>
    <w:rsid w:val="004343AC"/>
    <w:rsid w:val="004344ED"/>
    <w:rsid w:val="00437FED"/>
    <w:rsid w:val="004401A3"/>
    <w:rsid w:val="004462E0"/>
    <w:rsid w:val="00446399"/>
    <w:rsid w:val="00447E54"/>
    <w:rsid w:val="004501E2"/>
    <w:rsid w:val="004503D3"/>
    <w:rsid w:val="00450410"/>
    <w:rsid w:val="004609CF"/>
    <w:rsid w:val="00461A72"/>
    <w:rsid w:val="00467D37"/>
    <w:rsid w:val="00470A56"/>
    <w:rsid w:val="004711FE"/>
    <w:rsid w:val="004725C5"/>
    <w:rsid w:val="004732FB"/>
    <w:rsid w:val="004765B3"/>
    <w:rsid w:val="00477A88"/>
    <w:rsid w:val="00485774"/>
    <w:rsid w:val="00485A2C"/>
    <w:rsid w:val="00486217"/>
    <w:rsid w:val="00486DE1"/>
    <w:rsid w:val="00487BA1"/>
    <w:rsid w:val="00492973"/>
    <w:rsid w:val="0049547A"/>
    <w:rsid w:val="0049563E"/>
    <w:rsid w:val="00496441"/>
    <w:rsid w:val="004A2658"/>
    <w:rsid w:val="004A2C56"/>
    <w:rsid w:val="004A3D4C"/>
    <w:rsid w:val="004A5DAF"/>
    <w:rsid w:val="004A5FF2"/>
    <w:rsid w:val="004B41CB"/>
    <w:rsid w:val="004B486F"/>
    <w:rsid w:val="004B5C4E"/>
    <w:rsid w:val="004C3E63"/>
    <w:rsid w:val="004C6F58"/>
    <w:rsid w:val="004C790C"/>
    <w:rsid w:val="004D4DCB"/>
    <w:rsid w:val="004D77F2"/>
    <w:rsid w:val="004E1185"/>
    <w:rsid w:val="004E1D1F"/>
    <w:rsid w:val="004E37E4"/>
    <w:rsid w:val="004E528A"/>
    <w:rsid w:val="004E6103"/>
    <w:rsid w:val="004E674C"/>
    <w:rsid w:val="004E6B51"/>
    <w:rsid w:val="004F211A"/>
    <w:rsid w:val="004F355A"/>
    <w:rsid w:val="005010E6"/>
    <w:rsid w:val="00503380"/>
    <w:rsid w:val="00505398"/>
    <w:rsid w:val="00517022"/>
    <w:rsid w:val="005172F3"/>
    <w:rsid w:val="005178F2"/>
    <w:rsid w:val="00526B6A"/>
    <w:rsid w:val="00531533"/>
    <w:rsid w:val="00531F4C"/>
    <w:rsid w:val="005321DE"/>
    <w:rsid w:val="0053232C"/>
    <w:rsid w:val="00536F03"/>
    <w:rsid w:val="005408A0"/>
    <w:rsid w:val="00540C6D"/>
    <w:rsid w:val="00544511"/>
    <w:rsid w:val="0054621D"/>
    <w:rsid w:val="005517AE"/>
    <w:rsid w:val="00551800"/>
    <w:rsid w:val="00551E6E"/>
    <w:rsid w:val="00552C64"/>
    <w:rsid w:val="00560064"/>
    <w:rsid w:val="005613D5"/>
    <w:rsid w:val="005631D6"/>
    <w:rsid w:val="00566865"/>
    <w:rsid w:val="005728DA"/>
    <w:rsid w:val="00573754"/>
    <w:rsid w:val="00573DAA"/>
    <w:rsid w:val="00575E7D"/>
    <w:rsid w:val="005761CC"/>
    <w:rsid w:val="00590691"/>
    <w:rsid w:val="0059208D"/>
    <w:rsid w:val="005931BC"/>
    <w:rsid w:val="00597C4E"/>
    <w:rsid w:val="005A7397"/>
    <w:rsid w:val="005B115D"/>
    <w:rsid w:val="005B349B"/>
    <w:rsid w:val="005B50C4"/>
    <w:rsid w:val="005B77A1"/>
    <w:rsid w:val="005C333C"/>
    <w:rsid w:val="005C415C"/>
    <w:rsid w:val="005D318C"/>
    <w:rsid w:val="005D4074"/>
    <w:rsid w:val="005E5195"/>
    <w:rsid w:val="005F0708"/>
    <w:rsid w:val="005F114C"/>
    <w:rsid w:val="005F44BB"/>
    <w:rsid w:val="00600A93"/>
    <w:rsid w:val="00601010"/>
    <w:rsid w:val="0060177E"/>
    <w:rsid w:val="006038E9"/>
    <w:rsid w:val="00604B65"/>
    <w:rsid w:val="00605061"/>
    <w:rsid w:val="006054A9"/>
    <w:rsid w:val="006069C7"/>
    <w:rsid w:val="006121FB"/>
    <w:rsid w:val="00613F12"/>
    <w:rsid w:val="006210CF"/>
    <w:rsid w:val="00632ACE"/>
    <w:rsid w:val="006357CE"/>
    <w:rsid w:val="00636E6F"/>
    <w:rsid w:val="00644611"/>
    <w:rsid w:val="00645BB1"/>
    <w:rsid w:val="00652B24"/>
    <w:rsid w:val="00653E4B"/>
    <w:rsid w:val="00654456"/>
    <w:rsid w:val="00666059"/>
    <w:rsid w:val="00667109"/>
    <w:rsid w:val="0067430F"/>
    <w:rsid w:val="0067498B"/>
    <w:rsid w:val="00676333"/>
    <w:rsid w:val="00676F0C"/>
    <w:rsid w:val="00677DB6"/>
    <w:rsid w:val="00683FD8"/>
    <w:rsid w:val="006850A0"/>
    <w:rsid w:val="00695C81"/>
    <w:rsid w:val="006B36F1"/>
    <w:rsid w:val="006B3971"/>
    <w:rsid w:val="006B5310"/>
    <w:rsid w:val="006B5C67"/>
    <w:rsid w:val="006C0273"/>
    <w:rsid w:val="006C0AD8"/>
    <w:rsid w:val="006C67BE"/>
    <w:rsid w:val="006C736E"/>
    <w:rsid w:val="006D4EDC"/>
    <w:rsid w:val="006E0A93"/>
    <w:rsid w:val="006E17A2"/>
    <w:rsid w:val="006E62DF"/>
    <w:rsid w:val="006F0BA8"/>
    <w:rsid w:val="006F1E22"/>
    <w:rsid w:val="006F3A04"/>
    <w:rsid w:val="006F7786"/>
    <w:rsid w:val="007062C9"/>
    <w:rsid w:val="00706CAD"/>
    <w:rsid w:val="007110AF"/>
    <w:rsid w:val="00712511"/>
    <w:rsid w:val="00712A21"/>
    <w:rsid w:val="0071526A"/>
    <w:rsid w:val="007210B0"/>
    <w:rsid w:val="007239E0"/>
    <w:rsid w:val="00724285"/>
    <w:rsid w:val="00734A6A"/>
    <w:rsid w:val="00735187"/>
    <w:rsid w:val="007376FB"/>
    <w:rsid w:val="00737BDE"/>
    <w:rsid w:val="00742A9D"/>
    <w:rsid w:val="00742D3F"/>
    <w:rsid w:val="007444E7"/>
    <w:rsid w:val="007454DA"/>
    <w:rsid w:val="00747007"/>
    <w:rsid w:val="00753218"/>
    <w:rsid w:val="007544F9"/>
    <w:rsid w:val="00754686"/>
    <w:rsid w:val="00757629"/>
    <w:rsid w:val="00757E99"/>
    <w:rsid w:val="00760211"/>
    <w:rsid w:val="00761297"/>
    <w:rsid w:val="00761C69"/>
    <w:rsid w:val="00765A2C"/>
    <w:rsid w:val="00767B7A"/>
    <w:rsid w:val="00767BD1"/>
    <w:rsid w:val="00767CB2"/>
    <w:rsid w:val="00770052"/>
    <w:rsid w:val="00770CB2"/>
    <w:rsid w:val="00770D5A"/>
    <w:rsid w:val="00772DB3"/>
    <w:rsid w:val="00776258"/>
    <w:rsid w:val="00777F12"/>
    <w:rsid w:val="00782EE8"/>
    <w:rsid w:val="007830CD"/>
    <w:rsid w:val="007830F9"/>
    <w:rsid w:val="007A3C45"/>
    <w:rsid w:val="007A3E96"/>
    <w:rsid w:val="007A4612"/>
    <w:rsid w:val="007A4C29"/>
    <w:rsid w:val="007B340B"/>
    <w:rsid w:val="007B58B2"/>
    <w:rsid w:val="007B72EF"/>
    <w:rsid w:val="007B75B9"/>
    <w:rsid w:val="007C2CC1"/>
    <w:rsid w:val="007C4EF0"/>
    <w:rsid w:val="007D66BD"/>
    <w:rsid w:val="007E0540"/>
    <w:rsid w:val="007E0BBF"/>
    <w:rsid w:val="007E1EE4"/>
    <w:rsid w:val="007F5229"/>
    <w:rsid w:val="0080231B"/>
    <w:rsid w:val="00804335"/>
    <w:rsid w:val="00805771"/>
    <w:rsid w:val="008067E6"/>
    <w:rsid w:val="008069AB"/>
    <w:rsid w:val="00806F24"/>
    <w:rsid w:val="0080740A"/>
    <w:rsid w:val="00807753"/>
    <w:rsid w:val="00811594"/>
    <w:rsid w:val="008132B0"/>
    <w:rsid w:val="008138B7"/>
    <w:rsid w:val="00814C97"/>
    <w:rsid w:val="00826905"/>
    <w:rsid w:val="00826F3D"/>
    <w:rsid w:val="00832D2B"/>
    <w:rsid w:val="00837359"/>
    <w:rsid w:val="00842E7D"/>
    <w:rsid w:val="00844E32"/>
    <w:rsid w:val="00847549"/>
    <w:rsid w:val="00847A71"/>
    <w:rsid w:val="0085369E"/>
    <w:rsid w:val="00853E8B"/>
    <w:rsid w:val="00864D31"/>
    <w:rsid w:val="00877E47"/>
    <w:rsid w:val="0088238C"/>
    <w:rsid w:val="00882520"/>
    <w:rsid w:val="00884831"/>
    <w:rsid w:val="0088572E"/>
    <w:rsid w:val="00886ADC"/>
    <w:rsid w:val="00887E3E"/>
    <w:rsid w:val="00890EA5"/>
    <w:rsid w:val="00892518"/>
    <w:rsid w:val="00892BB6"/>
    <w:rsid w:val="008977BF"/>
    <w:rsid w:val="00897B9E"/>
    <w:rsid w:val="008A065C"/>
    <w:rsid w:val="008A4D05"/>
    <w:rsid w:val="008B002F"/>
    <w:rsid w:val="008B14E6"/>
    <w:rsid w:val="008B19F9"/>
    <w:rsid w:val="008B440E"/>
    <w:rsid w:val="008C29F5"/>
    <w:rsid w:val="008C2BF9"/>
    <w:rsid w:val="008C55A5"/>
    <w:rsid w:val="008C68BA"/>
    <w:rsid w:val="008D21A2"/>
    <w:rsid w:val="008D4F35"/>
    <w:rsid w:val="008D5ED6"/>
    <w:rsid w:val="008D7D4C"/>
    <w:rsid w:val="008E10BA"/>
    <w:rsid w:val="008E56F3"/>
    <w:rsid w:val="008E63BC"/>
    <w:rsid w:val="008E71C1"/>
    <w:rsid w:val="008F2F9B"/>
    <w:rsid w:val="008F3864"/>
    <w:rsid w:val="008F5581"/>
    <w:rsid w:val="008F5D72"/>
    <w:rsid w:val="00900A0B"/>
    <w:rsid w:val="00901B3D"/>
    <w:rsid w:val="0090749D"/>
    <w:rsid w:val="00907AB3"/>
    <w:rsid w:val="00911E8F"/>
    <w:rsid w:val="00915350"/>
    <w:rsid w:val="0091542C"/>
    <w:rsid w:val="00921422"/>
    <w:rsid w:val="009231E2"/>
    <w:rsid w:val="00926F45"/>
    <w:rsid w:val="00930314"/>
    <w:rsid w:val="00931427"/>
    <w:rsid w:val="00932646"/>
    <w:rsid w:val="00932C7B"/>
    <w:rsid w:val="0093405E"/>
    <w:rsid w:val="0093570C"/>
    <w:rsid w:val="009404D8"/>
    <w:rsid w:val="0094385C"/>
    <w:rsid w:val="00951500"/>
    <w:rsid w:val="00965FA3"/>
    <w:rsid w:val="00972684"/>
    <w:rsid w:val="0097747F"/>
    <w:rsid w:val="009806C6"/>
    <w:rsid w:val="00985018"/>
    <w:rsid w:val="00985E4C"/>
    <w:rsid w:val="009860C7"/>
    <w:rsid w:val="0099122B"/>
    <w:rsid w:val="00991B6D"/>
    <w:rsid w:val="0099383F"/>
    <w:rsid w:val="00993E37"/>
    <w:rsid w:val="00994FE8"/>
    <w:rsid w:val="00996437"/>
    <w:rsid w:val="00997E18"/>
    <w:rsid w:val="009A224D"/>
    <w:rsid w:val="009A40A1"/>
    <w:rsid w:val="009A5BB6"/>
    <w:rsid w:val="009B0528"/>
    <w:rsid w:val="009B4557"/>
    <w:rsid w:val="009B5156"/>
    <w:rsid w:val="009B5D26"/>
    <w:rsid w:val="009C1D9E"/>
    <w:rsid w:val="009C64D2"/>
    <w:rsid w:val="009D0487"/>
    <w:rsid w:val="009D42E7"/>
    <w:rsid w:val="009D55BE"/>
    <w:rsid w:val="009D5B62"/>
    <w:rsid w:val="009D7E6D"/>
    <w:rsid w:val="009E0DF6"/>
    <w:rsid w:val="009E3D2A"/>
    <w:rsid w:val="009E5472"/>
    <w:rsid w:val="009E69D3"/>
    <w:rsid w:val="009F17DD"/>
    <w:rsid w:val="009F1863"/>
    <w:rsid w:val="009F25EA"/>
    <w:rsid w:val="009F28B4"/>
    <w:rsid w:val="009F548C"/>
    <w:rsid w:val="009F5867"/>
    <w:rsid w:val="009F7369"/>
    <w:rsid w:val="00A011BB"/>
    <w:rsid w:val="00A01DFB"/>
    <w:rsid w:val="00A024A3"/>
    <w:rsid w:val="00A02ABA"/>
    <w:rsid w:val="00A03119"/>
    <w:rsid w:val="00A052F2"/>
    <w:rsid w:val="00A076D8"/>
    <w:rsid w:val="00A07719"/>
    <w:rsid w:val="00A10348"/>
    <w:rsid w:val="00A13DC7"/>
    <w:rsid w:val="00A144BC"/>
    <w:rsid w:val="00A20D17"/>
    <w:rsid w:val="00A212E9"/>
    <w:rsid w:val="00A22716"/>
    <w:rsid w:val="00A22D02"/>
    <w:rsid w:val="00A33FFD"/>
    <w:rsid w:val="00A35326"/>
    <w:rsid w:val="00A35828"/>
    <w:rsid w:val="00A405AB"/>
    <w:rsid w:val="00A4479E"/>
    <w:rsid w:val="00A44B3C"/>
    <w:rsid w:val="00A463F7"/>
    <w:rsid w:val="00A47A88"/>
    <w:rsid w:val="00A51440"/>
    <w:rsid w:val="00A53DD0"/>
    <w:rsid w:val="00A56072"/>
    <w:rsid w:val="00A608AB"/>
    <w:rsid w:val="00A60B8B"/>
    <w:rsid w:val="00A635C3"/>
    <w:rsid w:val="00A65D5D"/>
    <w:rsid w:val="00A65EFF"/>
    <w:rsid w:val="00A7360A"/>
    <w:rsid w:val="00A85714"/>
    <w:rsid w:val="00A85B16"/>
    <w:rsid w:val="00A9286C"/>
    <w:rsid w:val="00A92B97"/>
    <w:rsid w:val="00A937B1"/>
    <w:rsid w:val="00A94B2A"/>
    <w:rsid w:val="00A9562F"/>
    <w:rsid w:val="00A962ED"/>
    <w:rsid w:val="00A9744B"/>
    <w:rsid w:val="00A97AA5"/>
    <w:rsid w:val="00AA1FC9"/>
    <w:rsid w:val="00AA2E28"/>
    <w:rsid w:val="00AA4FF5"/>
    <w:rsid w:val="00AB30E1"/>
    <w:rsid w:val="00AB4D6A"/>
    <w:rsid w:val="00AB6985"/>
    <w:rsid w:val="00AB787B"/>
    <w:rsid w:val="00AC26B9"/>
    <w:rsid w:val="00AC2E52"/>
    <w:rsid w:val="00AC43DE"/>
    <w:rsid w:val="00AC73EC"/>
    <w:rsid w:val="00AD0967"/>
    <w:rsid w:val="00AD129D"/>
    <w:rsid w:val="00AD436C"/>
    <w:rsid w:val="00AD7021"/>
    <w:rsid w:val="00AE22AD"/>
    <w:rsid w:val="00AE76DF"/>
    <w:rsid w:val="00AF3550"/>
    <w:rsid w:val="00AF3935"/>
    <w:rsid w:val="00AF5BD7"/>
    <w:rsid w:val="00B01B4D"/>
    <w:rsid w:val="00B03601"/>
    <w:rsid w:val="00B106FC"/>
    <w:rsid w:val="00B11900"/>
    <w:rsid w:val="00B1260C"/>
    <w:rsid w:val="00B13337"/>
    <w:rsid w:val="00B13775"/>
    <w:rsid w:val="00B14B3A"/>
    <w:rsid w:val="00B21BE7"/>
    <w:rsid w:val="00B25740"/>
    <w:rsid w:val="00B25BD1"/>
    <w:rsid w:val="00B266AB"/>
    <w:rsid w:val="00B30261"/>
    <w:rsid w:val="00B31C9B"/>
    <w:rsid w:val="00B34C08"/>
    <w:rsid w:val="00B35217"/>
    <w:rsid w:val="00B403F5"/>
    <w:rsid w:val="00B515E5"/>
    <w:rsid w:val="00B53660"/>
    <w:rsid w:val="00B6105E"/>
    <w:rsid w:val="00B6311D"/>
    <w:rsid w:val="00B63ADC"/>
    <w:rsid w:val="00B64496"/>
    <w:rsid w:val="00B64DE9"/>
    <w:rsid w:val="00B65089"/>
    <w:rsid w:val="00B722E4"/>
    <w:rsid w:val="00B72608"/>
    <w:rsid w:val="00B746BB"/>
    <w:rsid w:val="00B753B2"/>
    <w:rsid w:val="00B75585"/>
    <w:rsid w:val="00B75ADD"/>
    <w:rsid w:val="00B9003C"/>
    <w:rsid w:val="00B9374C"/>
    <w:rsid w:val="00B95D93"/>
    <w:rsid w:val="00BA50DB"/>
    <w:rsid w:val="00BA5EC0"/>
    <w:rsid w:val="00BA7C50"/>
    <w:rsid w:val="00BB0369"/>
    <w:rsid w:val="00BB27CD"/>
    <w:rsid w:val="00BB59EA"/>
    <w:rsid w:val="00BC5A89"/>
    <w:rsid w:val="00BC7060"/>
    <w:rsid w:val="00BD42E7"/>
    <w:rsid w:val="00BD6A7F"/>
    <w:rsid w:val="00BE2130"/>
    <w:rsid w:val="00BE481D"/>
    <w:rsid w:val="00BE5D89"/>
    <w:rsid w:val="00BF1E5F"/>
    <w:rsid w:val="00BF3DAD"/>
    <w:rsid w:val="00BF3FE5"/>
    <w:rsid w:val="00C00103"/>
    <w:rsid w:val="00C061B5"/>
    <w:rsid w:val="00C0721A"/>
    <w:rsid w:val="00C10673"/>
    <w:rsid w:val="00C10D98"/>
    <w:rsid w:val="00C118C2"/>
    <w:rsid w:val="00C11936"/>
    <w:rsid w:val="00C139D3"/>
    <w:rsid w:val="00C15111"/>
    <w:rsid w:val="00C159B7"/>
    <w:rsid w:val="00C17C71"/>
    <w:rsid w:val="00C206F0"/>
    <w:rsid w:val="00C23B11"/>
    <w:rsid w:val="00C24AB6"/>
    <w:rsid w:val="00C30CE5"/>
    <w:rsid w:val="00C318D6"/>
    <w:rsid w:val="00C423FC"/>
    <w:rsid w:val="00C43A52"/>
    <w:rsid w:val="00C4456F"/>
    <w:rsid w:val="00C4507F"/>
    <w:rsid w:val="00C47C87"/>
    <w:rsid w:val="00C47C9A"/>
    <w:rsid w:val="00C5339C"/>
    <w:rsid w:val="00C5481B"/>
    <w:rsid w:val="00C54F0A"/>
    <w:rsid w:val="00C5718B"/>
    <w:rsid w:val="00C60256"/>
    <w:rsid w:val="00C602DE"/>
    <w:rsid w:val="00C61D77"/>
    <w:rsid w:val="00C6424B"/>
    <w:rsid w:val="00C66C92"/>
    <w:rsid w:val="00C75ED1"/>
    <w:rsid w:val="00C76196"/>
    <w:rsid w:val="00C772B2"/>
    <w:rsid w:val="00C775BA"/>
    <w:rsid w:val="00C81117"/>
    <w:rsid w:val="00C848CD"/>
    <w:rsid w:val="00C84D13"/>
    <w:rsid w:val="00C8600C"/>
    <w:rsid w:val="00C90D64"/>
    <w:rsid w:val="00C92678"/>
    <w:rsid w:val="00C934FA"/>
    <w:rsid w:val="00C97F8B"/>
    <w:rsid w:val="00CA1F5D"/>
    <w:rsid w:val="00CA3030"/>
    <w:rsid w:val="00CA5F34"/>
    <w:rsid w:val="00CB125B"/>
    <w:rsid w:val="00CB1EE8"/>
    <w:rsid w:val="00CB1FC8"/>
    <w:rsid w:val="00CB2484"/>
    <w:rsid w:val="00CB4F63"/>
    <w:rsid w:val="00CB6335"/>
    <w:rsid w:val="00CB6C0B"/>
    <w:rsid w:val="00CC1167"/>
    <w:rsid w:val="00CD012F"/>
    <w:rsid w:val="00CD37E7"/>
    <w:rsid w:val="00CF124C"/>
    <w:rsid w:val="00CF35C6"/>
    <w:rsid w:val="00CF7806"/>
    <w:rsid w:val="00D008DD"/>
    <w:rsid w:val="00D00D68"/>
    <w:rsid w:val="00D0483C"/>
    <w:rsid w:val="00D06685"/>
    <w:rsid w:val="00D07018"/>
    <w:rsid w:val="00D1478A"/>
    <w:rsid w:val="00D14849"/>
    <w:rsid w:val="00D148FB"/>
    <w:rsid w:val="00D15C24"/>
    <w:rsid w:val="00D16CB8"/>
    <w:rsid w:val="00D2466C"/>
    <w:rsid w:val="00D25D5D"/>
    <w:rsid w:val="00D27356"/>
    <w:rsid w:val="00D31321"/>
    <w:rsid w:val="00D34371"/>
    <w:rsid w:val="00D34780"/>
    <w:rsid w:val="00D350C2"/>
    <w:rsid w:val="00D35B6E"/>
    <w:rsid w:val="00D35E89"/>
    <w:rsid w:val="00D3623D"/>
    <w:rsid w:val="00D37E02"/>
    <w:rsid w:val="00D4043D"/>
    <w:rsid w:val="00D42879"/>
    <w:rsid w:val="00D42DBE"/>
    <w:rsid w:val="00D514C0"/>
    <w:rsid w:val="00D5217B"/>
    <w:rsid w:val="00D526C4"/>
    <w:rsid w:val="00D552CC"/>
    <w:rsid w:val="00D565A0"/>
    <w:rsid w:val="00D56637"/>
    <w:rsid w:val="00D57050"/>
    <w:rsid w:val="00D5724E"/>
    <w:rsid w:val="00D57A21"/>
    <w:rsid w:val="00D63626"/>
    <w:rsid w:val="00D646B3"/>
    <w:rsid w:val="00D70D31"/>
    <w:rsid w:val="00D749F7"/>
    <w:rsid w:val="00D7679A"/>
    <w:rsid w:val="00D80FD7"/>
    <w:rsid w:val="00D85BCD"/>
    <w:rsid w:val="00D86633"/>
    <w:rsid w:val="00D9097B"/>
    <w:rsid w:val="00D912E0"/>
    <w:rsid w:val="00D916F5"/>
    <w:rsid w:val="00D9606C"/>
    <w:rsid w:val="00D973C2"/>
    <w:rsid w:val="00D97A32"/>
    <w:rsid w:val="00DA2136"/>
    <w:rsid w:val="00DA3EDF"/>
    <w:rsid w:val="00DA6A0D"/>
    <w:rsid w:val="00DB1D62"/>
    <w:rsid w:val="00DB5557"/>
    <w:rsid w:val="00DB68B1"/>
    <w:rsid w:val="00DB6B3A"/>
    <w:rsid w:val="00DB7FFC"/>
    <w:rsid w:val="00DC1520"/>
    <w:rsid w:val="00DC1A32"/>
    <w:rsid w:val="00DC3186"/>
    <w:rsid w:val="00DC4046"/>
    <w:rsid w:val="00DD2EEE"/>
    <w:rsid w:val="00DD6B3B"/>
    <w:rsid w:val="00DD79BE"/>
    <w:rsid w:val="00DE05F1"/>
    <w:rsid w:val="00DF2B0C"/>
    <w:rsid w:val="00DF7AA8"/>
    <w:rsid w:val="00E01B85"/>
    <w:rsid w:val="00E034E7"/>
    <w:rsid w:val="00E03684"/>
    <w:rsid w:val="00E151C1"/>
    <w:rsid w:val="00E16CAF"/>
    <w:rsid w:val="00E240BD"/>
    <w:rsid w:val="00E27623"/>
    <w:rsid w:val="00E27CEF"/>
    <w:rsid w:val="00E34C4C"/>
    <w:rsid w:val="00E367CE"/>
    <w:rsid w:val="00E373B0"/>
    <w:rsid w:val="00E4061A"/>
    <w:rsid w:val="00E40FA1"/>
    <w:rsid w:val="00E4105D"/>
    <w:rsid w:val="00E41200"/>
    <w:rsid w:val="00E41CE6"/>
    <w:rsid w:val="00E4778C"/>
    <w:rsid w:val="00E50B54"/>
    <w:rsid w:val="00E514CF"/>
    <w:rsid w:val="00E51681"/>
    <w:rsid w:val="00E51D5B"/>
    <w:rsid w:val="00E55587"/>
    <w:rsid w:val="00E55730"/>
    <w:rsid w:val="00E55932"/>
    <w:rsid w:val="00E65F76"/>
    <w:rsid w:val="00E66F5D"/>
    <w:rsid w:val="00E7235B"/>
    <w:rsid w:val="00E7605F"/>
    <w:rsid w:val="00E7652E"/>
    <w:rsid w:val="00E76AB5"/>
    <w:rsid w:val="00E8055F"/>
    <w:rsid w:val="00E84078"/>
    <w:rsid w:val="00E86484"/>
    <w:rsid w:val="00E868C9"/>
    <w:rsid w:val="00E9199A"/>
    <w:rsid w:val="00E97296"/>
    <w:rsid w:val="00E97B1B"/>
    <w:rsid w:val="00EA1B3B"/>
    <w:rsid w:val="00EA3109"/>
    <w:rsid w:val="00EA48FF"/>
    <w:rsid w:val="00EA6290"/>
    <w:rsid w:val="00EB018A"/>
    <w:rsid w:val="00EB16AF"/>
    <w:rsid w:val="00EB1EF6"/>
    <w:rsid w:val="00EB41F9"/>
    <w:rsid w:val="00EB4D2A"/>
    <w:rsid w:val="00EC1615"/>
    <w:rsid w:val="00EC2C85"/>
    <w:rsid w:val="00EC571F"/>
    <w:rsid w:val="00EC65EB"/>
    <w:rsid w:val="00EC67A1"/>
    <w:rsid w:val="00EC7434"/>
    <w:rsid w:val="00ED15AE"/>
    <w:rsid w:val="00ED227A"/>
    <w:rsid w:val="00ED62FD"/>
    <w:rsid w:val="00EE4036"/>
    <w:rsid w:val="00EE4147"/>
    <w:rsid w:val="00EE42A0"/>
    <w:rsid w:val="00EE50C8"/>
    <w:rsid w:val="00EE77C6"/>
    <w:rsid w:val="00EF01DE"/>
    <w:rsid w:val="00EF07F4"/>
    <w:rsid w:val="00EF0957"/>
    <w:rsid w:val="00EF1BAB"/>
    <w:rsid w:val="00EF1E89"/>
    <w:rsid w:val="00EF2934"/>
    <w:rsid w:val="00EF439E"/>
    <w:rsid w:val="00EF492E"/>
    <w:rsid w:val="00F1056C"/>
    <w:rsid w:val="00F108D5"/>
    <w:rsid w:val="00F127DA"/>
    <w:rsid w:val="00F15261"/>
    <w:rsid w:val="00F157B8"/>
    <w:rsid w:val="00F158DA"/>
    <w:rsid w:val="00F1598A"/>
    <w:rsid w:val="00F171A7"/>
    <w:rsid w:val="00F212DF"/>
    <w:rsid w:val="00F27EA7"/>
    <w:rsid w:val="00F33224"/>
    <w:rsid w:val="00F33EA4"/>
    <w:rsid w:val="00F3696A"/>
    <w:rsid w:val="00F400DB"/>
    <w:rsid w:val="00F47467"/>
    <w:rsid w:val="00F5570A"/>
    <w:rsid w:val="00F57D54"/>
    <w:rsid w:val="00F641DD"/>
    <w:rsid w:val="00F65039"/>
    <w:rsid w:val="00F7502A"/>
    <w:rsid w:val="00F821D4"/>
    <w:rsid w:val="00F8316A"/>
    <w:rsid w:val="00F84D07"/>
    <w:rsid w:val="00F85801"/>
    <w:rsid w:val="00F915FF"/>
    <w:rsid w:val="00F917A4"/>
    <w:rsid w:val="00F93E4D"/>
    <w:rsid w:val="00F976C8"/>
    <w:rsid w:val="00FA1595"/>
    <w:rsid w:val="00FA2152"/>
    <w:rsid w:val="00FB009B"/>
    <w:rsid w:val="00FB08BA"/>
    <w:rsid w:val="00FB1E0E"/>
    <w:rsid w:val="00FB2E36"/>
    <w:rsid w:val="00FC07CB"/>
    <w:rsid w:val="00FC1A88"/>
    <w:rsid w:val="00FC4753"/>
    <w:rsid w:val="00FC4C7D"/>
    <w:rsid w:val="00FC5E44"/>
    <w:rsid w:val="00FC607D"/>
    <w:rsid w:val="00FC60F4"/>
    <w:rsid w:val="00FC6B8F"/>
    <w:rsid w:val="00FC7545"/>
    <w:rsid w:val="00FD0F2E"/>
    <w:rsid w:val="00FD3E84"/>
    <w:rsid w:val="00FD6563"/>
    <w:rsid w:val="00FD6C3A"/>
    <w:rsid w:val="00FE2454"/>
    <w:rsid w:val="00FE3A90"/>
    <w:rsid w:val="00FE492F"/>
    <w:rsid w:val="00FE69ED"/>
    <w:rsid w:val="00FF195D"/>
    <w:rsid w:val="00FF661A"/>
    <w:rsid w:val="00FF7294"/>
    <w:rsid w:val="364782E5"/>
    <w:rsid w:val="38AC6445"/>
    <w:rsid w:val="7BDF2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10D1E4"/>
  <w15:chartTrackingRefBased/>
  <w15:docId w15:val="{46EC7513-B1E3-4D18-9159-F7C365524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312D2A"/>
        <w:sz w:val="18"/>
        <w:szCs w:val="18"/>
        <w:lang w:val="en-US" w:eastAsia="en-US" w:bidi="ar-SA"/>
      </w:rPr>
    </w:rPrDefault>
    <w:pPrDefault>
      <w:pPr>
        <w:spacing w:after="120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4" w:qFormat="1"/>
    <w:lsdException w:name="heading 2" w:locked="0" w:semiHidden="1" w:uiPriority="4" w:unhideWhenUsed="1" w:qFormat="1"/>
    <w:lsdException w:name="heading 3" w:locked="0" w:semiHidden="1" w:uiPriority="4" w:unhideWhenUsed="1"/>
    <w:lsdException w:name="heading 4" w:locked="0" w:semiHidden="1" w:uiPriority="4" w:unhideWhenUsed="1"/>
    <w:lsdException w:name="heading 5" w:locked="0" w:semiHidden="1" w:uiPriority="4" w:unhideWhenUsed="1"/>
    <w:lsdException w:name="heading 6" w:locked="0" w:semiHidden="1" w:unhideWhenUsed="1" w:qFormat="1"/>
    <w:lsdException w:name="heading 7" w:locked="0" w:semiHidden="1" w:unhideWhenUsed="1" w:qFormat="1"/>
    <w:lsdException w:name="heading 8" w:locked="0" w:semiHidden="1" w:unhideWhenUsed="1" w:qFormat="1"/>
    <w:lsdException w:name="heading 9" w:locked="0" w:semiHidden="1" w:unhideWhenUsed="1" w:qFormat="1"/>
    <w:lsdException w:name="index 1" w:locked="0" w:semiHidden="1" w:unhideWhenUsed="1"/>
    <w:lsdException w:name="index 2" w:locked="0" w:semiHidden="1" w:unhideWhenUsed="1"/>
    <w:lsdException w:name="index 3" w:locked="0" w:semiHidden="1" w:unhideWhenUsed="1"/>
    <w:lsdException w:name="index 4" w:locked="0" w:semiHidden="1" w:unhideWhenUsed="1"/>
    <w:lsdException w:name="index 5" w:locked="0" w:semiHidden="1" w:unhideWhenUsed="1"/>
    <w:lsdException w:name="index 6" w:locked="0" w:semiHidden="1" w:unhideWhenUsed="1"/>
    <w:lsdException w:name="index 7" w:locked="0" w:semiHidden="1" w:unhideWhenUsed="1"/>
    <w:lsdException w:name="index 8" w:locked="0" w:semiHidden="1" w:unhideWhenUsed="1"/>
    <w:lsdException w:name="index 9" w:locked="0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locked="0" w:semiHidden="1" w:uiPriority="39" w:unhideWhenUsed="1"/>
    <w:lsdException w:name="toc 5" w:locked="0" w:semiHidden="1" w:uiPriority="39" w:unhideWhenUsed="1"/>
    <w:lsdException w:name="toc 6" w:locked="0" w:semiHidden="1" w:uiPriority="39" w:unhideWhenUsed="1"/>
    <w:lsdException w:name="toc 7" w:locked="0" w:semiHidden="1" w:uiPriority="39" w:unhideWhenUsed="1"/>
    <w:lsdException w:name="toc 8" w:locked="0" w:semiHidden="1" w:uiPriority="39" w:unhideWhenUsed="1"/>
    <w:lsdException w:name="toc 9" w:locked="0" w:semiHidden="1" w:uiPriority="39" w:unhideWhenUsed="1"/>
    <w:lsdException w:name="Normal Indent" w:locked="0" w:semiHidden="1" w:unhideWhenUsed="1"/>
    <w:lsdException w:name="footnote text" w:locked="0" w:semiHidden="1" w:unhideWhenUsed="1"/>
    <w:lsdException w:name="annotation text" w:locked="0" w:semiHidden="1" w:unhideWhenUsed="1"/>
    <w:lsdException w:name="header" w:locked="0" w:semiHidden="1" w:unhideWhenUsed="1"/>
    <w:lsdException w:name="footer" w:locked="0" w:semiHidden="1" w:uiPriority="39" w:unhideWhenUsed="1"/>
    <w:lsdException w:name="index heading" w:locked="0" w:semiHidden="1" w:unhideWhenUsed="1"/>
    <w:lsdException w:name="caption" w:locked="0" w:semiHidden="1" w:unhideWhenUsed="1" w:qFormat="1"/>
    <w:lsdException w:name="table of figures" w:locked="0" w:semiHidden="1" w:unhideWhenUsed="1"/>
    <w:lsdException w:name="envelope address" w:locked="0" w:semiHidden="1" w:unhideWhenUsed="1"/>
    <w:lsdException w:name="envelope return" w:locked="0" w:semiHidden="1" w:unhideWhenUsed="1"/>
    <w:lsdException w:name="footnote reference" w:locked="0" w:semiHidden="1" w:unhideWhenUsed="1"/>
    <w:lsdException w:name="annotation reference" w:locked="0" w:semiHidden="1" w:unhideWhenUsed="1"/>
    <w:lsdException w:name="line number" w:locked="0" w:semiHidden="1" w:unhideWhenUsed="1"/>
    <w:lsdException w:name="page number" w:locked="0" w:semiHidden="1" w:unhideWhenUsed="1"/>
    <w:lsdException w:name="endnote reference" w:locked="0" w:semiHidden="1" w:unhideWhenUsed="1"/>
    <w:lsdException w:name="endnote text" w:locked="0" w:semiHidden="1" w:unhideWhenUsed="1"/>
    <w:lsdException w:name="table of authorities" w:locked="0" w:semiHidden="1" w:unhideWhenUsed="1"/>
    <w:lsdException w:name="macro" w:locked="0" w:semiHidden="1" w:unhideWhenUsed="1"/>
    <w:lsdException w:name="toa heading" w:locked="0" w:semiHidden="1" w:unhideWhenUsed="1"/>
    <w:lsdException w:name="List" w:locked="0" w:semiHidden="1" w:unhideWhenUsed="1"/>
    <w:lsdException w:name="List Bullet" w:locked="0" w:semiHidden="1" w:unhideWhenUsed="1"/>
    <w:lsdException w:name="List Number" w:locked="0" w:semiHidden="1" w:unhideWhenUsed="1"/>
    <w:lsdException w:name="List 2" w:locked="0" w:semiHidden="1" w:unhideWhenUsed="1"/>
    <w:lsdException w:name="List 3" w:locked="0" w:semiHidden="1" w:unhideWhenUsed="1"/>
    <w:lsdException w:name="List 4" w:locked="0" w:semiHidden="1" w:unhideWhenUsed="1"/>
    <w:lsdException w:name="List 5" w:locked="0" w:semiHidden="1" w:unhideWhenUsed="1"/>
    <w:lsdException w:name="List Bullet 2" w:locked="0" w:semiHidden="1" w:unhideWhenUsed="1"/>
    <w:lsdException w:name="List Bullet 3" w:locked="0" w:semiHidden="1" w:unhideWhenUsed="1"/>
    <w:lsdException w:name="List Bullet 4" w:locked="0" w:semiHidden="1" w:unhideWhenUsed="1"/>
    <w:lsdException w:name="List Bullet 5" w:locked="0" w:semiHidden="1" w:unhideWhenUsed="1"/>
    <w:lsdException w:name="List Number 2" w:locked="0" w:semiHidden="1" w:unhideWhenUsed="1"/>
    <w:lsdException w:name="List Number 3" w:locked="0" w:semiHidden="1" w:unhideWhenUsed="1"/>
    <w:lsdException w:name="List Number 4" w:locked="0" w:semiHidden="1" w:unhideWhenUsed="1"/>
    <w:lsdException w:name="List Number 5" w:locked="0" w:semiHidden="1" w:unhideWhenUsed="1"/>
    <w:lsdException w:name="Title" w:locked="0" w:uiPriority="8" w:qFormat="1"/>
    <w:lsdException w:name="Closing" w:locked="0" w:semiHidden="1" w:unhideWhenUsed="1"/>
    <w:lsdException w:name="Signature" w:locked="0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locked="0" w:semiHidden="1" w:unhideWhenUsed="1"/>
    <w:lsdException w:name="List Continue 2" w:locked="0" w:semiHidden="1" w:unhideWhenUsed="1"/>
    <w:lsdException w:name="List Continue 3" w:locked="0" w:semiHidden="1" w:unhideWhenUsed="1"/>
    <w:lsdException w:name="List Continue 4" w:locked="0" w:semiHidden="1" w:unhideWhenUsed="1"/>
    <w:lsdException w:name="List Continue 5" w:locked="0" w:semiHidden="1" w:unhideWhenUsed="1"/>
    <w:lsdException w:name="Message Header" w:locked="0" w:semiHidden="1" w:unhideWhenUsed="1"/>
    <w:lsdException w:name="Subtitle" w:locked="0" w:uiPriority="9" w:qFormat="1"/>
    <w:lsdException w:name="Salutation" w:locked="0" w:semiHidden="1" w:unhideWhenUsed="1"/>
    <w:lsdException w:name="Date" w:locked="0" w:semiHidden="1" w:unhideWhenUsed="1"/>
    <w:lsdException w:name="Body Text First Indent" w:semiHidden="1" w:unhideWhenUsed="1"/>
    <w:lsdException w:name="Body Text First Indent 2" w:semiHidden="1" w:unhideWhenUsed="1"/>
    <w:lsdException w:name="Note Heading" w:locked="0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0" w:semiHidden="1" w:unhideWhenUsed="1"/>
    <w:lsdException w:name="FollowedHyperlink" w:locked="0" w:semiHidden="1" w:unhideWhenUsed="1"/>
    <w:lsdException w:name="Strong" w:locked="0" w:uiPriority="22" w:qFormat="1"/>
    <w:lsdException w:name="Emphasis" w:locked="0" w:uiPriority="20" w:qFormat="1"/>
    <w:lsdException w:name="Document Map" w:locked="0" w:semiHidden="1" w:unhideWhenUsed="1"/>
    <w:lsdException w:name="Plain Text" w:locked="0" w:semiHidden="1" w:unhideWhenUsed="1"/>
    <w:lsdException w:name="E-mail Signature" w:locked="0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locked="0" w:semiHidden="1" w:unhideWhenUsed="1"/>
    <w:lsdException w:name="HTML Acronym" w:locked="0" w:semiHidden="1" w:unhideWhenUsed="1"/>
    <w:lsdException w:name="HTML Address" w:locked="0" w:semiHidden="1" w:unhideWhenUsed="1"/>
    <w:lsdException w:name="HTML Cite" w:locked="0" w:semiHidden="1" w:unhideWhenUsed="1"/>
    <w:lsdException w:name="HTML Code" w:locked="0" w:semiHidden="1" w:unhideWhenUsed="1"/>
    <w:lsdException w:name="HTML Definition" w:locked="0" w:semiHidden="1" w:unhideWhenUsed="1"/>
    <w:lsdException w:name="HTML Keyboard" w:locked="0" w:semiHidden="1" w:unhideWhenUsed="1"/>
    <w:lsdException w:name="HTML Preformatted" w:locked="0" w:semiHidden="1" w:unhideWhenUsed="1"/>
    <w:lsdException w:name="HTML Sample" w:locked="0" w:semiHidden="1" w:unhideWhenUsed="1"/>
    <w:lsdException w:name="HTML Typewriter" w:locked="0" w:semiHidden="1" w:unhideWhenUsed="1"/>
    <w:lsdException w:name="HTML Variable" w:locked="0" w:semiHidden="1" w:unhideWhenUsed="1"/>
    <w:lsdException w:name="Normal Table" w:locked="0" w:semiHidden="1" w:unhideWhenUsed="1"/>
    <w:lsdException w:name="annotation subject" w:locked="0" w:semiHidden="1" w:unhideWhenUsed="1"/>
    <w:lsdException w:name="No List" w:locked="0" w:semiHidden="1" w:unhideWhenUsed="1"/>
    <w:lsdException w:name="Outline List 1" w:locked="0" w:semiHidden="1" w:unhideWhenUsed="1"/>
    <w:lsdException w:name="Outline List 2" w:locked="0" w:semiHidden="1" w:unhideWhenUsed="1"/>
    <w:lsdException w:name="Outline List 3" w:locked="0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locked="0" w:semiHidden="1" w:unhideWhenUsed="1"/>
    <w:lsdException w:name="Table 3D effects 2" w:locked="0" w:semiHidden="1" w:unhideWhenUsed="1"/>
    <w:lsdException w:name="Table 3D effects 3" w:locked="0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locked="0" w:uiPriority="59"/>
    <w:lsdException w:name="Table Theme" w:semiHidden="1" w:unhideWhenUsed="1"/>
    <w:lsdException w:name="Placeholder Text" w:locked="0" w:semiHidden="1"/>
    <w:lsdException w:name="No Spacing" w:lock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locked="0" w:uiPriority="34" w:qFormat="1"/>
    <w:lsdException w:name="Quote" w:locked="0" w:uiPriority="29"/>
    <w:lsdException w:name="Intense Quote" w:locked="0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locked="0" w:uiPriority="19"/>
    <w:lsdException w:name="Intense Emphasis" w:locked="0" w:uiPriority="21"/>
    <w:lsdException w:name="Subtle Reference" w:locked="0" w:uiPriority="31"/>
    <w:lsdException w:name="Intense Reference" w:locked="0" w:uiPriority="32"/>
    <w:lsdException w:name="Book Title" w:locked="0" w:semiHidden="1" w:uiPriority="33"/>
    <w:lsdException w:name="Bibliography" w:locked="0" w:semiHidden="1" w:uiPriority="37" w:unhideWhenUsed="1"/>
    <w:lsdException w:name="TOC Heading" w:locked="0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373CAB"/>
    <w:rPr>
      <w:sz w:val="20"/>
    </w:rPr>
  </w:style>
  <w:style w:type="paragraph" w:styleId="Heading1">
    <w:name w:val="heading 1"/>
    <w:basedOn w:val="Normal"/>
    <w:next w:val="Normal"/>
    <w:link w:val="Heading1Char"/>
    <w:uiPriority w:val="4"/>
    <w:qFormat/>
    <w:rsid w:val="00D27356"/>
    <w:pPr>
      <w:numPr>
        <w:numId w:val="19"/>
      </w:numPr>
      <w:spacing w:before="240" w:after="80"/>
      <w:outlineLvl w:val="0"/>
    </w:pPr>
    <w:rPr>
      <w:b/>
      <w:caps/>
      <w:color w:val="AE562C"/>
      <w:sz w:val="28"/>
    </w:rPr>
  </w:style>
  <w:style w:type="paragraph" w:styleId="Heading2">
    <w:name w:val="heading 2"/>
    <w:basedOn w:val="Normal"/>
    <w:next w:val="Normal"/>
    <w:link w:val="Heading2Char"/>
    <w:uiPriority w:val="4"/>
    <w:qFormat/>
    <w:rsid w:val="00901B3D"/>
    <w:pPr>
      <w:numPr>
        <w:ilvl w:val="1"/>
        <w:numId w:val="19"/>
      </w:numPr>
      <w:spacing w:before="240" w:after="80" w:line="320" w:lineRule="atLeast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4"/>
    <w:rsid w:val="00901B3D"/>
    <w:pPr>
      <w:numPr>
        <w:ilvl w:val="2"/>
        <w:numId w:val="19"/>
      </w:numPr>
      <w:spacing w:before="200" w:after="80" w:line="320" w:lineRule="atLeast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4"/>
    <w:rsid w:val="00901B3D"/>
    <w:pPr>
      <w:numPr>
        <w:ilvl w:val="3"/>
        <w:numId w:val="19"/>
      </w:numPr>
      <w:spacing w:before="160" w:after="80" w:line="320" w:lineRule="atLeast"/>
      <w:outlineLvl w:val="3"/>
    </w:pPr>
    <w:rPr>
      <w:b/>
      <w:bCs/>
      <w:szCs w:val="20"/>
    </w:rPr>
  </w:style>
  <w:style w:type="paragraph" w:styleId="Heading5">
    <w:name w:val="heading 5"/>
    <w:basedOn w:val="Normal"/>
    <w:next w:val="Normal"/>
    <w:link w:val="Heading5Char"/>
    <w:uiPriority w:val="4"/>
    <w:rsid w:val="00901B3D"/>
    <w:pPr>
      <w:numPr>
        <w:ilvl w:val="4"/>
        <w:numId w:val="19"/>
      </w:numPr>
      <w:spacing w:before="120" w:after="80" w:line="320" w:lineRule="atLeast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uiPriority w:val="99"/>
    <w:semiHidden/>
    <w:qFormat/>
    <w:rsid w:val="00EA3109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63221A" w:themeColor="accent1" w:themeShade="7F"/>
    </w:rPr>
  </w:style>
  <w:style w:type="paragraph" w:styleId="Heading7">
    <w:name w:val="heading 7"/>
    <w:basedOn w:val="Normal"/>
    <w:next w:val="Normal"/>
    <w:link w:val="Heading7Char"/>
    <w:uiPriority w:val="99"/>
    <w:semiHidden/>
    <w:qFormat/>
    <w:rsid w:val="00EA3109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63221A" w:themeColor="accent1" w:themeShade="7F"/>
    </w:rPr>
  </w:style>
  <w:style w:type="paragraph" w:styleId="Heading8">
    <w:name w:val="heading 8"/>
    <w:basedOn w:val="Normal"/>
    <w:next w:val="Normal"/>
    <w:link w:val="Heading8Char"/>
    <w:uiPriority w:val="99"/>
    <w:semiHidden/>
    <w:qFormat/>
    <w:rsid w:val="00EA3109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534C4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9"/>
    <w:semiHidden/>
    <w:qFormat/>
    <w:rsid w:val="00EA3109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534C4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sid w:val="00373CAB"/>
    <w:rPr>
      <w:b/>
      <w:caps/>
      <w:color w:val="AE562C"/>
      <w:sz w:val="28"/>
    </w:rPr>
  </w:style>
  <w:style w:type="character" w:styleId="Hyperlink">
    <w:name w:val="Hyperlink"/>
    <w:basedOn w:val="DefaultParagraphFont"/>
    <w:uiPriority w:val="99"/>
    <w:unhideWhenUsed/>
    <w:rsid w:val="003839B4"/>
    <w:rPr>
      <w:color w:val="2C5967"/>
      <w:u w:val="single"/>
    </w:rPr>
  </w:style>
  <w:style w:type="paragraph" w:styleId="TOC1">
    <w:name w:val="toc 1"/>
    <w:basedOn w:val="Normal"/>
    <w:next w:val="Normal"/>
    <w:autoRedefine/>
    <w:uiPriority w:val="39"/>
    <w:rsid w:val="00706CAD"/>
    <w:pPr>
      <w:tabs>
        <w:tab w:val="right" w:pos="6941"/>
      </w:tabs>
      <w:spacing w:before="120" w:after="40"/>
      <w:ind w:right="3427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rsid w:val="00366894"/>
    <w:pPr>
      <w:tabs>
        <w:tab w:val="left" w:pos="900"/>
        <w:tab w:val="right" w:pos="6941"/>
      </w:tabs>
      <w:spacing w:before="40" w:after="40"/>
      <w:ind w:left="360" w:right="3427"/>
    </w:pPr>
    <w:rPr>
      <w:b/>
      <w:noProof/>
      <w:color w:val="auto"/>
      <w:sz w:val="15"/>
      <w:szCs w:val="15"/>
      <w:lang w:val="en-GB"/>
    </w:rPr>
  </w:style>
  <w:style w:type="paragraph" w:styleId="TOC3">
    <w:name w:val="toc 3"/>
    <w:basedOn w:val="Normal"/>
    <w:next w:val="Normal"/>
    <w:autoRedefine/>
    <w:uiPriority w:val="39"/>
    <w:rsid w:val="003161BA"/>
    <w:pPr>
      <w:tabs>
        <w:tab w:val="right" w:pos="6941"/>
      </w:tabs>
      <w:spacing w:before="40" w:after="0"/>
      <w:ind w:left="720" w:right="3427"/>
    </w:pPr>
    <w:rPr>
      <w:sz w:val="15"/>
      <w:szCs w:val="15"/>
    </w:rPr>
  </w:style>
  <w:style w:type="character" w:customStyle="1" w:styleId="Heading2Char">
    <w:name w:val="Heading 2 Char"/>
    <w:basedOn w:val="DefaultParagraphFont"/>
    <w:link w:val="Heading2"/>
    <w:uiPriority w:val="4"/>
    <w:rsid w:val="006E17A2"/>
    <w:rPr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4"/>
    <w:rsid w:val="006E17A2"/>
    <w:rPr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4"/>
    <w:rsid w:val="006E17A2"/>
    <w:rPr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4"/>
    <w:rsid w:val="006E17A2"/>
    <w:rPr>
      <w:b/>
      <w:bCs/>
      <w:sz w:val="20"/>
    </w:rPr>
  </w:style>
  <w:style w:type="character" w:customStyle="1" w:styleId="Heading6Char">
    <w:name w:val="Heading 6 Char"/>
    <w:basedOn w:val="DefaultParagraphFont"/>
    <w:link w:val="Heading6"/>
    <w:uiPriority w:val="99"/>
    <w:semiHidden/>
    <w:rsid w:val="00901B3D"/>
    <w:rPr>
      <w:rFonts w:asciiTheme="majorHAnsi" w:eastAsiaTheme="majorEastAsia" w:hAnsiTheme="majorHAnsi" w:cstheme="majorBidi"/>
      <w:color w:val="63221A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901B3D"/>
    <w:rPr>
      <w:rFonts w:asciiTheme="majorHAnsi" w:eastAsiaTheme="majorEastAsia" w:hAnsiTheme="majorHAnsi" w:cstheme="majorBidi"/>
      <w:i/>
      <w:iCs/>
      <w:color w:val="63221A" w:themeColor="accent1" w:themeShade="7F"/>
      <w:sz w:val="20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901B3D"/>
    <w:rPr>
      <w:rFonts w:asciiTheme="majorHAnsi" w:eastAsiaTheme="majorEastAsia" w:hAnsiTheme="majorHAnsi" w:cstheme="majorBidi"/>
      <w:color w:val="534C4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901B3D"/>
    <w:rPr>
      <w:rFonts w:asciiTheme="majorHAnsi" w:eastAsiaTheme="majorEastAsia" w:hAnsiTheme="majorHAnsi" w:cstheme="majorBidi"/>
      <w:i/>
      <w:iCs/>
      <w:color w:val="534C4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B349B"/>
    <w:pPr>
      <w:keepNext/>
      <w:keepLines/>
      <w:outlineLvl w:val="9"/>
    </w:pPr>
    <w:rPr>
      <w:rFonts w:eastAsiaTheme="majorEastAsia" w:cstheme="majorBidi"/>
      <w:bCs/>
      <w:szCs w:val="26"/>
    </w:rPr>
  </w:style>
  <w:style w:type="paragraph" w:styleId="Header">
    <w:name w:val="header"/>
    <w:basedOn w:val="Normal"/>
    <w:link w:val="HeaderChar"/>
    <w:uiPriority w:val="39"/>
    <w:unhideWhenUsed/>
    <w:rsid w:val="00EA3109"/>
    <w:pPr>
      <w:tabs>
        <w:tab w:val="center" w:pos="4680"/>
        <w:tab w:val="right" w:pos="9360"/>
      </w:tabs>
      <w:spacing w:after="0"/>
    </w:pPr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39"/>
    <w:rsid w:val="00E9199A"/>
    <w:rPr>
      <w:rFonts w:eastAsiaTheme="minorEastAsia"/>
    </w:rPr>
  </w:style>
  <w:style w:type="paragraph" w:styleId="Footer">
    <w:name w:val="footer"/>
    <w:basedOn w:val="Normal"/>
    <w:link w:val="FooterChar"/>
    <w:uiPriority w:val="39"/>
    <w:unhideWhenUsed/>
    <w:rsid w:val="0054621D"/>
    <w:pPr>
      <w:spacing w:after="0"/>
    </w:pPr>
    <w:rPr>
      <w:sz w:val="12"/>
    </w:rPr>
  </w:style>
  <w:style w:type="character" w:customStyle="1" w:styleId="FooterChar">
    <w:name w:val="Footer Char"/>
    <w:basedOn w:val="DefaultParagraphFont"/>
    <w:link w:val="Footer"/>
    <w:uiPriority w:val="39"/>
    <w:rsid w:val="00E9199A"/>
    <w:rPr>
      <w:sz w:val="12"/>
    </w:rPr>
  </w:style>
  <w:style w:type="paragraph" w:styleId="Subtitle">
    <w:name w:val="Subtitle"/>
    <w:basedOn w:val="Normal"/>
    <w:next w:val="Normal"/>
    <w:link w:val="SubtitleChar"/>
    <w:uiPriority w:val="9"/>
    <w:qFormat/>
    <w:rsid w:val="000652CE"/>
    <w:pPr>
      <w:numPr>
        <w:ilvl w:val="1"/>
      </w:numPr>
      <w:spacing w:line="440" w:lineRule="atLeast"/>
      <w:contextualSpacing/>
    </w:pPr>
    <w:rPr>
      <w:rFonts w:eastAsiaTheme="majorEastAsia" w:cstheme="majorBidi"/>
      <w:iCs/>
      <w:color w:val="67605B"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9"/>
    <w:rsid w:val="003839B4"/>
    <w:rPr>
      <w:rFonts w:eastAsiaTheme="majorEastAsia" w:cstheme="majorBidi"/>
      <w:iCs/>
      <w:color w:val="67605B"/>
      <w:sz w:val="32"/>
      <w:szCs w:val="24"/>
    </w:rPr>
  </w:style>
  <w:style w:type="paragraph" w:styleId="Bibliography">
    <w:name w:val="Bibliography"/>
    <w:basedOn w:val="Normal"/>
    <w:next w:val="Normal"/>
    <w:uiPriority w:val="37"/>
    <w:semiHidden/>
    <w:rsid w:val="00EA3109"/>
    <w:pPr>
      <w:spacing w:after="200" w:line="276" w:lineRule="auto"/>
    </w:pPr>
    <w:rPr>
      <w:rFonts w:eastAsiaTheme="minorEastAsia"/>
    </w:rPr>
  </w:style>
  <w:style w:type="paragraph" w:styleId="BlockText">
    <w:name w:val="Block Text"/>
    <w:basedOn w:val="Normal"/>
    <w:uiPriority w:val="99"/>
    <w:semiHidden/>
    <w:locked/>
    <w:rsid w:val="00EA3109"/>
    <w:pPr>
      <w:pBdr>
        <w:top w:val="single" w:sz="2" w:space="10" w:color="C74634" w:themeColor="accent1"/>
        <w:left w:val="single" w:sz="2" w:space="10" w:color="C74634" w:themeColor="accent1"/>
        <w:bottom w:val="single" w:sz="2" w:space="10" w:color="C74634" w:themeColor="accent1"/>
        <w:right w:val="single" w:sz="2" w:space="10" w:color="C74634" w:themeColor="accent1"/>
      </w:pBdr>
      <w:spacing w:after="200" w:line="276" w:lineRule="auto"/>
      <w:ind w:left="1152" w:right="1152"/>
    </w:pPr>
    <w:rPr>
      <w:rFonts w:eastAsiaTheme="minorEastAsia"/>
      <w:i/>
      <w:iCs/>
      <w:color w:val="C74634" w:themeColor="accent1"/>
    </w:rPr>
  </w:style>
  <w:style w:type="paragraph" w:styleId="Closing">
    <w:name w:val="Closing"/>
    <w:basedOn w:val="Normal"/>
    <w:link w:val="ClosingChar"/>
    <w:uiPriority w:val="99"/>
    <w:semiHidden/>
    <w:rsid w:val="00EA3109"/>
    <w:pPr>
      <w:spacing w:after="0"/>
      <w:ind w:left="4320"/>
    </w:pPr>
    <w:rPr>
      <w:rFonts w:eastAsiaTheme="minorEastAsia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D70D31"/>
    <w:rPr>
      <w:rFonts w:eastAsiaTheme="minorEastAsia"/>
    </w:rPr>
  </w:style>
  <w:style w:type="paragraph" w:styleId="Caption">
    <w:name w:val="caption"/>
    <w:basedOn w:val="Normal"/>
    <w:next w:val="Normal"/>
    <w:link w:val="CaptionChar"/>
    <w:uiPriority w:val="99"/>
    <w:semiHidden/>
    <w:qFormat/>
    <w:rsid w:val="008F5D72"/>
    <w:pPr>
      <w:spacing w:before="40"/>
    </w:pPr>
    <w:rPr>
      <w:rFonts w:eastAsiaTheme="minorEastAsia"/>
      <w:bCs/>
      <w:i/>
      <w:color w:val="8B8580"/>
      <w:sz w:val="15"/>
    </w:rPr>
  </w:style>
  <w:style w:type="character" w:styleId="CommentReference">
    <w:name w:val="annotation reference"/>
    <w:basedOn w:val="DefaultParagraphFont"/>
    <w:uiPriority w:val="99"/>
    <w:semiHidden/>
    <w:rsid w:val="00EA310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A3109"/>
    <w:pPr>
      <w:spacing w:after="200"/>
    </w:pPr>
    <w:rPr>
      <w:rFonts w:eastAsiaTheme="minorEastAsia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17A2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EA310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17A2"/>
    <w:rPr>
      <w:rFonts w:eastAsiaTheme="minorEastAsia"/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rsid w:val="00EA3109"/>
    <w:pPr>
      <w:spacing w:after="200" w:line="276" w:lineRule="auto"/>
    </w:pPr>
    <w:rPr>
      <w:rFonts w:eastAsiaTheme="minorEastAsia"/>
    </w:rPr>
  </w:style>
  <w:style w:type="character" w:customStyle="1" w:styleId="DateChar">
    <w:name w:val="Date Char"/>
    <w:basedOn w:val="DefaultParagraphFont"/>
    <w:link w:val="Date"/>
    <w:uiPriority w:val="99"/>
    <w:semiHidden/>
    <w:rsid w:val="006E17A2"/>
    <w:rPr>
      <w:rFonts w:eastAsiaTheme="minorEastAsia"/>
    </w:rPr>
  </w:style>
  <w:style w:type="paragraph" w:styleId="DocumentMap">
    <w:name w:val="Document Map"/>
    <w:basedOn w:val="Normal"/>
    <w:link w:val="DocumentMapChar"/>
    <w:uiPriority w:val="99"/>
    <w:semiHidden/>
    <w:rsid w:val="00EA3109"/>
    <w:pPr>
      <w:spacing w:after="0"/>
    </w:pPr>
    <w:rPr>
      <w:rFonts w:ascii="Tahoma" w:eastAsiaTheme="minorEastAsi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E17A2"/>
    <w:rPr>
      <w:rFonts w:ascii="Tahoma" w:eastAsiaTheme="minorEastAsi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EA3109"/>
    <w:pPr>
      <w:spacing w:after="0"/>
    </w:pPr>
    <w:rPr>
      <w:rFonts w:eastAsiaTheme="minorEastAsia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6E17A2"/>
    <w:rPr>
      <w:rFonts w:eastAsiaTheme="minorEastAsia"/>
    </w:rPr>
  </w:style>
  <w:style w:type="character" w:styleId="Emphasis">
    <w:name w:val="Emphasis"/>
    <w:uiPriority w:val="20"/>
    <w:qFormat/>
    <w:rsid w:val="00EA3109"/>
    <w:rPr>
      <w:i/>
      <w:iCs/>
    </w:rPr>
  </w:style>
  <w:style w:type="character" w:styleId="EndnoteReference">
    <w:name w:val="endnote reference"/>
    <w:basedOn w:val="DefaultParagraphFont"/>
    <w:uiPriority w:val="99"/>
    <w:semiHidden/>
    <w:rsid w:val="00EA3109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EA3109"/>
    <w:pPr>
      <w:spacing w:after="0"/>
    </w:pPr>
    <w:rPr>
      <w:rFonts w:eastAsiaTheme="minorEastAsia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E17A2"/>
    <w:rPr>
      <w:rFonts w:eastAsiaTheme="minorEastAsia"/>
      <w:sz w:val="20"/>
      <w:szCs w:val="20"/>
    </w:rPr>
  </w:style>
  <w:style w:type="character" w:styleId="FollowedHyperlink">
    <w:name w:val="FollowedHyperlink"/>
    <w:basedOn w:val="DefaultParagraphFont"/>
    <w:uiPriority w:val="39"/>
    <w:unhideWhenUsed/>
    <w:rsid w:val="003839B4"/>
    <w:rPr>
      <w:color w:val="2C5967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rsid w:val="00EA310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EA3109"/>
    <w:pPr>
      <w:spacing w:after="0"/>
    </w:pPr>
    <w:rPr>
      <w:rFonts w:eastAsiaTheme="minorEastAsia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E17A2"/>
    <w:rPr>
      <w:rFonts w:eastAsiaTheme="minorEastAsia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rsid w:val="00EA3109"/>
    <w:pPr>
      <w:spacing w:after="0"/>
      <w:ind w:left="220" w:hanging="220"/>
    </w:pPr>
    <w:rPr>
      <w:rFonts w:eastAsiaTheme="minorEastAsia"/>
    </w:rPr>
  </w:style>
  <w:style w:type="paragraph" w:styleId="Index2">
    <w:name w:val="index 2"/>
    <w:basedOn w:val="Normal"/>
    <w:next w:val="Normal"/>
    <w:autoRedefine/>
    <w:uiPriority w:val="99"/>
    <w:semiHidden/>
    <w:rsid w:val="00EA3109"/>
    <w:pPr>
      <w:spacing w:after="0"/>
      <w:ind w:left="440" w:hanging="220"/>
    </w:pPr>
    <w:rPr>
      <w:rFonts w:eastAsiaTheme="minorEastAsia"/>
    </w:rPr>
  </w:style>
  <w:style w:type="paragraph" w:styleId="Index3">
    <w:name w:val="index 3"/>
    <w:basedOn w:val="Normal"/>
    <w:next w:val="Normal"/>
    <w:autoRedefine/>
    <w:uiPriority w:val="99"/>
    <w:semiHidden/>
    <w:rsid w:val="00EA3109"/>
    <w:pPr>
      <w:spacing w:after="0"/>
      <w:ind w:left="660" w:hanging="220"/>
    </w:pPr>
    <w:rPr>
      <w:rFonts w:eastAsiaTheme="minorEastAsia"/>
    </w:rPr>
  </w:style>
  <w:style w:type="paragraph" w:styleId="Index4">
    <w:name w:val="index 4"/>
    <w:basedOn w:val="Normal"/>
    <w:next w:val="Normal"/>
    <w:autoRedefine/>
    <w:uiPriority w:val="99"/>
    <w:semiHidden/>
    <w:rsid w:val="00EA3109"/>
    <w:pPr>
      <w:spacing w:after="0"/>
      <w:ind w:left="880" w:hanging="220"/>
    </w:pPr>
    <w:rPr>
      <w:rFonts w:eastAsiaTheme="minorEastAsia"/>
    </w:rPr>
  </w:style>
  <w:style w:type="paragraph" w:styleId="Index5">
    <w:name w:val="index 5"/>
    <w:basedOn w:val="Normal"/>
    <w:next w:val="Normal"/>
    <w:autoRedefine/>
    <w:uiPriority w:val="99"/>
    <w:semiHidden/>
    <w:rsid w:val="00EA3109"/>
    <w:pPr>
      <w:spacing w:after="0"/>
      <w:ind w:left="1100" w:hanging="220"/>
    </w:pPr>
    <w:rPr>
      <w:rFonts w:eastAsiaTheme="minorEastAsia"/>
    </w:rPr>
  </w:style>
  <w:style w:type="paragraph" w:styleId="Index6">
    <w:name w:val="index 6"/>
    <w:basedOn w:val="Normal"/>
    <w:next w:val="Normal"/>
    <w:autoRedefine/>
    <w:uiPriority w:val="99"/>
    <w:semiHidden/>
    <w:rsid w:val="00EA3109"/>
    <w:pPr>
      <w:spacing w:after="0"/>
      <w:ind w:left="1320" w:hanging="220"/>
    </w:pPr>
    <w:rPr>
      <w:rFonts w:eastAsiaTheme="minorEastAsia"/>
    </w:rPr>
  </w:style>
  <w:style w:type="paragraph" w:styleId="Index7">
    <w:name w:val="index 7"/>
    <w:basedOn w:val="Normal"/>
    <w:next w:val="Normal"/>
    <w:autoRedefine/>
    <w:uiPriority w:val="99"/>
    <w:semiHidden/>
    <w:rsid w:val="00EA3109"/>
    <w:pPr>
      <w:spacing w:after="0"/>
      <w:ind w:left="1540" w:hanging="220"/>
    </w:pPr>
    <w:rPr>
      <w:rFonts w:eastAsiaTheme="minorEastAsia"/>
    </w:rPr>
  </w:style>
  <w:style w:type="paragraph" w:styleId="Index8">
    <w:name w:val="index 8"/>
    <w:basedOn w:val="Normal"/>
    <w:next w:val="Normal"/>
    <w:autoRedefine/>
    <w:uiPriority w:val="99"/>
    <w:semiHidden/>
    <w:rsid w:val="00EA3109"/>
    <w:pPr>
      <w:spacing w:after="0"/>
      <w:ind w:left="1760" w:hanging="220"/>
    </w:pPr>
    <w:rPr>
      <w:rFonts w:eastAsiaTheme="minorEastAsia"/>
    </w:rPr>
  </w:style>
  <w:style w:type="paragraph" w:styleId="Index9">
    <w:name w:val="index 9"/>
    <w:basedOn w:val="Normal"/>
    <w:next w:val="Normal"/>
    <w:autoRedefine/>
    <w:uiPriority w:val="99"/>
    <w:semiHidden/>
    <w:rsid w:val="00EA3109"/>
    <w:pPr>
      <w:spacing w:after="0"/>
      <w:ind w:left="1980" w:hanging="220"/>
    </w:pPr>
    <w:rPr>
      <w:rFonts w:eastAsiaTheme="minorEastAsia"/>
    </w:rPr>
  </w:style>
  <w:style w:type="paragraph" w:styleId="IndexHeading">
    <w:name w:val="index heading"/>
    <w:basedOn w:val="Normal"/>
    <w:next w:val="Index1"/>
    <w:uiPriority w:val="99"/>
    <w:semiHidden/>
    <w:rsid w:val="00EA3109"/>
    <w:pPr>
      <w:spacing w:after="200" w:line="276" w:lineRule="auto"/>
    </w:pPr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uiPriority w:val="99"/>
    <w:semiHidden/>
    <w:rsid w:val="001E7267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99"/>
    <w:semiHidden/>
    <w:rsid w:val="00EA3109"/>
    <w:pPr>
      <w:pBdr>
        <w:bottom w:val="single" w:sz="4" w:space="4" w:color="C7463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C74634" w:themeColor="accent1"/>
    </w:rPr>
  </w:style>
  <w:style w:type="character" w:customStyle="1" w:styleId="IntenseQuoteChar">
    <w:name w:val="Intense Quote Char"/>
    <w:basedOn w:val="DefaultParagraphFont"/>
    <w:link w:val="IntenseQuote"/>
    <w:uiPriority w:val="99"/>
    <w:semiHidden/>
    <w:rsid w:val="00D70D31"/>
    <w:rPr>
      <w:rFonts w:eastAsiaTheme="minorEastAsia"/>
      <w:b/>
      <w:bCs/>
      <w:i/>
      <w:iCs/>
      <w:color w:val="C74634" w:themeColor="accent1"/>
    </w:rPr>
  </w:style>
  <w:style w:type="character" w:styleId="IntenseReference">
    <w:name w:val="Intense Reference"/>
    <w:uiPriority w:val="99"/>
    <w:semiHidden/>
    <w:rsid w:val="00EA3109"/>
    <w:rPr>
      <w:b/>
      <w:bCs/>
      <w:smallCaps/>
      <w:color w:val="FACD62" w:themeColor="accent2"/>
      <w:spacing w:val="5"/>
      <w:u w:val="single"/>
    </w:rPr>
  </w:style>
  <w:style w:type="character" w:styleId="LineNumber">
    <w:name w:val="line number"/>
    <w:basedOn w:val="DefaultParagraphFont"/>
    <w:uiPriority w:val="99"/>
    <w:semiHidden/>
    <w:rsid w:val="00EA3109"/>
  </w:style>
  <w:style w:type="paragraph" w:styleId="List">
    <w:name w:val="List"/>
    <w:basedOn w:val="Normal"/>
    <w:uiPriority w:val="99"/>
    <w:semiHidden/>
    <w:rsid w:val="00EA3109"/>
    <w:pPr>
      <w:spacing w:after="200" w:line="276" w:lineRule="auto"/>
      <w:ind w:left="360" w:hanging="360"/>
      <w:contextualSpacing/>
    </w:pPr>
    <w:rPr>
      <w:rFonts w:eastAsiaTheme="minorEastAsia"/>
    </w:rPr>
  </w:style>
  <w:style w:type="paragraph" w:styleId="List2">
    <w:name w:val="List 2"/>
    <w:basedOn w:val="Normal"/>
    <w:uiPriority w:val="99"/>
    <w:semiHidden/>
    <w:rsid w:val="00EA3109"/>
    <w:pPr>
      <w:spacing w:after="200" w:line="276" w:lineRule="auto"/>
      <w:ind w:left="720" w:hanging="360"/>
      <w:contextualSpacing/>
    </w:pPr>
    <w:rPr>
      <w:rFonts w:eastAsiaTheme="minorEastAsia"/>
    </w:rPr>
  </w:style>
  <w:style w:type="paragraph" w:styleId="List3">
    <w:name w:val="List 3"/>
    <w:basedOn w:val="Normal"/>
    <w:uiPriority w:val="99"/>
    <w:semiHidden/>
    <w:rsid w:val="00EA3109"/>
    <w:pPr>
      <w:spacing w:after="200" w:line="276" w:lineRule="auto"/>
      <w:ind w:left="1080" w:hanging="360"/>
      <w:contextualSpacing/>
    </w:pPr>
    <w:rPr>
      <w:rFonts w:eastAsiaTheme="minorEastAsia"/>
    </w:rPr>
  </w:style>
  <w:style w:type="paragraph" w:styleId="List4">
    <w:name w:val="List 4"/>
    <w:basedOn w:val="Normal"/>
    <w:uiPriority w:val="99"/>
    <w:semiHidden/>
    <w:rsid w:val="00EA3109"/>
    <w:pPr>
      <w:spacing w:after="200" w:line="276" w:lineRule="auto"/>
      <w:ind w:left="1440" w:hanging="360"/>
      <w:contextualSpacing/>
    </w:pPr>
    <w:rPr>
      <w:rFonts w:eastAsiaTheme="minorEastAsia"/>
    </w:rPr>
  </w:style>
  <w:style w:type="paragraph" w:styleId="List5">
    <w:name w:val="List 5"/>
    <w:basedOn w:val="Normal"/>
    <w:uiPriority w:val="99"/>
    <w:semiHidden/>
    <w:rsid w:val="00EA3109"/>
    <w:pPr>
      <w:spacing w:after="200" w:line="276" w:lineRule="auto"/>
      <w:ind w:left="1800" w:hanging="360"/>
      <w:contextualSpacing/>
    </w:pPr>
    <w:rPr>
      <w:rFonts w:eastAsiaTheme="minorEastAsia"/>
    </w:rPr>
  </w:style>
  <w:style w:type="paragraph" w:styleId="ListBullet">
    <w:name w:val="List Bullet"/>
    <w:basedOn w:val="Normal"/>
    <w:uiPriority w:val="99"/>
    <w:semiHidden/>
    <w:rsid w:val="00F8316A"/>
    <w:pPr>
      <w:spacing w:after="0"/>
    </w:pPr>
    <w:rPr>
      <w:rFonts w:eastAsiaTheme="minorEastAsia"/>
    </w:rPr>
  </w:style>
  <w:style w:type="paragraph" w:styleId="ListBullet2">
    <w:name w:val="List Bullet 2"/>
    <w:basedOn w:val="ListBullet"/>
    <w:uiPriority w:val="99"/>
    <w:semiHidden/>
    <w:rsid w:val="00F8316A"/>
    <w:pPr>
      <w:numPr>
        <w:numId w:val="1"/>
      </w:numPr>
    </w:pPr>
  </w:style>
  <w:style w:type="paragraph" w:styleId="ListBullet3">
    <w:name w:val="List Bullet 3"/>
    <w:basedOn w:val="ListBullet"/>
    <w:uiPriority w:val="99"/>
    <w:semiHidden/>
    <w:rsid w:val="00F8316A"/>
    <w:pPr>
      <w:numPr>
        <w:numId w:val="2"/>
      </w:numPr>
    </w:pPr>
  </w:style>
  <w:style w:type="paragraph" w:styleId="ListBullet4">
    <w:name w:val="List Bullet 4"/>
    <w:basedOn w:val="ListBullet"/>
    <w:uiPriority w:val="99"/>
    <w:semiHidden/>
    <w:rsid w:val="00F8316A"/>
    <w:pPr>
      <w:numPr>
        <w:numId w:val="3"/>
      </w:numPr>
    </w:pPr>
  </w:style>
  <w:style w:type="paragraph" w:styleId="ListBullet5">
    <w:name w:val="List Bullet 5"/>
    <w:basedOn w:val="Normal"/>
    <w:uiPriority w:val="99"/>
    <w:semiHidden/>
    <w:rsid w:val="00F8316A"/>
    <w:pPr>
      <w:numPr>
        <w:numId w:val="4"/>
      </w:numPr>
      <w:spacing w:after="0"/>
    </w:pPr>
    <w:rPr>
      <w:rFonts w:eastAsiaTheme="minorEastAsia"/>
    </w:rPr>
  </w:style>
  <w:style w:type="paragraph" w:styleId="ListContinue">
    <w:name w:val="List Continue"/>
    <w:basedOn w:val="Normal"/>
    <w:uiPriority w:val="99"/>
    <w:semiHidden/>
    <w:rsid w:val="00F8316A"/>
    <w:pPr>
      <w:numPr>
        <w:numId w:val="12"/>
      </w:numPr>
      <w:spacing w:after="0"/>
    </w:pPr>
    <w:rPr>
      <w:rFonts w:eastAsiaTheme="minorEastAsia"/>
    </w:rPr>
  </w:style>
  <w:style w:type="paragraph" w:styleId="ListContinue2">
    <w:name w:val="List Continue 2"/>
    <w:basedOn w:val="ListContinue"/>
    <w:uiPriority w:val="99"/>
    <w:semiHidden/>
    <w:rsid w:val="00F8316A"/>
    <w:pPr>
      <w:numPr>
        <w:ilvl w:val="1"/>
      </w:numPr>
    </w:pPr>
  </w:style>
  <w:style w:type="paragraph" w:styleId="ListContinue3">
    <w:name w:val="List Continue 3"/>
    <w:basedOn w:val="ListContinue"/>
    <w:uiPriority w:val="99"/>
    <w:semiHidden/>
    <w:rsid w:val="00F8316A"/>
    <w:pPr>
      <w:numPr>
        <w:ilvl w:val="2"/>
      </w:numPr>
    </w:pPr>
  </w:style>
  <w:style w:type="paragraph" w:styleId="ListNumber4">
    <w:name w:val="List Number 4"/>
    <w:basedOn w:val="ListNumber"/>
    <w:uiPriority w:val="99"/>
    <w:semiHidden/>
    <w:rsid w:val="00EA3109"/>
    <w:pPr>
      <w:numPr>
        <w:numId w:val="8"/>
      </w:numPr>
      <w:spacing w:after="200" w:line="276" w:lineRule="auto"/>
      <w:contextualSpacing/>
    </w:pPr>
  </w:style>
  <w:style w:type="paragraph" w:styleId="ListNumber5">
    <w:name w:val="List Number 5"/>
    <w:basedOn w:val="ListNumber"/>
    <w:uiPriority w:val="99"/>
    <w:semiHidden/>
    <w:rsid w:val="00EA3109"/>
    <w:pPr>
      <w:numPr>
        <w:numId w:val="9"/>
      </w:numPr>
      <w:spacing w:after="200" w:line="276" w:lineRule="auto"/>
      <w:contextualSpacing/>
    </w:pPr>
  </w:style>
  <w:style w:type="paragraph" w:styleId="ListNumber">
    <w:name w:val="List Number"/>
    <w:basedOn w:val="Normal"/>
    <w:uiPriority w:val="99"/>
    <w:semiHidden/>
    <w:rsid w:val="00153282"/>
    <w:pPr>
      <w:numPr>
        <w:numId w:val="5"/>
      </w:numPr>
      <w:spacing w:after="0"/>
    </w:pPr>
    <w:rPr>
      <w:rFonts w:eastAsiaTheme="minorEastAsia"/>
    </w:rPr>
  </w:style>
  <w:style w:type="paragraph" w:styleId="ListContinue4">
    <w:name w:val="List Continue 4"/>
    <w:basedOn w:val="ListContinue"/>
    <w:uiPriority w:val="99"/>
    <w:semiHidden/>
    <w:rsid w:val="00F8316A"/>
    <w:pPr>
      <w:numPr>
        <w:ilvl w:val="3"/>
      </w:numPr>
    </w:pPr>
  </w:style>
  <w:style w:type="paragraph" w:styleId="ListContinue5">
    <w:name w:val="List Continue 5"/>
    <w:basedOn w:val="ListContinue"/>
    <w:uiPriority w:val="99"/>
    <w:semiHidden/>
    <w:rsid w:val="00F8316A"/>
    <w:pPr>
      <w:numPr>
        <w:ilvl w:val="4"/>
      </w:numPr>
    </w:pPr>
  </w:style>
  <w:style w:type="paragraph" w:styleId="ListNumber2">
    <w:name w:val="List Number 2"/>
    <w:basedOn w:val="ListNumber"/>
    <w:uiPriority w:val="99"/>
    <w:semiHidden/>
    <w:rsid w:val="00153282"/>
    <w:pPr>
      <w:numPr>
        <w:numId w:val="6"/>
      </w:numPr>
    </w:pPr>
  </w:style>
  <w:style w:type="paragraph" w:styleId="ListNumber3">
    <w:name w:val="List Number 3"/>
    <w:basedOn w:val="ListNumber"/>
    <w:uiPriority w:val="99"/>
    <w:semiHidden/>
    <w:rsid w:val="00EA3109"/>
    <w:pPr>
      <w:numPr>
        <w:numId w:val="7"/>
      </w:numPr>
      <w:spacing w:after="200" w:line="276" w:lineRule="auto"/>
      <w:contextualSpacing/>
    </w:pPr>
  </w:style>
  <w:style w:type="paragraph" w:styleId="ListParagraph">
    <w:name w:val="List Paragraph"/>
    <w:aliases w:val="Figure_name,Equipment,Numbered Indented Text,List Paragraph1,b1,Number_1,List Paragraph11,List Paragraph2,new,SGLText List Paragraph,Colorful List - Accent 11,Normal Sentence,List_TIS,lp1,Bullet- First level,Bullet 1,alpha List,FooterText"/>
    <w:basedOn w:val="Normal"/>
    <w:link w:val="ListParagraphChar"/>
    <w:uiPriority w:val="34"/>
    <w:qFormat/>
    <w:rsid w:val="00F8316A"/>
    <w:pPr>
      <w:spacing w:after="80"/>
      <w:ind w:left="720"/>
    </w:pPr>
    <w:rPr>
      <w:rFonts w:eastAsiaTheme="minorEastAsia"/>
    </w:rPr>
  </w:style>
  <w:style w:type="paragraph" w:styleId="MessageHeader">
    <w:name w:val="Message Header"/>
    <w:basedOn w:val="Normal"/>
    <w:link w:val="MessageHeaderChar"/>
    <w:uiPriority w:val="99"/>
    <w:semiHidden/>
    <w:rsid w:val="00EA310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6E17A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MacroText">
    <w:name w:val="macro"/>
    <w:link w:val="MacroTextChar"/>
    <w:uiPriority w:val="99"/>
    <w:semiHidden/>
    <w:rsid w:val="00EA310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76" w:lineRule="auto"/>
    </w:pPr>
    <w:rPr>
      <w:rFonts w:ascii="Consolas" w:eastAsiaTheme="minorEastAsia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E17A2"/>
    <w:rPr>
      <w:rFonts w:ascii="Consolas" w:eastAsiaTheme="minorEastAsia" w:hAnsi="Consolas" w:cs="Consolas"/>
      <w:sz w:val="20"/>
      <w:szCs w:val="20"/>
    </w:rPr>
  </w:style>
  <w:style w:type="paragraph" w:styleId="NoSpacing">
    <w:name w:val="No Spacing"/>
    <w:basedOn w:val="Normal"/>
    <w:link w:val="NoSpacingChar"/>
    <w:uiPriority w:val="99"/>
    <w:qFormat/>
    <w:rsid w:val="00EA3109"/>
    <w:pPr>
      <w:spacing w:after="0"/>
    </w:pPr>
    <w:rPr>
      <w:rFonts w:eastAsiaTheme="minorEastAsia"/>
    </w:rPr>
  </w:style>
  <w:style w:type="paragraph" w:styleId="NormalWeb">
    <w:name w:val="Normal (Web)"/>
    <w:basedOn w:val="Normal"/>
    <w:uiPriority w:val="99"/>
    <w:semiHidden/>
    <w:rsid w:val="00EA3109"/>
    <w:pPr>
      <w:spacing w:after="200" w:line="276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rsid w:val="00EA3109"/>
    <w:pPr>
      <w:spacing w:after="200" w:line="276" w:lineRule="auto"/>
      <w:ind w:left="720"/>
    </w:pPr>
    <w:rPr>
      <w:rFonts w:eastAsiaTheme="minorEastAsia"/>
    </w:rPr>
  </w:style>
  <w:style w:type="paragraph" w:styleId="NoteHeading">
    <w:name w:val="Note Heading"/>
    <w:basedOn w:val="Normal"/>
    <w:next w:val="Normal"/>
    <w:link w:val="NoteHeadingChar"/>
    <w:uiPriority w:val="99"/>
    <w:semiHidden/>
    <w:rsid w:val="00EA3109"/>
    <w:pPr>
      <w:spacing w:after="0"/>
    </w:pPr>
    <w:rPr>
      <w:rFonts w:eastAsiaTheme="minorEastAsia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6E17A2"/>
    <w:rPr>
      <w:rFonts w:eastAsiaTheme="minorEastAsia"/>
    </w:rPr>
  </w:style>
  <w:style w:type="character" w:styleId="PageNumber">
    <w:name w:val="page number"/>
    <w:basedOn w:val="DefaultParagraphFont"/>
    <w:uiPriority w:val="99"/>
    <w:rsid w:val="00EA3109"/>
  </w:style>
  <w:style w:type="character" w:styleId="PlaceholderText">
    <w:name w:val="Placeholder Text"/>
    <w:basedOn w:val="DefaultParagraphFont"/>
    <w:uiPriority w:val="99"/>
    <w:semiHidden/>
    <w:rsid w:val="00EA3109"/>
    <w:rPr>
      <w:color w:val="808080"/>
    </w:rPr>
  </w:style>
  <w:style w:type="paragraph" w:styleId="PlainText">
    <w:name w:val="Plain Text"/>
    <w:basedOn w:val="Normal"/>
    <w:link w:val="PlainTextChar"/>
    <w:uiPriority w:val="99"/>
    <w:semiHidden/>
    <w:rsid w:val="00EA3109"/>
    <w:pPr>
      <w:spacing w:after="0"/>
    </w:pPr>
    <w:rPr>
      <w:rFonts w:ascii="Consolas" w:eastAsiaTheme="minorEastAsia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E17A2"/>
    <w:rPr>
      <w:rFonts w:ascii="Consolas" w:eastAsiaTheme="minorEastAsia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99"/>
    <w:semiHidden/>
    <w:rsid w:val="00EA3109"/>
    <w:pPr>
      <w:spacing w:after="200" w:line="276" w:lineRule="auto"/>
    </w:pPr>
    <w:rPr>
      <w:rFonts w:eastAsiaTheme="minorEastAsia"/>
      <w:i/>
      <w:iCs/>
      <w:color w:val="312D2A" w:themeColor="text1"/>
    </w:rPr>
  </w:style>
  <w:style w:type="character" w:customStyle="1" w:styleId="QuoteChar">
    <w:name w:val="Quote Char"/>
    <w:basedOn w:val="DefaultParagraphFont"/>
    <w:link w:val="Quote"/>
    <w:uiPriority w:val="99"/>
    <w:semiHidden/>
    <w:rsid w:val="00D70D31"/>
    <w:rPr>
      <w:rFonts w:eastAsiaTheme="minorEastAsia"/>
      <w:i/>
      <w:iCs/>
      <w:color w:val="312D2A" w:themeColor="text1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EA3109"/>
    <w:pPr>
      <w:spacing w:after="200" w:line="276" w:lineRule="auto"/>
    </w:pPr>
    <w:rPr>
      <w:rFonts w:eastAsiaTheme="minorEastAsia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6E17A2"/>
    <w:rPr>
      <w:rFonts w:eastAsiaTheme="minorEastAsia"/>
    </w:rPr>
  </w:style>
  <w:style w:type="paragraph" w:styleId="Signature">
    <w:name w:val="Signature"/>
    <w:basedOn w:val="Normal"/>
    <w:link w:val="SignatureChar"/>
    <w:uiPriority w:val="99"/>
    <w:semiHidden/>
    <w:rsid w:val="00EA3109"/>
    <w:pPr>
      <w:spacing w:after="0"/>
      <w:ind w:left="4320"/>
    </w:pPr>
    <w:rPr>
      <w:rFonts w:eastAsiaTheme="minorEastAsia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6E17A2"/>
    <w:rPr>
      <w:rFonts w:eastAsiaTheme="minorEastAsia"/>
    </w:rPr>
  </w:style>
  <w:style w:type="character" w:styleId="Strong">
    <w:name w:val="Strong"/>
    <w:uiPriority w:val="22"/>
    <w:qFormat/>
    <w:rsid w:val="00EA3109"/>
    <w:rPr>
      <w:b/>
      <w:bCs/>
    </w:rPr>
  </w:style>
  <w:style w:type="character" w:styleId="SubtleEmphasis">
    <w:name w:val="Subtle Emphasis"/>
    <w:uiPriority w:val="99"/>
    <w:semiHidden/>
    <w:rsid w:val="00EA3109"/>
    <w:rPr>
      <w:i/>
      <w:iCs/>
      <w:color w:val="9E958E" w:themeColor="text1" w:themeTint="7F"/>
    </w:rPr>
  </w:style>
  <w:style w:type="character" w:styleId="SubtleReference">
    <w:name w:val="Subtle Reference"/>
    <w:uiPriority w:val="99"/>
    <w:semiHidden/>
    <w:rsid w:val="00EA3109"/>
    <w:rPr>
      <w:smallCaps/>
      <w:color w:val="FACD62" w:themeColor="accent2"/>
      <w:u w:val="single"/>
    </w:rPr>
  </w:style>
  <w:style w:type="paragraph" w:styleId="TableofAuthorities">
    <w:name w:val="table of authorities"/>
    <w:basedOn w:val="Normal"/>
    <w:next w:val="Normal"/>
    <w:uiPriority w:val="99"/>
    <w:semiHidden/>
    <w:rsid w:val="00EA3109"/>
    <w:pPr>
      <w:spacing w:after="0" w:line="276" w:lineRule="auto"/>
      <w:ind w:left="220" w:hanging="220"/>
    </w:pPr>
    <w:rPr>
      <w:rFonts w:eastAsiaTheme="minorEastAsia"/>
    </w:rPr>
  </w:style>
  <w:style w:type="paragraph" w:styleId="TableofFigures">
    <w:name w:val="table of figures"/>
    <w:basedOn w:val="TOC2"/>
    <w:next w:val="Normal"/>
    <w:uiPriority w:val="99"/>
    <w:rsid w:val="003161BA"/>
    <w:pPr>
      <w:spacing w:after="0"/>
      <w:ind w:left="0"/>
    </w:pPr>
    <w:rPr>
      <w:rFonts w:eastAsiaTheme="minorEastAsia"/>
    </w:rPr>
  </w:style>
  <w:style w:type="paragraph" w:styleId="TOAHeading">
    <w:name w:val="toa heading"/>
    <w:basedOn w:val="Normal"/>
    <w:next w:val="Normal"/>
    <w:uiPriority w:val="99"/>
    <w:semiHidden/>
    <w:rsid w:val="00EA3109"/>
    <w:pPr>
      <w:spacing w:before="120" w:after="200" w:line="276" w:lineRule="auto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99"/>
    <w:semiHidden/>
    <w:rsid w:val="00EA3109"/>
    <w:pPr>
      <w:spacing w:after="0"/>
      <w:ind w:left="360"/>
    </w:pPr>
    <w:rPr>
      <w:szCs w:val="20"/>
    </w:rPr>
  </w:style>
  <w:style w:type="paragraph" w:styleId="TOC5">
    <w:name w:val="toc 5"/>
    <w:basedOn w:val="Normal"/>
    <w:next w:val="Normal"/>
    <w:autoRedefine/>
    <w:uiPriority w:val="99"/>
    <w:semiHidden/>
    <w:rsid w:val="00EA3109"/>
    <w:pPr>
      <w:spacing w:after="0"/>
      <w:ind w:left="540"/>
    </w:pPr>
    <w:rPr>
      <w:szCs w:val="20"/>
    </w:rPr>
  </w:style>
  <w:style w:type="paragraph" w:styleId="TOC6">
    <w:name w:val="toc 6"/>
    <w:basedOn w:val="Normal"/>
    <w:next w:val="Normal"/>
    <w:autoRedefine/>
    <w:uiPriority w:val="99"/>
    <w:semiHidden/>
    <w:rsid w:val="00EA3109"/>
    <w:pPr>
      <w:spacing w:after="0"/>
      <w:ind w:left="720"/>
    </w:pPr>
    <w:rPr>
      <w:szCs w:val="20"/>
    </w:rPr>
  </w:style>
  <w:style w:type="paragraph" w:styleId="TOC7">
    <w:name w:val="toc 7"/>
    <w:basedOn w:val="Normal"/>
    <w:next w:val="Normal"/>
    <w:autoRedefine/>
    <w:uiPriority w:val="99"/>
    <w:semiHidden/>
    <w:rsid w:val="00EA3109"/>
    <w:pPr>
      <w:spacing w:after="0"/>
      <w:ind w:left="900"/>
    </w:pPr>
    <w:rPr>
      <w:szCs w:val="20"/>
    </w:rPr>
  </w:style>
  <w:style w:type="paragraph" w:styleId="TOC8">
    <w:name w:val="toc 8"/>
    <w:basedOn w:val="Normal"/>
    <w:next w:val="Normal"/>
    <w:autoRedefine/>
    <w:uiPriority w:val="99"/>
    <w:semiHidden/>
    <w:rsid w:val="00EA3109"/>
    <w:pPr>
      <w:spacing w:after="0"/>
      <w:ind w:left="1080"/>
    </w:pPr>
    <w:rPr>
      <w:szCs w:val="20"/>
    </w:rPr>
  </w:style>
  <w:style w:type="paragraph" w:styleId="TOC9">
    <w:name w:val="toc 9"/>
    <w:basedOn w:val="Normal"/>
    <w:next w:val="Normal"/>
    <w:autoRedefine/>
    <w:uiPriority w:val="99"/>
    <w:semiHidden/>
    <w:rsid w:val="00EA3109"/>
    <w:pPr>
      <w:spacing w:after="0"/>
      <w:ind w:left="1260"/>
    </w:pPr>
    <w:rPr>
      <w:szCs w:val="20"/>
    </w:rPr>
  </w:style>
  <w:style w:type="paragraph" w:styleId="Title">
    <w:name w:val="Title"/>
    <w:basedOn w:val="Normal"/>
    <w:next w:val="Normal"/>
    <w:link w:val="TitleChar"/>
    <w:uiPriority w:val="8"/>
    <w:qFormat/>
    <w:rsid w:val="00013004"/>
    <w:rPr>
      <w:rFonts w:asciiTheme="majorHAnsi" w:eastAsiaTheme="majorEastAsia" w:hAnsiTheme="majorHAnsi" w:cstheme="majorBidi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8"/>
    <w:rsid w:val="003839B4"/>
    <w:rPr>
      <w:rFonts w:asciiTheme="majorHAnsi" w:eastAsiaTheme="majorEastAsia" w:hAnsiTheme="majorHAnsi" w:cstheme="majorBidi"/>
      <w:kern w:val="28"/>
      <w:sz w:val="72"/>
      <w:szCs w:val="56"/>
    </w:rPr>
  </w:style>
  <w:style w:type="paragraph" w:customStyle="1" w:styleId="CoverDateandInfo">
    <w:name w:val="Cover Date and Info"/>
    <w:basedOn w:val="NoSpacing"/>
    <w:link w:val="CoverDateandInfoChar"/>
    <w:uiPriority w:val="10"/>
    <w:rsid w:val="00F33224"/>
    <w:rPr>
      <w:color w:val="67605B"/>
    </w:rPr>
  </w:style>
  <w:style w:type="table" w:styleId="TableGrid">
    <w:name w:val="Table Grid"/>
    <w:aliases w:val="O.TableLayout"/>
    <w:basedOn w:val="TableNormal"/>
    <w:uiPriority w:val="59"/>
    <w:rsid w:val="009B5156"/>
    <w:pPr>
      <w:spacing w:after="0"/>
    </w:pPr>
    <w:tblPr>
      <w:tblCellMar>
        <w:left w:w="0" w:type="dxa"/>
        <w:right w:w="0" w:type="dxa"/>
      </w:tblCellMar>
    </w:tblPr>
  </w:style>
  <w:style w:type="character" w:customStyle="1" w:styleId="NoSpacingChar">
    <w:name w:val="No Spacing Char"/>
    <w:basedOn w:val="DefaultParagraphFont"/>
    <w:link w:val="NoSpacing"/>
    <w:uiPriority w:val="99"/>
    <w:rsid w:val="003839B4"/>
    <w:rPr>
      <w:rFonts w:eastAsiaTheme="minorEastAsia"/>
    </w:rPr>
  </w:style>
  <w:style w:type="character" w:customStyle="1" w:styleId="CoverDateandInfoChar">
    <w:name w:val="Cover Date and Info Char"/>
    <w:basedOn w:val="NoSpacingChar"/>
    <w:link w:val="CoverDateandInfo"/>
    <w:uiPriority w:val="10"/>
    <w:rsid w:val="006E17A2"/>
    <w:rPr>
      <w:rFonts w:eastAsiaTheme="minorEastAsia"/>
      <w:color w:val="67605B"/>
    </w:rPr>
  </w:style>
  <w:style w:type="table" w:customStyle="1" w:styleId="FooterTable">
    <w:name w:val="Footer Table"/>
    <w:basedOn w:val="TableNormal"/>
    <w:uiPriority w:val="99"/>
    <w:rsid w:val="005B115D"/>
    <w:pPr>
      <w:spacing w:after="0"/>
    </w:pPr>
    <w:rPr>
      <w:sz w:val="12"/>
    </w:rPr>
    <w:tblPr>
      <w:tblCellMar>
        <w:left w:w="0" w:type="dxa"/>
        <w:right w:w="0" w:type="dxa"/>
      </w:tblCellMar>
    </w:tblPr>
    <w:tblStylePr w:type="firstCol">
      <w:pPr>
        <w:wordWrap/>
        <w:spacing w:beforeLines="0" w:before="0" w:beforeAutospacing="0" w:afterLines="0" w:after="0" w:afterAutospacing="0" w:line="240" w:lineRule="auto"/>
      </w:pPr>
      <w:rPr>
        <w:rFonts w:asciiTheme="minorHAnsi" w:hAnsiTheme="minorHAnsi"/>
        <w:b/>
        <w:sz w:val="12"/>
      </w:rPr>
    </w:tblStylePr>
  </w:style>
  <w:style w:type="table" w:customStyle="1" w:styleId="Two-ColumnRedwood">
    <w:name w:val="*Two-Column Redwood"/>
    <w:basedOn w:val="TableNormal"/>
    <w:uiPriority w:val="99"/>
    <w:rsid w:val="001A1029"/>
    <w:tblPr>
      <w:tblStyleRowBandSize w:val="1"/>
      <w:tblStyleColBandSize w:val="1"/>
      <w:tblCellMar>
        <w:left w:w="0" w:type="dxa"/>
        <w:right w:w="0" w:type="dxa"/>
      </w:tblCellMar>
    </w:tblPr>
    <w:tcPr>
      <w:shd w:val="clear" w:color="auto" w:fill="auto"/>
    </w:tcPr>
  </w:style>
  <w:style w:type="table" w:customStyle="1" w:styleId="Imageplaceholder">
    <w:name w:val="Image placeholder"/>
    <w:basedOn w:val="FooterTable"/>
    <w:uiPriority w:val="99"/>
    <w:locked/>
    <w:rsid w:val="009B5156"/>
    <w:pPr>
      <w:spacing w:before="40" w:after="120"/>
    </w:pPr>
    <w:rPr>
      <w:color w:val="8B8580"/>
      <w:sz w:val="15"/>
    </w:rPr>
    <w:tblPr/>
    <w:trPr>
      <w:cantSplit/>
    </w:trPr>
    <w:tcPr>
      <w:vAlign w:val="bottom"/>
    </w:tcPr>
    <w:tblStylePr w:type="firstRow">
      <w:rPr>
        <w:rFonts w:asciiTheme="minorHAnsi" w:hAnsiTheme="minorHAnsi"/>
        <w:b w:val="0"/>
        <w:sz w:val="15"/>
      </w:rPr>
    </w:tblStylePr>
    <w:tblStylePr w:type="firstCol">
      <w:pPr>
        <w:wordWrap/>
        <w:spacing w:beforeLines="0" w:before="0" w:beforeAutospacing="0" w:afterLines="0" w:after="0" w:afterAutospacing="0" w:line="240" w:lineRule="auto"/>
      </w:pPr>
      <w:rPr>
        <w:rFonts w:asciiTheme="minorHAnsi" w:hAnsiTheme="minorHAnsi"/>
        <w:b w:val="0"/>
        <w:sz w:val="12"/>
      </w:rPr>
    </w:tblStylePr>
  </w:style>
  <w:style w:type="character" w:customStyle="1" w:styleId="CaptionChar">
    <w:name w:val="Caption Char"/>
    <w:basedOn w:val="DefaultParagraphFont"/>
    <w:link w:val="Caption"/>
    <w:uiPriority w:val="99"/>
    <w:semiHidden/>
    <w:rsid w:val="008F5D72"/>
    <w:rPr>
      <w:rFonts w:eastAsiaTheme="minorEastAsia"/>
      <w:bCs/>
      <w:i/>
      <w:color w:val="8B8580"/>
      <w:sz w:val="15"/>
    </w:rPr>
  </w:style>
  <w:style w:type="paragraph" w:customStyle="1" w:styleId="Code">
    <w:name w:val="Code"/>
    <w:basedOn w:val="Normal"/>
    <w:next w:val="Normal"/>
    <w:link w:val="CodeChar"/>
    <w:uiPriority w:val="3"/>
    <w:qFormat/>
    <w:rsid w:val="00D57A21"/>
    <w:pPr>
      <w:keepNext/>
      <w:keepLines/>
    </w:pPr>
    <w:rPr>
      <w:rFonts w:ascii="Consolas" w:hAnsi="Consolas"/>
      <w:noProof/>
    </w:rPr>
  </w:style>
  <w:style w:type="paragraph" w:customStyle="1" w:styleId="NumberedList1">
    <w:name w:val="Numbered List 1"/>
    <w:basedOn w:val="Normal"/>
    <w:link w:val="NumberedList1Char"/>
    <w:qFormat/>
    <w:rsid w:val="004252B6"/>
    <w:pPr>
      <w:numPr>
        <w:numId w:val="10"/>
      </w:numPr>
      <w:spacing w:after="0"/>
    </w:pPr>
  </w:style>
  <w:style w:type="character" w:customStyle="1" w:styleId="CodeChar">
    <w:name w:val="Code Char"/>
    <w:basedOn w:val="DefaultParagraphFont"/>
    <w:link w:val="Code"/>
    <w:uiPriority w:val="3"/>
    <w:rsid w:val="00D4043D"/>
    <w:rPr>
      <w:rFonts w:ascii="Consolas" w:hAnsi="Consolas"/>
      <w:noProof/>
    </w:rPr>
  </w:style>
  <w:style w:type="paragraph" w:customStyle="1" w:styleId="NumberedList2">
    <w:name w:val="Numbered List 2"/>
    <w:basedOn w:val="NumberedList1"/>
    <w:uiPriority w:val="2"/>
    <w:rsid w:val="004252B6"/>
    <w:pPr>
      <w:numPr>
        <w:ilvl w:val="1"/>
      </w:numPr>
    </w:pPr>
  </w:style>
  <w:style w:type="paragraph" w:customStyle="1" w:styleId="NumberedList3">
    <w:name w:val="Numbered List 3"/>
    <w:basedOn w:val="NumberedList1"/>
    <w:uiPriority w:val="2"/>
    <w:rsid w:val="004252B6"/>
    <w:pPr>
      <w:numPr>
        <w:ilvl w:val="2"/>
      </w:numPr>
    </w:pPr>
  </w:style>
  <w:style w:type="paragraph" w:customStyle="1" w:styleId="NumberedList4">
    <w:name w:val="Numbered List 4"/>
    <w:basedOn w:val="NumberedList1"/>
    <w:uiPriority w:val="2"/>
    <w:rsid w:val="004252B6"/>
    <w:pPr>
      <w:numPr>
        <w:ilvl w:val="3"/>
      </w:numPr>
    </w:pPr>
  </w:style>
  <w:style w:type="paragraph" w:customStyle="1" w:styleId="NumberedList5">
    <w:name w:val="Numbered List 5"/>
    <w:basedOn w:val="NumberedList1"/>
    <w:uiPriority w:val="2"/>
    <w:rsid w:val="004252B6"/>
    <w:pPr>
      <w:numPr>
        <w:ilvl w:val="4"/>
      </w:numPr>
    </w:pPr>
  </w:style>
  <w:style w:type="paragraph" w:customStyle="1" w:styleId="NumberedList6">
    <w:name w:val="Numbered List 6"/>
    <w:basedOn w:val="NumberedList1"/>
    <w:uiPriority w:val="2"/>
    <w:rsid w:val="004252B6"/>
    <w:pPr>
      <w:numPr>
        <w:ilvl w:val="5"/>
      </w:numPr>
    </w:pPr>
  </w:style>
  <w:style w:type="numbering" w:customStyle="1" w:styleId="NumberedList">
    <w:name w:val="Numbered List"/>
    <w:uiPriority w:val="99"/>
    <w:rsid w:val="004252B6"/>
    <w:pPr>
      <w:numPr>
        <w:numId w:val="11"/>
      </w:numPr>
    </w:pPr>
  </w:style>
  <w:style w:type="numbering" w:customStyle="1" w:styleId="ListContinue5Indents">
    <w:name w:val="List Continue (5 Indents)"/>
    <w:uiPriority w:val="99"/>
    <w:rsid w:val="00EA1B3B"/>
    <w:pPr>
      <w:numPr>
        <w:numId w:val="12"/>
      </w:numPr>
    </w:pPr>
  </w:style>
  <w:style w:type="paragraph" w:customStyle="1" w:styleId="HEADING1FIRSTHEADING">
    <w:name w:val="HEADING 1 – FIRST HEADING"/>
    <w:basedOn w:val="Heading1"/>
    <w:link w:val="HEADING1FIRSTHEADINGChar"/>
    <w:uiPriority w:val="11"/>
    <w:qFormat/>
    <w:rsid w:val="00BA7C50"/>
    <w:pPr>
      <w:spacing w:before="0"/>
    </w:pPr>
  </w:style>
  <w:style w:type="paragraph" w:customStyle="1" w:styleId="Heading2FirstHeading">
    <w:name w:val="Heading 2 – First Heading"/>
    <w:basedOn w:val="Heading2"/>
    <w:link w:val="Heading2FirstHeadingChar"/>
    <w:uiPriority w:val="11"/>
    <w:qFormat/>
    <w:rsid w:val="00BA7C50"/>
    <w:pPr>
      <w:spacing w:before="0"/>
    </w:pPr>
  </w:style>
  <w:style w:type="character" w:customStyle="1" w:styleId="HEADING1FIRSTHEADINGChar">
    <w:name w:val="HEADING 1 – FIRST HEADING Char"/>
    <w:basedOn w:val="Heading1Char"/>
    <w:link w:val="HEADING1FIRSTHEADING"/>
    <w:uiPriority w:val="11"/>
    <w:rsid w:val="006E17A2"/>
    <w:rPr>
      <w:b/>
      <w:caps/>
      <w:color w:val="AE562C"/>
      <w:sz w:val="28"/>
    </w:rPr>
  </w:style>
  <w:style w:type="paragraph" w:customStyle="1" w:styleId="Heading3FirstHeading">
    <w:name w:val="Heading 3 – First Heading"/>
    <w:basedOn w:val="Heading3"/>
    <w:link w:val="Heading3FirstHeadingChar"/>
    <w:uiPriority w:val="11"/>
    <w:qFormat/>
    <w:rsid w:val="00421D3D"/>
    <w:pPr>
      <w:numPr>
        <w:ilvl w:val="0"/>
        <w:numId w:val="17"/>
      </w:numPr>
      <w:spacing w:before="0"/>
      <w:ind w:left="0" w:firstLine="0"/>
    </w:pPr>
    <w:rPr>
      <w:sz w:val="26"/>
    </w:rPr>
  </w:style>
  <w:style w:type="character" w:customStyle="1" w:styleId="Heading2FirstHeadingChar">
    <w:name w:val="Heading 2 – First Heading Char"/>
    <w:basedOn w:val="Heading2Char"/>
    <w:link w:val="Heading2FirstHeading"/>
    <w:uiPriority w:val="11"/>
    <w:rsid w:val="006E17A2"/>
    <w:rPr>
      <w:b/>
      <w:bCs/>
      <w:sz w:val="26"/>
      <w:szCs w:val="26"/>
    </w:rPr>
  </w:style>
  <w:style w:type="paragraph" w:customStyle="1" w:styleId="Heading4FirstHeading">
    <w:name w:val="Heading 4 – First Heading"/>
    <w:basedOn w:val="Heading4"/>
    <w:next w:val="Heading3FirstHeading"/>
    <w:link w:val="Heading4FirstHeadingChar"/>
    <w:uiPriority w:val="11"/>
    <w:qFormat/>
    <w:rsid w:val="00421D3D"/>
    <w:pPr>
      <w:spacing w:before="0"/>
    </w:pPr>
    <w:rPr>
      <w:sz w:val="22"/>
    </w:rPr>
  </w:style>
  <w:style w:type="character" w:customStyle="1" w:styleId="Heading3FirstHeadingChar">
    <w:name w:val="Heading 3 – First Heading Char"/>
    <w:basedOn w:val="Heading3Char"/>
    <w:link w:val="Heading3FirstHeading"/>
    <w:uiPriority w:val="11"/>
    <w:rsid w:val="00421D3D"/>
    <w:rPr>
      <w:b/>
      <w:bCs/>
      <w:sz w:val="26"/>
      <w:szCs w:val="24"/>
    </w:rPr>
  </w:style>
  <w:style w:type="paragraph" w:customStyle="1" w:styleId="Heading5FirstHeading">
    <w:name w:val="Heading 5 – First Heading"/>
    <w:basedOn w:val="Heading3"/>
    <w:next w:val="Heading4FirstHeading"/>
    <w:link w:val="Heading5FirstHeadingChar"/>
    <w:uiPriority w:val="11"/>
    <w:qFormat/>
    <w:rsid w:val="00182139"/>
    <w:pPr>
      <w:spacing w:before="0"/>
    </w:pPr>
    <w:rPr>
      <w:sz w:val="22"/>
    </w:rPr>
  </w:style>
  <w:style w:type="character" w:customStyle="1" w:styleId="Heading4FirstHeadingChar">
    <w:name w:val="Heading 4 – First Heading Char"/>
    <w:basedOn w:val="Heading4Char"/>
    <w:link w:val="Heading4FirstHeading"/>
    <w:uiPriority w:val="11"/>
    <w:rsid w:val="00421D3D"/>
    <w:rPr>
      <w:b/>
      <w:bCs/>
      <w:sz w:val="22"/>
      <w:szCs w:val="20"/>
    </w:rPr>
  </w:style>
  <w:style w:type="character" w:customStyle="1" w:styleId="Heading5FirstHeadingChar">
    <w:name w:val="Heading 5 – First Heading Char"/>
    <w:basedOn w:val="Heading5Char"/>
    <w:link w:val="Heading5FirstHeading"/>
    <w:uiPriority w:val="11"/>
    <w:rsid w:val="00182139"/>
    <w:rPr>
      <w:b/>
      <w:bCs/>
      <w:sz w:val="22"/>
      <w:szCs w:val="24"/>
    </w:rPr>
  </w:style>
  <w:style w:type="table" w:customStyle="1" w:styleId="BasicTable01Redwood">
    <w:name w:val="Basic Table 01 Redwood"/>
    <w:basedOn w:val="TableGrid"/>
    <w:uiPriority w:val="99"/>
    <w:rsid w:val="000516EC"/>
    <w:pPr>
      <w:spacing w:after="120"/>
    </w:pPr>
    <w:rPr>
      <w:color w:val="312D2A" w:themeColor="text1"/>
    </w:rPr>
    <w:tblPr>
      <w:tblStyleRowBandSize w:val="1"/>
      <w:tblStyleColBandSize w:val="1"/>
      <w:tblBorders>
        <w:top w:val="single" w:sz="8" w:space="0" w:color="FCFBFA" w:themeColor="background1"/>
        <w:left w:val="single" w:sz="8" w:space="0" w:color="FCFBFA" w:themeColor="background1"/>
        <w:bottom w:val="single" w:sz="8" w:space="0" w:color="FCFBFA" w:themeColor="background1"/>
        <w:right w:val="single" w:sz="8" w:space="0" w:color="FCFBFA" w:themeColor="background1"/>
        <w:insideH w:val="single" w:sz="8" w:space="0" w:color="FCFBFA" w:themeColor="background1"/>
        <w:insideV w:val="single" w:sz="8" w:space="0" w:color="FCFBFA" w:themeColor="background1"/>
      </w:tblBorders>
      <w:tblCellMar>
        <w:top w:w="72" w:type="dxa"/>
        <w:left w:w="72" w:type="dxa"/>
        <w:bottom w:w="72" w:type="dxa"/>
        <w:right w:w="72" w:type="dxa"/>
      </w:tblCellMar>
    </w:tblPr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759C6C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759C6C" w:themeColor="accent6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2Redwood">
    <w:name w:val="Basic Table 02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AE562C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AE562C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3Redwood">
    <w:name w:val="Basic Table 03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2B6242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2B6242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4Redwood">
    <w:name w:val="Basic Table 04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94AFAF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94AFAF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5Redwood">
    <w:name w:val="Basic Table 05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2C5967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2C5967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6Redwood">
    <w:name w:val="Basic Table 06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41817E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41817E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7Redwood">
    <w:name w:val="Basic Table 07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312D2A" w:themeColor="text1"/>
      </w:rPr>
      <w:tblPr/>
      <w:tcPr>
        <w:tcBorders>
          <w:top w:val="single" w:sz="8" w:space="0" w:color="FCFBFA" w:themeColor="background1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FCFBFA" w:themeColor="background1"/>
          <w:insideV w:val="single" w:sz="8" w:space="0" w:color="FCFBFA" w:themeColor="background1"/>
          <w:tl2br w:val="nil"/>
          <w:tr2bl w:val="nil"/>
        </w:tcBorders>
        <w:shd w:val="clear" w:color="auto" w:fill="FACD62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FACD62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8Redwood">
    <w:name w:val="Basic Table 08 Redwood"/>
    <w:basedOn w:val="BasicTable07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312D2A" w:themeColor="text1"/>
      </w:rPr>
      <w:tblPr/>
      <w:tcPr>
        <w:tcBorders>
          <w:top w:val="single" w:sz="8" w:space="0" w:color="FCFBFA" w:themeColor="background1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FCFBFA" w:themeColor="background1"/>
          <w:insideV w:val="single" w:sz="8" w:space="0" w:color="FCFBFA" w:themeColor="background1"/>
          <w:tl2br w:val="nil"/>
          <w:tr2bl w:val="nil"/>
        </w:tcBorders>
        <w:shd w:val="clear" w:color="auto" w:fill="E5DBBE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E5DBBE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09Redwood">
    <w:name w:val="Basic Table 09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67605B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67605B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BasicTable10Redwood">
    <w:name w:val="Basic Table 10 Redwood"/>
    <w:basedOn w:val="BasicTable01Redwood"/>
    <w:uiPriority w:val="99"/>
    <w:rsid w:val="000F2DFA"/>
    <w:tblPr/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312D2A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312D2A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paragraph" w:customStyle="1" w:styleId="CopyrightLegal">
    <w:name w:val="Copyright Legal"/>
    <w:basedOn w:val="Normal"/>
    <w:link w:val="CopyrightLegalChar"/>
    <w:uiPriority w:val="13"/>
    <w:rsid w:val="003839B4"/>
    <w:pPr>
      <w:tabs>
        <w:tab w:val="left" w:pos="360"/>
      </w:tabs>
      <w:ind w:right="360"/>
    </w:pPr>
    <w:rPr>
      <w:color w:val="8B8580"/>
      <w:sz w:val="12"/>
      <w:szCs w:val="12"/>
    </w:rPr>
  </w:style>
  <w:style w:type="paragraph" w:customStyle="1" w:styleId="TableBodyBulletList">
    <w:name w:val="Table Body Bullet List"/>
    <w:basedOn w:val="Normal"/>
    <w:uiPriority w:val="6"/>
    <w:qFormat/>
    <w:rsid w:val="005E5195"/>
    <w:pPr>
      <w:numPr>
        <w:numId w:val="13"/>
      </w:numPr>
      <w:spacing w:after="80"/>
      <w:ind w:left="590"/>
      <w:contextualSpacing/>
    </w:pPr>
    <w:rPr>
      <w:color w:val="312D2A" w:themeColor="text1"/>
      <w:szCs w:val="16"/>
    </w:rPr>
  </w:style>
  <w:style w:type="paragraph" w:customStyle="1" w:styleId="TableBodyNumberedList">
    <w:name w:val="Table Body Numbered List"/>
    <w:basedOn w:val="TableBodyBulletList"/>
    <w:uiPriority w:val="6"/>
    <w:qFormat/>
    <w:rsid w:val="005E5195"/>
    <w:pPr>
      <w:numPr>
        <w:numId w:val="14"/>
      </w:numPr>
    </w:pPr>
  </w:style>
  <w:style w:type="paragraph" w:customStyle="1" w:styleId="TableTitle">
    <w:name w:val="Table Title"/>
    <w:basedOn w:val="Normal"/>
    <w:uiPriority w:val="5"/>
    <w:qFormat/>
    <w:rsid w:val="00290A8A"/>
    <w:pPr>
      <w:keepNext/>
      <w:keepLines/>
    </w:pPr>
    <w:rPr>
      <w:b/>
      <w:color w:val="312D2A" w:themeColor="text1"/>
    </w:rPr>
  </w:style>
  <w:style w:type="character" w:customStyle="1" w:styleId="CopyrightLegalChar">
    <w:name w:val="Copyright Legal Char"/>
    <w:basedOn w:val="DefaultParagraphFont"/>
    <w:link w:val="CopyrightLegal"/>
    <w:uiPriority w:val="13"/>
    <w:rsid w:val="003839B4"/>
    <w:rPr>
      <w:color w:val="8B8580"/>
      <w:sz w:val="12"/>
      <w:szCs w:val="12"/>
    </w:rPr>
  </w:style>
  <w:style w:type="paragraph" w:customStyle="1" w:styleId="TableBody">
    <w:name w:val="Table Body"/>
    <w:basedOn w:val="Normal"/>
    <w:uiPriority w:val="6"/>
    <w:qFormat/>
    <w:rsid w:val="005E5195"/>
  </w:style>
  <w:style w:type="paragraph" w:customStyle="1" w:styleId="CopyrightContact">
    <w:name w:val="Copyright Contact"/>
    <w:basedOn w:val="CopyrightLegal"/>
    <w:link w:val="CopyrightContactChar"/>
    <w:uiPriority w:val="13"/>
    <w:rsid w:val="0020584E"/>
    <w:rPr>
      <w:color w:val="312D2A"/>
      <w:sz w:val="15"/>
      <w:szCs w:val="16"/>
    </w:rPr>
  </w:style>
  <w:style w:type="character" w:customStyle="1" w:styleId="CopyrightContactChar">
    <w:name w:val="Copyright Contact Char"/>
    <w:basedOn w:val="CopyrightLegalChar"/>
    <w:link w:val="CopyrightContact"/>
    <w:uiPriority w:val="13"/>
    <w:rsid w:val="0020584E"/>
    <w:rPr>
      <w:color w:val="8B8580"/>
      <w:sz w:val="15"/>
      <w:szCs w:val="16"/>
    </w:rPr>
  </w:style>
  <w:style w:type="paragraph" w:customStyle="1" w:styleId="CopyrightH1">
    <w:name w:val="Copyright H1"/>
    <w:basedOn w:val="Normal"/>
    <w:uiPriority w:val="13"/>
    <w:rsid w:val="003839B4"/>
    <w:rPr>
      <w:color w:val="C74634"/>
      <w:szCs w:val="20"/>
    </w:rPr>
  </w:style>
  <w:style w:type="paragraph" w:customStyle="1" w:styleId="CopyrightSocialURL">
    <w:name w:val="Copyright Social URL"/>
    <w:basedOn w:val="CopyrightContact"/>
    <w:uiPriority w:val="13"/>
    <w:rsid w:val="003839B4"/>
    <w:pPr>
      <w:spacing w:before="40" w:after="40"/>
      <w:ind w:left="29" w:right="0"/>
    </w:pPr>
  </w:style>
  <w:style w:type="paragraph" w:customStyle="1" w:styleId="CopyrightSocialIcons">
    <w:name w:val="Copyright Social Icons"/>
    <w:basedOn w:val="CopyrightSocialURL"/>
    <w:uiPriority w:val="13"/>
    <w:rsid w:val="003839B4"/>
    <w:pPr>
      <w:ind w:left="0"/>
    </w:pPr>
  </w:style>
  <w:style w:type="paragraph" w:customStyle="1" w:styleId="FooterInformation">
    <w:name w:val="Footer Information"/>
    <w:basedOn w:val="Normal"/>
    <w:link w:val="FooterInformationChar"/>
    <w:uiPriority w:val="14"/>
    <w:rsid w:val="003839B4"/>
    <w:pPr>
      <w:tabs>
        <w:tab w:val="left" w:pos="360"/>
      </w:tabs>
      <w:ind w:right="360"/>
    </w:pPr>
    <w:rPr>
      <w:sz w:val="12"/>
      <w:szCs w:val="12"/>
    </w:rPr>
  </w:style>
  <w:style w:type="character" w:customStyle="1" w:styleId="FooterInformationChar">
    <w:name w:val="Footer Information Char"/>
    <w:basedOn w:val="DefaultParagraphFont"/>
    <w:link w:val="FooterInformation"/>
    <w:uiPriority w:val="14"/>
    <w:rsid w:val="003839B4"/>
    <w:rPr>
      <w:sz w:val="12"/>
      <w:szCs w:val="12"/>
    </w:rPr>
  </w:style>
  <w:style w:type="paragraph" w:customStyle="1" w:styleId="RightColumnBody">
    <w:name w:val="Right Column Body"/>
    <w:basedOn w:val="Normal"/>
    <w:link w:val="RightColumnBodyChar"/>
    <w:uiPriority w:val="12"/>
    <w:qFormat/>
    <w:rsid w:val="00C97F8B"/>
    <w:pPr>
      <w:spacing w:after="80" w:line="264" w:lineRule="auto"/>
    </w:pPr>
    <w:rPr>
      <w:sz w:val="15"/>
    </w:rPr>
  </w:style>
  <w:style w:type="character" w:customStyle="1" w:styleId="RightColumnBodyChar">
    <w:name w:val="Right Column Body Char"/>
    <w:basedOn w:val="DefaultParagraphFont"/>
    <w:link w:val="RightColumnBody"/>
    <w:uiPriority w:val="12"/>
    <w:rsid w:val="00C97F8B"/>
    <w:rPr>
      <w:sz w:val="15"/>
    </w:rPr>
  </w:style>
  <w:style w:type="paragraph" w:customStyle="1" w:styleId="RightColumnBullet">
    <w:name w:val="Right Column Bullet"/>
    <w:basedOn w:val="RightColumnBody"/>
    <w:link w:val="RightColumnBulletChar"/>
    <w:uiPriority w:val="12"/>
    <w:qFormat/>
    <w:rsid w:val="002D79F1"/>
    <w:pPr>
      <w:numPr>
        <w:numId w:val="16"/>
      </w:numPr>
      <w:tabs>
        <w:tab w:val="left" w:pos="432"/>
      </w:tabs>
      <w:ind w:left="432" w:hanging="288"/>
      <w:contextualSpacing/>
    </w:pPr>
  </w:style>
  <w:style w:type="paragraph" w:customStyle="1" w:styleId="RightColumnHeading">
    <w:name w:val="Right Column Heading"/>
    <w:basedOn w:val="RightColumnBody"/>
    <w:link w:val="RightColumnHeadingChar"/>
    <w:uiPriority w:val="12"/>
    <w:qFormat/>
    <w:rsid w:val="00C97F8B"/>
    <w:rPr>
      <w:b/>
      <w:bCs/>
      <w:color w:val="AE562C"/>
    </w:rPr>
  </w:style>
  <w:style w:type="character" w:customStyle="1" w:styleId="RightColumnHeadingChar">
    <w:name w:val="Right Column Heading Char"/>
    <w:basedOn w:val="RightColumnBodyChar"/>
    <w:link w:val="RightColumnHeading"/>
    <w:uiPriority w:val="12"/>
    <w:rsid w:val="00C97F8B"/>
    <w:rPr>
      <w:b/>
      <w:bCs/>
      <w:color w:val="AE562C"/>
      <w:sz w:val="15"/>
    </w:rPr>
  </w:style>
  <w:style w:type="paragraph" w:customStyle="1" w:styleId="RightColumnQuote">
    <w:name w:val="Right Column Quote"/>
    <w:basedOn w:val="RightColumnBody"/>
    <w:link w:val="RightColumnQuoteChar"/>
    <w:uiPriority w:val="12"/>
    <w:qFormat/>
    <w:rsid w:val="00023803"/>
    <w:pPr>
      <w:spacing w:line="320" w:lineRule="atLeast"/>
    </w:pPr>
    <w:rPr>
      <w:rFonts w:asciiTheme="majorHAnsi" w:hAnsiTheme="majorHAnsi"/>
      <w:color w:val="AE562C"/>
      <w:sz w:val="26"/>
    </w:rPr>
  </w:style>
  <w:style w:type="character" w:customStyle="1" w:styleId="RightColumnQuoteChar">
    <w:name w:val="Right Column Quote Char"/>
    <w:basedOn w:val="RightColumnBodyChar"/>
    <w:link w:val="RightColumnQuote"/>
    <w:uiPriority w:val="12"/>
    <w:rsid w:val="00023803"/>
    <w:rPr>
      <w:rFonts w:asciiTheme="majorHAnsi" w:hAnsiTheme="majorHAnsi"/>
      <w:color w:val="AE562C"/>
      <w:sz w:val="26"/>
    </w:rPr>
  </w:style>
  <w:style w:type="paragraph" w:customStyle="1" w:styleId="RightColumnQuoteCredit">
    <w:name w:val="Right Column Quote Credit"/>
    <w:basedOn w:val="RightColumnBody"/>
    <w:link w:val="RightColumnQuoteCreditChar"/>
    <w:uiPriority w:val="12"/>
    <w:qFormat/>
    <w:rsid w:val="003839B4"/>
    <w:rPr>
      <w:b/>
    </w:rPr>
  </w:style>
  <w:style w:type="character" w:customStyle="1" w:styleId="RightColumnQuoteCreditChar">
    <w:name w:val="Right Column Quote Credit Char"/>
    <w:basedOn w:val="RightColumnBodyChar"/>
    <w:link w:val="RightColumnQuoteCredit"/>
    <w:uiPriority w:val="12"/>
    <w:rsid w:val="003839B4"/>
    <w:rPr>
      <w:b/>
      <w:sz w:val="15"/>
    </w:rPr>
  </w:style>
  <w:style w:type="paragraph" w:customStyle="1" w:styleId="RightColumnQuoteDetails">
    <w:name w:val="Right Column Quote Details"/>
    <w:basedOn w:val="RightColumnBody"/>
    <w:link w:val="RightColumnQuoteDetailsChar"/>
    <w:uiPriority w:val="12"/>
    <w:qFormat/>
    <w:rsid w:val="003839B4"/>
  </w:style>
  <w:style w:type="character" w:customStyle="1" w:styleId="RightColumnQuoteDetailsChar">
    <w:name w:val="Right Column Quote Details Char"/>
    <w:basedOn w:val="RightColumnBodyChar"/>
    <w:link w:val="RightColumnQuoteDetails"/>
    <w:uiPriority w:val="12"/>
    <w:rsid w:val="003839B4"/>
    <w:rPr>
      <w:sz w:val="15"/>
    </w:rPr>
  </w:style>
  <w:style w:type="paragraph" w:customStyle="1" w:styleId="NormalBodyBullet1">
    <w:name w:val="Normal Body Bullet 1"/>
    <w:basedOn w:val="Normal"/>
    <w:uiPriority w:val="2"/>
    <w:qFormat/>
    <w:rsid w:val="00017EA7"/>
    <w:pPr>
      <w:spacing w:after="0"/>
    </w:pPr>
  </w:style>
  <w:style w:type="paragraph" w:customStyle="1" w:styleId="NormalBodyBullet2">
    <w:name w:val="Normal Body Bullet 2"/>
    <w:basedOn w:val="NormalBodyBullet1"/>
    <w:uiPriority w:val="2"/>
    <w:qFormat/>
    <w:rsid w:val="00017EA7"/>
    <w:pPr>
      <w:numPr>
        <w:ilvl w:val="1"/>
        <w:numId w:val="15"/>
      </w:numPr>
    </w:pPr>
  </w:style>
  <w:style w:type="paragraph" w:customStyle="1" w:styleId="NormalBodyBullet3">
    <w:name w:val="Normal Body Bullet 3"/>
    <w:basedOn w:val="NormalBodyBullet1"/>
    <w:uiPriority w:val="2"/>
    <w:rsid w:val="00017EA7"/>
    <w:pPr>
      <w:numPr>
        <w:ilvl w:val="2"/>
        <w:numId w:val="15"/>
      </w:numPr>
    </w:pPr>
  </w:style>
  <w:style w:type="paragraph" w:customStyle="1" w:styleId="NormalBodyBullet4">
    <w:name w:val="Normal Body Bullet 4"/>
    <w:basedOn w:val="NormalBodyBullet1"/>
    <w:uiPriority w:val="2"/>
    <w:rsid w:val="00017EA7"/>
    <w:pPr>
      <w:numPr>
        <w:ilvl w:val="3"/>
        <w:numId w:val="15"/>
      </w:numPr>
    </w:pPr>
  </w:style>
  <w:style w:type="paragraph" w:customStyle="1" w:styleId="NormalBodyBullet5">
    <w:name w:val="Normal Body Bullet 5"/>
    <w:basedOn w:val="NormalBodyBullet1"/>
    <w:uiPriority w:val="2"/>
    <w:rsid w:val="00017EA7"/>
    <w:pPr>
      <w:numPr>
        <w:ilvl w:val="4"/>
        <w:numId w:val="15"/>
      </w:numPr>
    </w:pPr>
  </w:style>
  <w:style w:type="paragraph" w:customStyle="1" w:styleId="LeftColumnH1-FirstHeading">
    <w:name w:val="Left Column H1 - First Heading"/>
    <w:basedOn w:val="Heading1"/>
    <w:link w:val="LeftColumnH1-FirstHeadingChar"/>
    <w:uiPriority w:val="11"/>
    <w:semiHidden/>
    <w:qFormat/>
    <w:locked/>
    <w:rsid w:val="00C97F8B"/>
    <w:pPr>
      <w:spacing w:before="0"/>
    </w:pPr>
    <w:rPr>
      <w:noProof/>
    </w:rPr>
  </w:style>
  <w:style w:type="character" w:customStyle="1" w:styleId="LeftColumnH1-FirstHeadingChar">
    <w:name w:val="Left Column H1 - First Heading Char"/>
    <w:basedOn w:val="Heading1Char"/>
    <w:link w:val="LeftColumnH1-FirstHeading"/>
    <w:uiPriority w:val="11"/>
    <w:semiHidden/>
    <w:rsid w:val="006E17A2"/>
    <w:rPr>
      <w:b/>
      <w:caps/>
      <w:noProof/>
      <w:color w:val="AE562C"/>
      <w:sz w:val="28"/>
    </w:rPr>
  </w:style>
  <w:style w:type="character" w:customStyle="1" w:styleId="RightColumnBulletChar">
    <w:name w:val="Right Column Bullet Char"/>
    <w:basedOn w:val="RightColumnBodyChar"/>
    <w:link w:val="RightColumnBullet"/>
    <w:uiPriority w:val="12"/>
    <w:rsid w:val="002D79F1"/>
    <w:rPr>
      <w:sz w:val="15"/>
    </w:rPr>
  </w:style>
  <w:style w:type="paragraph" w:customStyle="1" w:styleId="CaptionImage">
    <w:name w:val="Caption Image"/>
    <w:basedOn w:val="Caption"/>
    <w:next w:val="Normal"/>
    <w:link w:val="CaptionImageChar"/>
    <w:uiPriority w:val="7"/>
    <w:qFormat/>
    <w:rsid w:val="008F5D72"/>
  </w:style>
  <w:style w:type="character" w:customStyle="1" w:styleId="CaptionImageChar">
    <w:name w:val="Caption Image Char"/>
    <w:basedOn w:val="CaptionChar"/>
    <w:link w:val="CaptionImage"/>
    <w:uiPriority w:val="7"/>
    <w:rsid w:val="008F5D72"/>
    <w:rPr>
      <w:rFonts w:eastAsiaTheme="minorEastAsia"/>
      <w:bCs/>
      <w:i/>
      <w:color w:val="8B8580"/>
      <w:sz w:val="15"/>
    </w:rPr>
  </w:style>
  <w:style w:type="paragraph" w:customStyle="1" w:styleId="CaptionTable">
    <w:name w:val="Caption Table"/>
    <w:basedOn w:val="Caption"/>
    <w:next w:val="Normal"/>
    <w:link w:val="CaptionTableChar"/>
    <w:uiPriority w:val="7"/>
    <w:qFormat/>
    <w:rsid w:val="008F5D72"/>
  </w:style>
  <w:style w:type="character" w:customStyle="1" w:styleId="CaptionTableChar">
    <w:name w:val="Caption Table Char"/>
    <w:basedOn w:val="CaptionChar"/>
    <w:link w:val="CaptionTable"/>
    <w:uiPriority w:val="7"/>
    <w:rsid w:val="008F5D72"/>
    <w:rPr>
      <w:rFonts w:eastAsiaTheme="minorEastAsia"/>
      <w:bCs/>
      <w:i/>
      <w:color w:val="8B8580"/>
      <w:sz w:val="15"/>
    </w:rPr>
  </w:style>
  <w:style w:type="paragraph" w:customStyle="1" w:styleId="TableText">
    <w:name w:val="Table Text"/>
    <w:aliases w:val="tt"/>
    <w:basedOn w:val="Normal"/>
    <w:link w:val="TableTextChar"/>
    <w:qFormat/>
    <w:rsid w:val="00805771"/>
    <w:pPr>
      <w:spacing w:after="0"/>
      <w:jc w:val="center"/>
    </w:pPr>
    <w:rPr>
      <w:rFonts w:ascii="Calibri" w:eastAsia="Arial" w:hAnsi="Calibri" w:cs="Times New Roman"/>
      <w:color w:val="7F7F7F"/>
      <w:sz w:val="22"/>
      <w:szCs w:val="22"/>
      <w:lang w:val="en-GB"/>
    </w:rPr>
  </w:style>
  <w:style w:type="character" w:customStyle="1" w:styleId="TableTextChar">
    <w:name w:val="Table Text Char"/>
    <w:basedOn w:val="DefaultParagraphFont"/>
    <w:link w:val="TableText"/>
    <w:rsid w:val="00805771"/>
    <w:rPr>
      <w:rFonts w:ascii="Calibri" w:eastAsia="Arial" w:hAnsi="Calibri" w:cs="Times New Roman"/>
      <w:color w:val="7F7F7F"/>
      <w:sz w:val="22"/>
      <w:szCs w:val="22"/>
      <w:lang w:val="en-GB"/>
    </w:rPr>
  </w:style>
  <w:style w:type="paragraph" w:customStyle="1" w:styleId="NumberedHeading1">
    <w:name w:val="Numbered Heading 1"/>
    <w:basedOn w:val="Heading1"/>
    <w:link w:val="NumberedHeading1Char"/>
    <w:qFormat/>
    <w:rsid w:val="00421D3D"/>
    <w:rPr>
      <w:lang w:val="en-GB"/>
    </w:rPr>
  </w:style>
  <w:style w:type="paragraph" w:customStyle="1" w:styleId="OracleText">
    <w:name w:val="*Oracle Text"/>
    <w:basedOn w:val="Normal"/>
    <w:link w:val="OracleTextChar"/>
    <w:qFormat/>
    <w:rsid w:val="00421D3D"/>
    <w:pPr>
      <w:tabs>
        <w:tab w:val="left" w:pos="0"/>
      </w:tabs>
      <w:spacing w:before="120" w:after="160" w:line="276" w:lineRule="auto"/>
    </w:pPr>
    <w:rPr>
      <w:rFonts w:ascii="Calibri" w:eastAsia="Calibri" w:hAnsi="Calibri" w:cs="Times New Roman"/>
      <w:color w:val="5F5F5F"/>
      <w:sz w:val="22"/>
      <w:szCs w:val="20"/>
      <w:lang w:val="en-GB"/>
    </w:rPr>
  </w:style>
  <w:style w:type="character" w:customStyle="1" w:styleId="NumberedHeading1Char">
    <w:name w:val="Numbered Heading 1 Char"/>
    <w:basedOn w:val="Heading1Char"/>
    <w:link w:val="NumberedHeading1"/>
    <w:rsid w:val="00421D3D"/>
    <w:rPr>
      <w:b/>
      <w:caps/>
      <w:color w:val="AE562C"/>
      <w:sz w:val="28"/>
      <w:lang w:val="en-GB"/>
    </w:rPr>
  </w:style>
  <w:style w:type="character" w:customStyle="1" w:styleId="OracleTextChar">
    <w:name w:val="*Oracle Text Char"/>
    <w:basedOn w:val="DefaultParagraphFont"/>
    <w:link w:val="OracleText"/>
    <w:rsid w:val="00421D3D"/>
    <w:rPr>
      <w:rFonts w:ascii="Calibri" w:eastAsia="Calibri" w:hAnsi="Calibri" w:cs="Times New Roman"/>
      <w:color w:val="5F5F5F"/>
      <w:sz w:val="22"/>
      <w:szCs w:val="20"/>
      <w:lang w:val="en-GB"/>
    </w:rPr>
  </w:style>
  <w:style w:type="paragraph" w:customStyle="1" w:styleId="Bullet1">
    <w:name w:val="Bullet_1"/>
    <w:basedOn w:val="Normal"/>
    <w:qFormat/>
    <w:rsid w:val="00421D3D"/>
    <w:pPr>
      <w:numPr>
        <w:numId w:val="18"/>
      </w:numPr>
      <w:spacing w:after="0"/>
      <w:contextualSpacing/>
    </w:pPr>
    <w:rPr>
      <w:rFonts w:ascii="Calibri" w:eastAsia="Calibri" w:hAnsi="Calibri" w:cs="Times New Roman"/>
      <w:color w:val="5F5F5F"/>
      <w:sz w:val="22"/>
      <w:szCs w:val="20"/>
      <w:lang w:val="en-GB"/>
    </w:rPr>
  </w:style>
  <w:style w:type="paragraph" w:customStyle="1" w:styleId="Bullet2">
    <w:name w:val="Bullet_2"/>
    <w:basedOn w:val="Bullet1"/>
    <w:qFormat/>
    <w:rsid w:val="00421D3D"/>
    <w:pPr>
      <w:numPr>
        <w:ilvl w:val="1"/>
      </w:numPr>
    </w:pPr>
  </w:style>
  <w:style w:type="character" w:customStyle="1" w:styleId="ListParagraphChar">
    <w:name w:val="List Paragraph Char"/>
    <w:aliases w:val="Figure_name Char,Equipment Char,Numbered Indented Text Char,List Paragraph1 Char,b1 Char,Number_1 Char,List Paragraph11 Char,List Paragraph2 Char,new Char,SGLText List Paragraph Char,Colorful List - Accent 11 Char,List_TIS Char"/>
    <w:basedOn w:val="DefaultParagraphFont"/>
    <w:link w:val="ListParagraph"/>
    <w:uiPriority w:val="34"/>
    <w:qFormat/>
    <w:locked/>
    <w:rsid w:val="008E71C1"/>
    <w:rPr>
      <w:rFonts w:eastAsiaTheme="minorEastAsia"/>
      <w:sz w:val="20"/>
    </w:rPr>
  </w:style>
  <w:style w:type="character" w:customStyle="1" w:styleId="NumberedList1Char">
    <w:name w:val="Numbered List 1 Char"/>
    <w:basedOn w:val="OracleTextChar"/>
    <w:link w:val="NumberedList1"/>
    <w:rsid w:val="004E6B51"/>
    <w:rPr>
      <w:rFonts w:ascii="Calibri" w:eastAsia="Calibri" w:hAnsi="Calibri" w:cs="Times New Roman"/>
      <w:color w:val="5F5F5F"/>
      <w:sz w:val="20"/>
      <w:szCs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3A04"/>
    <w:pPr>
      <w:spacing w:after="0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3A04"/>
    <w:rPr>
      <w:rFonts w:ascii="Segoe UI" w:hAnsi="Segoe UI" w:cs="Segoe UI"/>
    </w:rPr>
  </w:style>
  <w:style w:type="character" w:customStyle="1" w:styleId="normaltextrun">
    <w:name w:val="normaltextrun"/>
    <w:basedOn w:val="DefaultParagraphFont"/>
    <w:rsid w:val="00A44B3C"/>
  </w:style>
  <w:style w:type="paragraph" w:customStyle="1" w:styleId="BulletforHeading1">
    <w:name w:val="Bullet for Heading 1"/>
    <w:basedOn w:val="Normal"/>
    <w:link w:val="BulletforHeading1Char"/>
    <w:qFormat/>
    <w:rsid w:val="00B6311D"/>
    <w:pPr>
      <w:pageBreakBefore/>
      <w:numPr>
        <w:numId w:val="20"/>
      </w:numPr>
      <w:spacing w:after="0"/>
      <w:ind w:left="714" w:hanging="357"/>
    </w:pPr>
    <w:rPr>
      <w:rFonts w:ascii="Calibri" w:eastAsia="Arial" w:hAnsi="Calibri" w:cs="Arial"/>
      <w:color w:val="FFFFFF"/>
      <w:sz w:val="64"/>
      <w:lang w:val="en-GB"/>
    </w:rPr>
  </w:style>
  <w:style w:type="character" w:customStyle="1" w:styleId="BulletforHeading1Char">
    <w:name w:val="Bullet for Heading 1 Char"/>
    <w:basedOn w:val="DefaultParagraphFont"/>
    <w:link w:val="BulletforHeading1"/>
    <w:rsid w:val="00B6311D"/>
    <w:rPr>
      <w:rFonts w:ascii="Calibri" w:eastAsia="Arial" w:hAnsi="Calibri" w:cs="Arial"/>
      <w:color w:val="FFFFFF"/>
      <w:sz w:val="64"/>
      <w:lang w:val="en-GB"/>
    </w:rPr>
  </w:style>
  <w:style w:type="table" w:customStyle="1" w:styleId="BasicTable01Redwood1">
    <w:name w:val="Basic Table 01 Redwood1"/>
    <w:basedOn w:val="TableGrid"/>
    <w:uiPriority w:val="99"/>
    <w:rsid w:val="00753218"/>
    <w:pPr>
      <w:spacing w:after="120"/>
    </w:pPr>
    <w:rPr>
      <w:color w:val="312D2A" w:themeColor="text1"/>
    </w:rPr>
    <w:tblPr>
      <w:tblStyleRowBandSize w:val="1"/>
      <w:tblStyleColBandSize w:val="1"/>
      <w:tblBorders>
        <w:top w:val="single" w:sz="8" w:space="0" w:color="FCFBFA" w:themeColor="background1"/>
        <w:left w:val="single" w:sz="8" w:space="0" w:color="FCFBFA" w:themeColor="background1"/>
        <w:bottom w:val="single" w:sz="8" w:space="0" w:color="FCFBFA" w:themeColor="background1"/>
        <w:right w:val="single" w:sz="8" w:space="0" w:color="FCFBFA" w:themeColor="background1"/>
        <w:insideH w:val="single" w:sz="8" w:space="0" w:color="FCFBFA" w:themeColor="background1"/>
        <w:insideV w:val="single" w:sz="8" w:space="0" w:color="FCFBFA" w:themeColor="background1"/>
      </w:tblBorders>
      <w:tblCellMar>
        <w:top w:w="72" w:type="dxa"/>
        <w:left w:w="72" w:type="dxa"/>
        <w:bottom w:w="72" w:type="dxa"/>
        <w:right w:w="72" w:type="dxa"/>
      </w:tblCellMar>
    </w:tblPr>
    <w:tcPr>
      <w:shd w:val="clear" w:color="auto" w:fill="F1EFED"/>
    </w:tcPr>
    <w:tblStylePr w:type="firstRow">
      <w:pPr>
        <w:wordWrap/>
        <w:spacing w:beforeLines="0" w:before="0" w:beforeAutospacing="0" w:afterLines="0" w:after="120" w:afterAutospacing="0" w:line="240" w:lineRule="auto"/>
        <w:contextualSpacing w:val="0"/>
      </w:pPr>
      <w:rPr>
        <w:b/>
        <w:bCs/>
        <w:caps/>
        <w:smallCaps w:val="0"/>
        <w:color w:val="FCFBFA" w:themeColor="background2"/>
      </w:rPr>
      <w:tblPr/>
      <w:tcPr>
        <w:shd w:val="clear" w:color="auto" w:fill="759C6C"/>
      </w:tcPr>
    </w:tblStylePr>
    <w:tblStylePr w:type="lastRow">
      <w:rPr>
        <w:b/>
        <w:bCs/>
        <w:color w:val="312D2A" w:themeColor="text1"/>
      </w:rPr>
      <w:tblPr/>
      <w:tcPr>
        <w:tcBorders>
          <w:top w:val="double" w:sz="6" w:space="0" w:color="759C6C" w:themeColor="accent6"/>
          <w:left w:val="single" w:sz="8" w:space="0" w:color="FCFBFA" w:themeColor="background1"/>
          <w:bottom w:val="single" w:sz="8" w:space="0" w:color="FCFBFA" w:themeColor="background1"/>
          <w:right w:val="single" w:sz="8" w:space="0" w:color="FCFBFA" w:themeColor="background1"/>
          <w:insideH w:val="single" w:sz="8" w:space="0" w:color="759C6C" w:themeColor="accent6"/>
          <w:insideV w:val="single" w:sz="8" w:space="0" w:color="FCFBFA" w:themeColor="background1"/>
          <w:tl2br w:val="nil"/>
          <w:tr2bl w:val="nil"/>
        </w:tcBorders>
        <w:shd w:val="clear" w:color="auto" w:fill="BFB8B0"/>
      </w:tcPr>
    </w:tblStylePr>
    <w:tblStylePr w:type="firstCol">
      <w:rPr>
        <w:b/>
        <w:bCs/>
        <w:i w:val="0"/>
        <w:color w:val="312D2A" w:themeColor="text1"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FED"/>
      </w:tcPr>
    </w:tblStylePr>
    <w:tblStylePr w:type="band2Vert">
      <w:rPr>
        <w:color w:val="312D2A" w:themeColor="text1"/>
      </w:rPr>
      <w:tblPr/>
      <w:tcPr>
        <w:shd w:val="clear" w:color="auto" w:fill="DFDCD8"/>
      </w:tcPr>
    </w:tblStylePr>
    <w:tblStylePr w:type="band1Horz">
      <w:rPr>
        <w:color w:val="312D2A" w:themeColor="text1"/>
      </w:rPr>
      <w:tblPr/>
      <w:tcPr>
        <w:shd w:val="clear" w:color="auto" w:fill="F1EFED"/>
      </w:tcPr>
    </w:tblStylePr>
    <w:tblStylePr w:type="band2Horz">
      <w:rPr>
        <w:color w:val="312D2A" w:themeColor="text1"/>
      </w:rPr>
      <w:tblPr/>
      <w:tcPr>
        <w:shd w:val="clear" w:color="auto" w:fill="DFDCD8"/>
      </w:tcPr>
    </w:tblStylePr>
  </w:style>
  <w:style w:type="table" w:customStyle="1" w:styleId="PlainTable21">
    <w:name w:val="Plain Table 21"/>
    <w:basedOn w:val="TableNormal"/>
    <w:uiPriority w:val="99"/>
    <w:rsid w:val="002058D6"/>
    <w:pPr>
      <w:spacing w:after="0"/>
    </w:pPr>
    <w:rPr>
      <w:rFonts w:ascii="Arial" w:eastAsia="Arial" w:hAnsi="Arial" w:cs="Arial"/>
      <w:color w:val="auto"/>
      <w:sz w:val="20"/>
      <w:szCs w:val="20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  <w:insideH w:val="single" w:sz="4" w:space="0" w:color="000000"/>
        <w:insideV w:val="single" w:sz="4" w:space="0" w:color="000000"/>
      </w:tblBorders>
    </w:tblPr>
    <w:tcPr>
      <w:shd w:val="clear" w:color="auto" w:fill="FFFFFF"/>
    </w:tc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TableHeading">
    <w:name w:val="Table Heading"/>
    <w:basedOn w:val="Normal"/>
    <w:link w:val="TableHeadingChar"/>
    <w:qFormat/>
    <w:rsid w:val="002058D6"/>
    <w:pPr>
      <w:spacing w:before="120"/>
      <w:jc w:val="center"/>
    </w:pPr>
    <w:rPr>
      <w:rFonts w:ascii="Calibri" w:eastAsia="Arial" w:hAnsi="Calibri" w:cs="Times New Roman"/>
      <w:b/>
      <w:bCs/>
      <w:color w:val="FF7700"/>
      <w:sz w:val="22"/>
      <w:lang w:val="en-GB"/>
    </w:rPr>
  </w:style>
  <w:style w:type="character" w:customStyle="1" w:styleId="TableHeadingChar">
    <w:name w:val="Table Heading Char"/>
    <w:basedOn w:val="DefaultParagraphFont"/>
    <w:link w:val="TableHeading"/>
    <w:rsid w:val="002058D6"/>
    <w:rPr>
      <w:rFonts w:ascii="Calibri" w:eastAsia="Arial" w:hAnsi="Calibri" w:cs="Times New Roman"/>
      <w:b/>
      <w:bCs/>
      <w:color w:val="FF7700"/>
      <w:sz w:val="22"/>
      <w:lang w:val="en-GB"/>
    </w:rPr>
  </w:style>
  <w:style w:type="character" w:customStyle="1" w:styleId="hgkelc">
    <w:name w:val="hgkelc"/>
    <w:basedOn w:val="DefaultParagraphFont"/>
    <w:rsid w:val="002479A9"/>
  </w:style>
  <w:style w:type="table" w:styleId="GridTable4">
    <w:name w:val="Grid Table 4"/>
    <w:basedOn w:val="TableNormal"/>
    <w:uiPriority w:val="49"/>
    <w:locked/>
    <w:rsid w:val="004C6F58"/>
    <w:pPr>
      <w:spacing w:after="0"/>
    </w:pPr>
    <w:tblPr>
      <w:tblStyleRowBandSize w:val="1"/>
      <w:tblStyleColBandSize w:val="1"/>
      <w:tblBorders>
        <w:top w:val="single" w:sz="4" w:space="0" w:color="8A7F77" w:themeColor="text1" w:themeTint="99"/>
        <w:left w:val="single" w:sz="4" w:space="0" w:color="8A7F77" w:themeColor="text1" w:themeTint="99"/>
        <w:bottom w:val="single" w:sz="4" w:space="0" w:color="8A7F77" w:themeColor="text1" w:themeTint="99"/>
        <w:right w:val="single" w:sz="4" w:space="0" w:color="8A7F77" w:themeColor="text1" w:themeTint="99"/>
        <w:insideH w:val="single" w:sz="4" w:space="0" w:color="8A7F77" w:themeColor="text1" w:themeTint="99"/>
        <w:insideV w:val="single" w:sz="4" w:space="0" w:color="8A7F77" w:themeColor="text1" w:themeTint="99"/>
      </w:tblBorders>
    </w:tblPr>
    <w:tblStylePr w:type="firstRow">
      <w:rPr>
        <w:b/>
        <w:bCs/>
        <w:color w:val="FCFBFA" w:themeColor="background1"/>
      </w:rPr>
      <w:tblPr/>
      <w:tcPr>
        <w:tcBorders>
          <w:top w:val="single" w:sz="4" w:space="0" w:color="312D2A" w:themeColor="text1"/>
          <w:left w:val="single" w:sz="4" w:space="0" w:color="312D2A" w:themeColor="text1"/>
          <w:bottom w:val="single" w:sz="4" w:space="0" w:color="312D2A" w:themeColor="text1"/>
          <w:right w:val="single" w:sz="4" w:space="0" w:color="312D2A" w:themeColor="text1"/>
          <w:insideH w:val="nil"/>
          <w:insideV w:val="nil"/>
        </w:tcBorders>
        <w:shd w:val="clear" w:color="auto" w:fill="312D2A" w:themeFill="text1"/>
      </w:tcPr>
    </w:tblStylePr>
    <w:tblStylePr w:type="lastRow">
      <w:rPr>
        <w:b/>
        <w:bCs/>
      </w:rPr>
      <w:tblPr/>
      <w:tcPr>
        <w:tcBorders>
          <w:top w:val="double" w:sz="4" w:space="0" w:color="312D2A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4D1" w:themeFill="text1" w:themeFillTint="33"/>
      </w:tcPr>
    </w:tblStylePr>
    <w:tblStylePr w:type="band1Horz">
      <w:tblPr/>
      <w:tcPr>
        <w:shd w:val="clear" w:color="auto" w:fill="D8D4D1" w:themeFill="text1" w:themeFillTint="33"/>
      </w:tcPr>
    </w:tblStylePr>
  </w:style>
  <w:style w:type="table" w:styleId="PlainTable1">
    <w:name w:val="Plain Table 1"/>
    <w:basedOn w:val="TableNormal"/>
    <w:uiPriority w:val="41"/>
    <w:locked/>
    <w:rsid w:val="004C6F58"/>
    <w:pPr>
      <w:spacing w:after="0"/>
    </w:pPr>
    <w:tblPr>
      <w:tblStyleRowBandSize w:val="1"/>
      <w:tblStyleColBandSize w:val="1"/>
      <w:tblBorders>
        <w:top w:val="single" w:sz="4" w:space="0" w:color="CCBBAB" w:themeColor="background1" w:themeShade="BF"/>
        <w:left w:val="single" w:sz="4" w:space="0" w:color="CCBBAB" w:themeColor="background1" w:themeShade="BF"/>
        <w:bottom w:val="single" w:sz="4" w:space="0" w:color="CCBBAB" w:themeColor="background1" w:themeShade="BF"/>
        <w:right w:val="single" w:sz="4" w:space="0" w:color="CCBBAB" w:themeColor="background1" w:themeShade="BF"/>
        <w:insideH w:val="single" w:sz="4" w:space="0" w:color="CCBBAB" w:themeColor="background1" w:themeShade="BF"/>
        <w:insideV w:val="single" w:sz="4" w:space="0" w:color="CCBBAB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CCBBAB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EE9" w:themeFill="background1" w:themeFillShade="F2"/>
      </w:tcPr>
    </w:tblStylePr>
    <w:tblStylePr w:type="band1Horz">
      <w:tblPr/>
      <w:tcPr>
        <w:shd w:val="clear" w:color="auto" w:fill="F2EEE9" w:themeFill="background1" w:themeFillShade="F2"/>
      </w:tcPr>
    </w:tblStyle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C6F58"/>
    <w:pPr>
      <w:pBdr>
        <w:bottom w:val="single" w:sz="6" w:space="1" w:color="auto"/>
      </w:pBdr>
      <w:spacing w:after="0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C6F58"/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header-main-title">
    <w:name w:val="header-main-title"/>
    <w:basedOn w:val="DefaultParagraphFont"/>
    <w:rsid w:val="0093570C"/>
  </w:style>
  <w:style w:type="character" w:styleId="UnresolvedMention">
    <w:name w:val="Unresolved Mention"/>
    <w:basedOn w:val="DefaultParagraphFont"/>
    <w:uiPriority w:val="99"/>
    <w:semiHidden/>
    <w:unhideWhenUsed/>
    <w:rsid w:val="00BF1E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40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749035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7711340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2974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7123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5742523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99471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825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84313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55575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81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4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911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52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273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922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07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89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94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46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4608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736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4556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13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53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39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801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071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057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20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945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195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2277723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08795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920700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25126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3687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898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715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67608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651941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77248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1603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333970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0844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45008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95378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89675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0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6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5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53295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77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55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566553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8965132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95569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25897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2822536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01346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8316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01365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8173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4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5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6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71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66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63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691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4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830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5420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1144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6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67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72909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31916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812489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75626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696521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91657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01690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5372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6099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719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59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762952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16522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490392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587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52268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485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132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262908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798729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71418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0390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0047966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33666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43867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6564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8579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69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7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7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93650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143173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195165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65295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166269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63480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7941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91246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7405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3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7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9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24302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824849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216918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6097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5532408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66272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6102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85030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75680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7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274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28647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044050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59015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16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8708947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4116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48098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14983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61254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28670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17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65593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07731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79833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0750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524583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3771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3003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3690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582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16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4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6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2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1602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384301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2354068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25268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58879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1171410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16124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76664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4222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776296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34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9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svg"/><Relationship Id="rId18" Type="http://schemas.openxmlformats.org/officeDocument/2006/relationships/header" Target="header3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footer" Target="footer5.xml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4.png"/><Relationship Id="rId11" Type="http://schemas.openxmlformats.org/officeDocument/2006/relationships/image" Target="media/image2.emf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eader" Target="header5.xm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6.png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4.xml"/><Relationship Id="rId78" Type="http://schemas.openxmlformats.org/officeDocument/2006/relationships/footer" Target="footer6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eader" Target="header6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hyperlink" Target="https://identity.oraclecloud.com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5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baxte\Downloads\A4%20Oracle%20Redwood%20Data%20Sheet%20with%20Cover%20Page%20v1.03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C6F1A5F673B4103B47607F5A236A9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56E44B-03A0-4150-ADCF-6C3F4F47BFE9}"/>
      </w:docPartPr>
      <w:docPartBody>
        <w:p w:rsidR="00F34AF3" w:rsidRDefault="004F211A">
          <w:pPr>
            <w:pStyle w:val="4C6F1A5F673B4103B47607F5A236A993"/>
          </w:pPr>
          <w:r w:rsidRPr="004D77F2">
            <w:rPr>
              <w:lang w:val="en-GB"/>
            </w:rPr>
            <w:t>[Data Sheet Title]</w:t>
          </w:r>
        </w:p>
      </w:docPartBody>
    </w:docPart>
    <w:docPart>
      <w:docPartPr>
        <w:name w:val="B540E5195A63490C806059519A382E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2C1730-A682-4AF7-85CA-2FA342D2DE5D}"/>
      </w:docPartPr>
      <w:docPartBody>
        <w:p w:rsidR="00F34AF3" w:rsidRDefault="004F211A">
          <w:pPr>
            <w:pStyle w:val="B540E5195A63490C806059519A382ED5"/>
          </w:pPr>
          <w:r w:rsidRPr="004D77F2">
            <w:rPr>
              <w:lang w:val="en-GB"/>
            </w:rPr>
            <w:t>[Data sheet subtitle in sentence case.</w:t>
          </w:r>
          <w:r w:rsidRPr="004D77F2">
            <w:rPr>
              <w:lang w:val="en-GB"/>
            </w:rPr>
            <w:br/>
            <w:t>This can be up to three lines in length but not more.]</w:t>
          </w:r>
        </w:p>
      </w:docPartBody>
    </w:docPart>
    <w:docPart>
      <w:docPartPr>
        <w:name w:val="66EB5C612FE64B74BE0066CCB2F04C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757490-2D8C-4AF9-B78E-7C77A05E161A}"/>
      </w:docPartPr>
      <w:docPartBody>
        <w:p w:rsidR="00F34AF3" w:rsidRDefault="004F211A">
          <w:pPr>
            <w:pStyle w:val="66EB5C612FE64B74BE0066CCB2F04CF3"/>
          </w:pPr>
          <w:r w:rsidRPr="004D77F2">
            <w:rPr>
              <w:lang w:val="en-GB"/>
            </w:rPr>
            <w:t>Dropdown Options</w:t>
          </w:r>
        </w:p>
      </w:docPartBody>
    </w:docPart>
    <w:docPart>
      <w:docPartPr>
        <w:name w:val="8B44AB7221424E708363CC549F107E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076C9F-E9AA-47D8-8A8D-23E82E95C694}"/>
      </w:docPartPr>
      <w:docPartBody>
        <w:p w:rsidR="00F34AF3" w:rsidRDefault="004F211A">
          <w:pPr>
            <w:pStyle w:val="8B44AB7221424E708363CC549F107E13"/>
          </w:pPr>
          <w:r w:rsidRPr="000567D7">
            <w:t>Dropdown Options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racle Sans">
    <w:altName w:val="Sylfaen"/>
    <w:panose1 w:val="020B0503020204020204"/>
    <w:charset w:val="00"/>
    <w:family w:val="swiss"/>
    <w:pitch w:val="variable"/>
    <w:sig w:usb0="A10006EF" w:usb1="400060FB" w:usb2="00000000" w:usb3="00000000" w:csb0="0000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11A"/>
    <w:rsid w:val="0000014F"/>
    <w:rsid w:val="000727C6"/>
    <w:rsid w:val="00091CC9"/>
    <w:rsid w:val="00093CF3"/>
    <w:rsid w:val="000D1111"/>
    <w:rsid w:val="000D3741"/>
    <w:rsid w:val="00131CC7"/>
    <w:rsid w:val="001575A2"/>
    <w:rsid w:val="001626A3"/>
    <w:rsid w:val="00191D48"/>
    <w:rsid w:val="001929FE"/>
    <w:rsid w:val="00245EFE"/>
    <w:rsid w:val="00252B8F"/>
    <w:rsid w:val="00257351"/>
    <w:rsid w:val="00286335"/>
    <w:rsid w:val="002E0DFA"/>
    <w:rsid w:val="00361EDC"/>
    <w:rsid w:val="00386191"/>
    <w:rsid w:val="003E3B6B"/>
    <w:rsid w:val="003F0AB2"/>
    <w:rsid w:val="004D589C"/>
    <w:rsid w:val="004F211A"/>
    <w:rsid w:val="00551784"/>
    <w:rsid w:val="005E6B4D"/>
    <w:rsid w:val="006218E3"/>
    <w:rsid w:val="00631C65"/>
    <w:rsid w:val="00662125"/>
    <w:rsid w:val="006A3A66"/>
    <w:rsid w:val="006B6833"/>
    <w:rsid w:val="006D7F4A"/>
    <w:rsid w:val="00750D5F"/>
    <w:rsid w:val="007710DE"/>
    <w:rsid w:val="007762C2"/>
    <w:rsid w:val="007D1477"/>
    <w:rsid w:val="009C57E8"/>
    <w:rsid w:val="009E1769"/>
    <w:rsid w:val="009E5F03"/>
    <w:rsid w:val="009F29B4"/>
    <w:rsid w:val="00A34FBD"/>
    <w:rsid w:val="00A47EFB"/>
    <w:rsid w:val="00A83C61"/>
    <w:rsid w:val="00AA431F"/>
    <w:rsid w:val="00AE715E"/>
    <w:rsid w:val="00B4155B"/>
    <w:rsid w:val="00B51207"/>
    <w:rsid w:val="00B573DC"/>
    <w:rsid w:val="00B65A57"/>
    <w:rsid w:val="00B66133"/>
    <w:rsid w:val="00B96397"/>
    <w:rsid w:val="00BC603E"/>
    <w:rsid w:val="00BF7304"/>
    <w:rsid w:val="00C5514A"/>
    <w:rsid w:val="00CF4147"/>
    <w:rsid w:val="00D062ED"/>
    <w:rsid w:val="00D44D50"/>
    <w:rsid w:val="00D47291"/>
    <w:rsid w:val="00D92035"/>
    <w:rsid w:val="00DA5640"/>
    <w:rsid w:val="00E70C74"/>
    <w:rsid w:val="00E817AA"/>
    <w:rsid w:val="00EA5693"/>
    <w:rsid w:val="00EB18CE"/>
    <w:rsid w:val="00EF3122"/>
    <w:rsid w:val="00F13E53"/>
    <w:rsid w:val="00F34AF3"/>
    <w:rsid w:val="00F708D0"/>
    <w:rsid w:val="00F71983"/>
    <w:rsid w:val="00F94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6F1A5F673B4103B47607F5A236A993">
    <w:name w:val="4C6F1A5F673B4103B47607F5A236A993"/>
  </w:style>
  <w:style w:type="paragraph" w:customStyle="1" w:styleId="B540E5195A63490C806059519A382ED5">
    <w:name w:val="B540E5195A63490C806059519A382ED5"/>
  </w:style>
  <w:style w:type="paragraph" w:customStyle="1" w:styleId="66EB5C612FE64B74BE0066CCB2F04CF3">
    <w:name w:val="66EB5C612FE64B74BE0066CCB2F04CF3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8B44AB7221424E708363CC549F107E13">
    <w:name w:val="8B44AB7221424E708363CC549F107E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racle 1.13 original colors">
      <a:dk1>
        <a:srgbClr val="312D2A"/>
      </a:dk1>
      <a:lt1>
        <a:srgbClr val="FCFBFA"/>
      </a:lt1>
      <a:dk2>
        <a:srgbClr val="312D2A"/>
      </a:dk2>
      <a:lt2>
        <a:srgbClr val="FCFBFA"/>
      </a:lt2>
      <a:accent1>
        <a:srgbClr val="C74634"/>
      </a:accent1>
      <a:accent2>
        <a:srgbClr val="FACD62"/>
      </a:accent2>
      <a:accent3>
        <a:srgbClr val="94AFAF"/>
      </a:accent3>
      <a:accent4>
        <a:srgbClr val="2B6242"/>
      </a:accent4>
      <a:accent5>
        <a:srgbClr val="AE562C"/>
      </a:accent5>
      <a:accent6>
        <a:srgbClr val="759C6C"/>
      </a:accent6>
      <a:hlink>
        <a:srgbClr val="2C5967"/>
      </a:hlink>
      <a:folHlink>
        <a:srgbClr val="2C5967"/>
      </a:folHlink>
    </a:clrScheme>
    <a:fontScheme name="Oracle">
      <a:majorFont>
        <a:latin typeface="Georgia"/>
        <a:ea typeface=""/>
        <a:cs typeface=""/>
      </a:majorFont>
      <a:minorFont>
        <a:latin typeface="Oracle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6B7B84D1A9694C98EECB9E1E8A3670" ma:contentTypeVersion="7" ma:contentTypeDescription="Create a new document." ma:contentTypeScope="" ma:versionID="a6b1992471d42527e68c8138892b25a7">
  <xsd:schema xmlns:xsd="http://www.w3.org/2001/XMLSchema" xmlns:xs="http://www.w3.org/2001/XMLSchema" xmlns:p="http://schemas.microsoft.com/office/2006/metadata/properties" xmlns:ns2="229fbb02-e04a-4fe3-af17-970655c82db1" xmlns:ns3="b5eb9166-11c2-4c43-8e32-330c0b1d5c71" targetNamespace="http://schemas.microsoft.com/office/2006/metadata/properties" ma:root="true" ma:fieldsID="1a3c05bcbe2d613860fd6c98233fb267" ns2:_="" ns3:_="">
    <xsd:import namespace="229fbb02-e04a-4fe3-af17-970655c82db1"/>
    <xsd:import namespace="b5eb9166-11c2-4c43-8e32-330c0b1d5c7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9fbb02-e04a-4fe3-af17-970655c82db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eb9166-11c2-4c43-8e32-330c0b1d5c71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26DC626-CEE9-49E3-BCC3-B2CCCF288E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9fbb02-e04a-4fe3-af17-970655c82db1"/>
    <ds:schemaRef ds:uri="b5eb9166-11c2-4c43-8e32-330c0b1d5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76740FF-C084-4F96-BB3F-A0767B6CE37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8B6F11-3F18-448B-BFF6-2C70324EF78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95533B-2646-48E2-807E-2E3D2A70198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 Oracle Redwood Data Sheet with Cover Page v1.03.dotx</Template>
  <TotalTime>61</TotalTime>
  <Pages>33</Pages>
  <Words>1244</Words>
  <Characters>7091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Adrienne Baxter</dc:creator>
  <cp:keywords/>
  <dc:description/>
  <cp:lastModifiedBy>Srinidhi T S P</cp:lastModifiedBy>
  <cp:revision>9</cp:revision>
  <cp:lastPrinted>2025-03-13T07:32:00Z</cp:lastPrinted>
  <dcterms:created xsi:type="dcterms:W3CDTF">2025-05-28T17:23:00Z</dcterms:created>
  <dcterms:modified xsi:type="dcterms:W3CDTF">2025-05-28T18:24:00Z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0x010100596B7B84D1A9694C98EECB9E1E8A3670</vt:lpwstr>
  </property>
  <property fmtid="{D5CDD505-2E9C-101B-9397-08002B2CF9AE}" pid="3" name="ClassificationContentMarkingHeaderShapeIds">
    <vt:lpwstr>1,2c,2d,2e,2f,30</vt:lpwstr>
  </property>
  <property fmtid="{D5CDD505-2E9C-101B-9397-08002B2CF9AE}" pid="4" name="ClassificationContentMarkingHeaderFontProps">
    <vt:lpwstr>#000000,10,Calibri</vt:lpwstr>
  </property>
  <property fmtid="{D5CDD505-2E9C-101B-9397-08002B2CF9AE}" pid="5" name="ClassificationContentMarkingHeaderText">
    <vt:lpwstr>Confidential - Oracle Restricted</vt:lpwstr>
  </property>
  <property fmtid="{D5CDD505-2E9C-101B-9397-08002B2CF9AE}" pid="6" name="ClassificationContentMarkingFooterShapeIds">
    <vt:lpwstr>31,32,33,34,35,36</vt:lpwstr>
  </property>
  <property fmtid="{D5CDD505-2E9C-101B-9397-08002B2CF9AE}" pid="7" name="ClassificationContentMarkingFooterFontProps">
    <vt:lpwstr>#000000,10,Calibri</vt:lpwstr>
  </property>
  <property fmtid="{D5CDD505-2E9C-101B-9397-08002B2CF9AE}" pid="8" name="ClassificationContentMarkingFooterText">
    <vt:lpwstr>Confidential - Oracle Restricted</vt:lpwstr>
  </property>
  <property fmtid="{D5CDD505-2E9C-101B-9397-08002B2CF9AE}" pid="9" name="MSIP_Label_56665055-977f-4acd-9884-1bec8e5ad200_Enabled">
    <vt:lpwstr>true</vt:lpwstr>
  </property>
  <property fmtid="{D5CDD505-2E9C-101B-9397-08002B2CF9AE}" pid="10" name="MSIP_Label_56665055-977f-4acd-9884-1bec8e5ad200_SetDate">
    <vt:lpwstr>2025-05-28T17:23:28Z</vt:lpwstr>
  </property>
  <property fmtid="{D5CDD505-2E9C-101B-9397-08002B2CF9AE}" pid="11" name="MSIP_Label_56665055-977f-4acd-9884-1bec8e5ad200_Method">
    <vt:lpwstr>Standard</vt:lpwstr>
  </property>
  <property fmtid="{D5CDD505-2E9C-101B-9397-08002B2CF9AE}" pid="12" name="MSIP_Label_56665055-977f-4acd-9884-1bec8e5ad200_Name">
    <vt:lpwstr>Anyone ( Unrestricted )</vt:lpwstr>
  </property>
  <property fmtid="{D5CDD505-2E9C-101B-9397-08002B2CF9AE}" pid="13" name="MSIP_Label_56665055-977f-4acd-9884-1bec8e5ad200_SiteId">
    <vt:lpwstr>4e2c6054-71cb-48f1-bd6c-3a9705aca71b</vt:lpwstr>
  </property>
  <property fmtid="{D5CDD505-2E9C-101B-9397-08002B2CF9AE}" pid="14" name="MSIP_Label_56665055-977f-4acd-9884-1bec8e5ad200_ActionId">
    <vt:lpwstr>a73f8aed-b829-4d9c-97c8-55f62aa98a22</vt:lpwstr>
  </property>
  <property fmtid="{D5CDD505-2E9C-101B-9397-08002B2CF9AE}" pid="15" name="MSIP_Label_56665055-977f-4acd-9884-1bec8e5ad200_ContentBits">
    <vt:lpwstr>3</vt:lpwstr>
  </property>
</Properties>
</file>